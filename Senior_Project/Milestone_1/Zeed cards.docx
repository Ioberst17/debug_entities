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46068C5F" w14:textId="77777777" w:rsidTr="0000615F">
        <w:trPr>
          <w:trHeight w:hRule="exact" w:val="2736"/>
        </w:trPr>
        <w:tc>
          <w:tcPr>
            <w:tcW w:w="5037" w:type="dxa"/>
          </w:tcPr>
          <w:p w14:paraId="1366FB61" w14:textId="04510F0B" w:rsidR="00C307D8" w:rsidRDefault="0096303F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B2F5B198C5004A84A88BA1CC7BB9A19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C7314">
                  <w:t>Zeed alsuwayyigh</w:t>
                </w:r>
              </w:sdtContent>
            </w:sdt>
          </w:p>
          <w:sdt>
            <w:sdtPr>
              <w:alias w:val="Enter address, city, st zip code:"/>
              <w:tag w:val="Enter address, city, st zip code:"/>
              <w:id w:val="-2143104227"/>
              <w:placeholder>
                <w:docPart w:val="A619C7C82D004C74A210DB483286A42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0C6748E" w14:textId="71B70D4A" w:rsidR="00C307D8" w:rsidRDefault="0091696A">
                <w:r>
                  <w:t xml:space="preserve">517 Monmouth </w:t>
                </w:r>
                <w:r w:rsidR="009B649E">
                  <w:t>A</w:t>
                </w:r>
                <w:r>
                  <w:t>ve</w:t>
                </w:r>
                <w:r w:rsidR="009B649E">
                  <w:t xml:space="preserve"> S</w:t>
                </w:r>
                <w:r>
                  <w:t xml:space="preserve">, </w:t>
                </w:r>
                <w:r w:rsidR="009B649E">
                  <w:t xml:space="preserve">Monmouth OR </w:t>
                </w:r>
                <w:r>
                  <w:t>97361</w:t>
                </w:r>
                <w:r>
                  <w:br/>
                </w:r>
                <w:r w:rsidR="009D2EC8">
                  <w:t>858</w:t>
                </w:r>
                <w:r w:rsidR="00993811">
                  <w:t>-</w:t>
                </w:r>
                <w:r w:rsidR="009D2EC8">
                  <w:t>397</w:t>
                </w:r>
                <w:r w:rsidR="00993811">
                  <w:t>-</w:t>
                </w:r>
                <w:r w:rsidR="009D2EC8">
                  <w:t xml:space="preserve">3158 | </w:t>
                </w:r>
                <w:r>
                  <w:t>Zalsuwayyigh18@mail.wou.edu</w:t>
                </w:r>
              </w:p>
            </w:sdtContent>
          </w:sdt>
          <w:p w14:paraId="242309A8" w14:textId="5162DF7F" w:rsidR="00C307D8" w:rsidRDefault="0096303F" w:rsidP="006C6684">
            <w:sdt>
              <w:sdtPr>
                <w:alias w:val="Enter twitter handle:"/>
                <w:tag w:val="Enter twitter handle:"/>
                <w:id w:val="-444931259"/>
                <w:placeholder>
                  <w:docPart w:val="09817A22E2EE4DDCAF794158B11A23D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6F364619" w14:textId="5AF51DA2" w:rsidR="00C307D8" w:rsidRDefault="0096303F" w:rsidP="00C307D8">
            <w:sdt>
              <w:sdtPr>
                <w:alias w:val="Enter web address:"/>
                <w:tag w:val="Enter web address:"/>
                <w:id w:val="1204521838"/>
                <w:placeholder>
                  <w:docPart w:val="4AFBE7D11091412A86A3266015CC4AD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4A10A3C692CD4572A864303169C8810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02C25A5" w14:textId="7D938C01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D0CFA0427C3A40468E824DC0DB3F1CE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1C09145" w14:textId="52D7AEDF" w:rsidR="0091696A" w:rsidRDefault="00993811" w:rsidP="0091696A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07749B3D" w14:textId="79EC5FE8" w:rsidR="006C6684" w:rsidRDefault="0096303F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BDE5B8CE7C5546AF85279F658180425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1F7426F0" w14:textId="320774DA" w:rsidR="00C307D8" w:rsidRDefault="0096303F" w:rsidP="006C6684">
            <w:sdt>
              <w:sdtPr>
                <w:alias w:val="Enter web address:"/>
                <w:tag w:val="Enter web address:"/>
                <w:id w:val="-1007672581"/>
                <w:placeholder>
                  <w:docPart w:val="4B4945A7AC324C9784C0E70B70507A9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</w:tr>
      <w:tr w:rsidR="00C307D8" w14:paraId="344A3B21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2101291898"/>
              <w:placeholder>
                <w:docPart w:val="9581B1643E1344FB9AFC49CCD69944E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443E16C" w14:textId="719A9685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0976E2393C9C449EB3A7734750E1E52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B2B9598" w14:textId="47B349EB" w:rsidR="00C307D8" w:rsidRDefault="00993811" w:rsidP="009D78A3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0FA67989" w14:textId="254D01C7" w:rsidR="006C6684" w:rsidRDefault="0096303F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B2D2EDC6BF604900887C8D8BCA88890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00913EC9" w14:textId="0FFED984" w:rsidR="00C307D8" w:rsidRDefault="0096303F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82B6158E9A2C4B888E0C7981EFA3AD6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DF248491E39E4E288707BCA2A1B13F7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F225978" w14:textId="7133AD95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84D6FFF19AF844CA9C5D7C952F6C780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E7637A1" w14:textId="20357345" w:rsidR="00FE69CA" w:rsidRDefault="00993811" w:rsidP="0091696A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18410CEF" w14:textId="7E75329D" w:rsidR="006C6684" w:rsidRDefault="0096303F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0245D00C95154B84B4BD6AE815AEB90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1299E09A" w14:textId="641D61C5" w:rsidR="00C307D8" w:rsidRDefault="0096303F" w:rsidP="006C6684">
            <w:sdt>
              <w:sdtPr>
                <w:alias w:val="Enter web address:"/>
                <w:tag w:val="Enter web address:"/>
                <w:id w:val="1600527960"/>
                <w:placeholder>
                  <w:docPart w:val="FB17685CD6AA4AA5885F79EA77B58DB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</w:tr>
      <w:tr w:rsidR="00C307D8" w14:paraId="1070C154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65544670"/>
              <w:placeholder>
                <w:docPart w:val="8EA88E1055454E5D877A3CAEE7DDC67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ECB29E5" w14:textId="7E3472E9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4929A9B398FD4DB9A3B8292DDB0C19C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31305EA" w14:textId="5910093F" w:rsidR="00C307D8" w:rsidRDefault="00993811" w:rsidP="009D78A3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397833FE" w14:textId="2EACFC80" w:rsidR="006C6684" w:rsidRDefault="0096303F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71906C371D984E4EAD65141B197A9F6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536F6041" w14:textId="70BBB742" w:rsidR="00C307D8" w:rsidRDefault="0096303F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E7505F20FB254E3780D9009019A09CC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318315673"/>
              <w:placeholder>
                <w:docPart w:val="0DE3073E5AE5468993AEEA5BE7A7960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2CC744D" w14:textId="1B3C11E4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F984A1C0777145ACB245F41B19DBFB2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88D9B8B" w14:textId="52403A0F" w:rsidR="00FE69CA" w:rsidRDefault="00993811" w:rsidP="0091696A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2B95085A" w14:textId="314084B8" w:rsidR="006C6684" w:rsidRDefault="0096303F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E6168F39EFA1437B80F19932E2B9206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0F6E2AE8" w14:textId="7841D5E8" w:rsidR="00C307D8" w:rsidRDefault="0096303F" w:rsidP="006C6684">
            <w:sdt>
              <w:sdtPr>
                <w:alias w:val="Enter web address:"/>
                <w:tag w:val="Enter web address:"/>
                <w:id w:val="1215233449"/>
                <w:placeholder>
                  <w:docPart w:val="0EE4FFFA8F5C42548C5E2122E438739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</w:tr>
      <w:tr w:rsidR="00C307D8" w14:paraId="5782F62C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4B4DA457D0E9460F91F475F2D238809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0B56C16" w14:textId="3E878BA4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80C96F68C12043458F4C24AF2063B8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98210DF" w14:textId="4983742F" w:rsidR="00FE69CA" w:rsidRDefault="00993811" w:rsidP="0091696A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4DCDFC59" w14:textId="06631F30" w:rsidR="006C6684" w:rsidRDefault="0096303F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C4B6DF3013F44ED2B35F1FC0CF8B6F4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7256CB27" w14:textId="026364BB" w:rsidR="00C307D8" w:rsidRDefault="0096303F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F7D3435FCEDA468288256324B5D0AA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4BD5177023D74E83A2DB6447F63B3F1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6BC9BCB" w14:textId="66C313A0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564EFB8B95D74943838A2C9DC0217BF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0C9B0C2" w14:textId="6C3FC8B7" w:rsidR="00FE69CA" w:rsidRDefault="00993811" w:rsidP="0091696A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248EB834" w14:textId="043E8340" w:rsidR="006C6684" w:rsidRDefault="0096303F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BA135712506C4B2C9C02BD0EB732816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123D5F70" w14:textId="60B9ECA3" w:rsidR="00C307D8" w:rsidRDefault="0096303F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F4C4724100914F5AA05EC25AD62B8E0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</w:tr>
      <w:tr w:rsidR="00C307D8" w14:paraId="4DBF1459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21E084D86A3442B982FF2836A08062E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62ACF73" w14:textId="7BDE05DF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9F3C1816D1504532AF2DCA2209B90AE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36543F9" w14:textId="37801FD1" w:rsidR="00C307D8" w:rsidRDefault="00993811" w:rsidP="009D78A3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15CB91B6" w14:textId="60E6C706" w:rsidR="006C6684" w:rsidRDefault="0096303F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760D15A794CF4CB08BC756CDC432613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3DA1AA1D" w14:textId="4BC6E5D3" w:rsidR="00C307D8" w:rsidRDefault="0096303F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48515FEA6CFC4B6D8DC14134FA7683B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6A2C84B318174FFC826DDE29E1A7A9C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E0800CF" w14:textId="0B34786D" w:rsidR="00C307D8" w:rsidRDefault="008C7314" w:rsidP="009D78A3">
                <w:pPr>
                  <w:pStyle w:val="Name"/>
                </w:pPr>
                <w:r>
                  <w:t>Zeed alsuwayyigh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FDA8D2A7B65948CC8718727D1E7A32A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4140315" w14:textId="221A60F4" w:rsidR="00C307D8" w:rsidRDefault="00993811" w:rsidP="009D78A3">
                <w:r>
                  <w:t>517 Monmouth Ave S, Monmouth OR 97361</w:t>
                </w:r>
                <w:r>
                  <w:br/>
                  <w:t>858-397-3158 | Zalsuwayyigh18@mail.wou.edu</w:t>
                </w:r>
              </w:p>
            </w:sdtContent>
          </w:sdt>
          <w:p w14:paraId="11DC0323" w14:textId="0EBBD149" w:rsidR="006C6684" w:rsidRDefault="0096303F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067B9B852659494AA24EDD2669D4907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B5907">
                  <w:t>Debug Entities</w:t>
                </w:r>
              </w:sdtContent>
            </w:sdt>
          </w:p>
          <w:p w14:paraId="40711854" w14:textId="7E187EC8" w:rsidR="00C307D8" w:rsidRDefault="0096303F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7FF0A37A3E9C43B0B6FFD1B33403DFD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B5907">
                  <w:t>Make code work for you</w:t>
                </w:r>
              </w:sdtContent>
            </w:sdt>
          </w:p>
        </w:tc>
      </w:tr>
    </w:tbl>
    <w:p w14:paraId="367C7F43" w14:textId="77777777" w:rsidR="00333B97" w:rsidRDefault="00333B97" w:rsidP="00360D51"/>
    <w:sectPr w:rsidR="00333B97" w:rsidSect="00720B45">
      <w:headerReference w:type="default" r:id="rId11"/>
      <w:footerReference w:type="default" r:id="rId12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E5C93" w14:textId="77777777" w:rsidR="0096303F" w:rsidRDefault="0096303F" w:rsidP="0093710A">
      <w:r>
        <w:separator/>
      </w:r>
    </w:p>
  </w:endnote>
  <w:endnote w:type="continuationSeparator" w:id="0">
    <w:p w14:paraId="17DE4AFF" w14:textId="77777777" w:rsidR="0096303F" w:rsidRDefault="0096303F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44AC" w14:textId="77777777" w:rsidR="00BA4DCD" w:rsidRDefault="00BA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B88BF" w14:textId="77777777" w:rsidR="0096303F" w:rsidRDefault="0096303F" w:rsidP="0093710A">
      <w:r>
        <w:separator/>
      </w:r>
    </w:p>
  </w:footnote>
  <w:footnote w:type="continuationSeparator" w:id="0">
    <w:p w14:paraId="58AAF60F" w14:textId="77777777" w:rsidR="0096303F" w:rsidRDefault="0096303F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429CA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7E7FEAC" wp14:editId="3A21B851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97EE27F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14"/>
    <w:rsid w:val="00002E3D"/>
    <w:rsid w:val="0000615F"/>
    <w:rsid w:val="00021FEF"/>
    <w:rsid w:val="0003215B"/>
    <w:rsid w:val="000C3826"/>
    <w:rsid w:val="000F355E"/>
    <w:rsid w:val="000F4690"/>
    <w:rsid w:val="00154E2D"/>
    <w:rsid w:val="0020511A"/>
    <w:rsid w:val="00333B97"/>
    <w:rsid w:val="00360D51"/>
    <w:rsid w:val="003F09D5"/>
    <w:rsid w:val="003F1705"/>
    <w:rsid w:val="005F3B06"/>
    <w:rsid w:val="006444BE"/>
    <w:rsid w:val="006C6684"/>
    <w:rsid w:val="006E0AA0"/>
    <w:rsid w:val="00707ABA"/>
    <w:rsid w:val="00720B45"/>
    <w:rsid w:val="0072404D"/>
    <w:rsid w:val="00747040"/>
    <w:rsid w:val="007B07B7"/>
    <w:rsid w:val="00801F57"/>
    <w:rsid w:val="00841A7B"/>
    <w:rsid w:val="00843B08"/>
    <w:rsid w:val="008A3E0C"/>
    <w:rsid w:val="008C6947"/>
    <w:rsid w:val="008C7314"/>
    <w:rsid w:val="0091696A"/>
    <w:rsid w:val="0093710A"/>
    <w:rsid w:val="00947032"/>
    <w:rsid w:val="0096129F"/>
    <w:rsid w:val="0096303F"/>
    <w:rsid w:val="00993811"/>
    <w:rsid w:val="009A6BAE"/>
    <w:rsid w:val="009B2209"/>
    <w:rsid w:val="009B5907"/>
    <w:rsid w:val="009B649E"/>
    <w:rsid w:val="009D2EC8"/>
    <w:rsid w:val="009D78A3"/>
    <w:rsid w:val="00A0584F"/>
    <w:rsid w:val="00A44B39"/>
    <w:rsid w:val="00AF015F"/>
    <w:rsid w:val="00B008EB"/>
    <w:rsid w:val="00B129EC"/>
    <w:rsid w:val="00B33D21"/>
    <w:rsid w:val="00B377F5"/>
    <w:rsid w:val="00B42F65"/>
    <w:rsid w:val="00BA4DCD"/>
    <w:rsid w:val="00BB415F"/>
    <w:rsid w:val="00C307D8"/>
    <w:rsid w:val="00C515E4"/>
    <w:rsid w:val="00D154D3"/>
    <w:rsid w:val="00D30004"/>
    <w:rsid w:val="00E618D7"/>
    <w:rsid w:val="00F16789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8B22C"/>
  <w15:chartTrackingRefBased/>
  <w15:docId w15:val="{97616F86-023A-4B0E-8874-FCF7D08B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C3EA1F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C3EA1F" w:themeColor="accent1" w:shadow="1" w:frame="1"/>
        <w:left w:val="single" w:sz="2" w:space="10" w:color="C3EA1F" w:themeColor="accent1" w:shadow="1" w:frame="1"/>
        <w:bottom w:val="single" w:sz="2" w:space="10" w:color="C3EA1F" w:themeColor="accent1" w:shadow="1" w:frame="1"/>
        <w:right w:val="single" w:sz="2" w:space="10" w:color="C3EA1F" w:themeColor="accent1" w:shadow="1" w:frame="1"/>
      </w:pBdr>
      <w:ind w:left="1152" w:right="1152"/>
    </w:pPr>
    <w:rPr>
      <w:i/>
      <w:iCs/>
      <w:color w:val="C3EA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95B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0B605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C3EA1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</w:pPr>
    <w:rPr>
      <w:i/>
      <w:iCs/>
      <w:color w:val="C3EA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C3EA1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C3EA1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do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5B198C5004A84A88BA1CC7BB9A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B3C68-A086-4308-94F6-990DC5321C49}"/>
      </w:docPartPr>
      <w:docPartBody>
        <w:p w:rsidR="00E74949" w:rsidRDefault="00C91119">
          <w:pPr>
            <w:pStyle w:val="B2F5B198C5004A84A88BA1CC7BB9A196"/>
          </w:pPr>
          <w:r>
            <w:t>Your Name</w:t>
          </w:r>
        </w:p>
      </w:docPartBody>
    </w:docPart>
    <w:docPart>
      <w:docPartPr>
        <w:name w:val="A619C7C82D004C74A210DB483286A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750D4-815A-43B9-BD0A-01D3A7131CFC}"/>
      </w:docPartPr>
      <w:docPartBody>
        <w:p w:rsidR="00E74949" w:rsidRDefault="00C91119">
          <w:pPr>
            <w:pStyle w:val="A619C7C82D004C74A210DB483286A42B"/>
          </w:pPr>
          <w:r>
            <w:t>Street Address, City, ST ZIP Code</w:t>
          </w:r>
        </w:p>
      </w:docPartBody>
    </w:docPart>
    <w:docPart>
      <w:docPartPr>
        <w:name w:val="09817A22E2EE4DDCAF794158B11A2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E1CFB-8A0C-4AD9-BF5B-8AEF6DC068F4}"/>
      </w:docPartPr>
      <w:docPartBody>
        <w:p w:rsidR="00E74949" w:rsidRDefault="00C91119">
          <w:pPr>
            <w:pStyle w:val="09817A22E2EE4DDCAF794158B11A23D6"/>
          </w:pPr>
          <w:r>
            <w:t>Twitter handle</w:t>
          </w:r>
        </w:p>
      </w:docPartBody>
    </w:docPart>
    <w:docPart>
      <w:docPartPr>
        <w:name w:val="4AFBE7D11091412A86A3266015CC4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04C81-79B4-438C-A0AF-F5D2B25C15E9}"/>
      </w:docPartPr>
      <w:docPartBody>
        <w:p w:rsidR="00E74949" w:rsidRDefault="00C91119">
          <w:pPr>
            <w:pStyle w:val="4AFBE7D11091412A86A3266015CC4ADF"/>
          </w:pPr>
          <w:r>
            <w:t>Web address</w:t>
          </w:r>
        </w:p>
      </w:docPartBody>
    </w:docPart>
    <w:docPart>
      <w:docPartPr>
        <w:name w:val="4A10A3C692CD4572A864303169C88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ADA4-F3E9-40AA-AB28-0798793746BA}"/>
      </w:docPartPr>
      <w:docPartBody>
        <w:p w:rsidR="00E74949" w:rsidRDefault="00C91119">
          <w:pPr>
            <w:pStyle w:val="4A10A3C692CD4572A864303169C88102"/>
          </w:pPr>
          <w:r>
            <w:t>Your Name</w:t>
          </w:r>
        </w:p>
      </w:docPartBody>
    </w:docPart>
    <w:docPart>
      <w:docPartPr>
        <w:name w:val="D0CFA0427C3A40468E824DC0DB3F1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D7949-B2BE-4BC0-9E10-2554B92BA7B3}"/>
      </w:docPartPr>
      <w:docPartBody>
        <w:p w:rsidR="00E74949" w:rsidRDefault="00C91119">
          <w:pPr>
            <w:pStyle w:val="D0CFA0427C3A40468E824DC0DB3F1CE5"/>
          </w:pPr>
          <w:r>
            <w:t>Street Address, City, ST ZIP Code</w:t>
          </w:r>
        </w:p>
      </w:docPartBody>
    </w:docPart>
    <w:docPart>
      <w:docPartPr>
        <w:name w:val="BDE5B8CE7C5546AF85279F658180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074D-1504-47B1-93F6-BB399A140ECD}"/>
      </w:docPartPr>
      <w:docPartBody>
        <w:p w:rsidR="00E74949" w:rsidRDefault="00C91119">
          <w:pPr>
            <w:pStyle w:val="BDE5B8CE7C5546AF85279F6581804258"/>
          </w:pPr>
          <w:r>
            <w:t>Twitter handle</w:t>
          </w:r>
        </w:p>
      </w:docPartBody>
    </w:docPart>
    <w:docPart>
      <w:docPartPr>
        <w:name w:val="4B4945A7AC324C9784C0E70B7050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07ACA-5EA5-4A4D-8323-FC8B05958D18}"/>
      </w:docPartPr>
      <w:docPartBody>
        <w:p w:rsidR="00E74949" w:rsidRDefault="00C91119">
          <w:pPr>
            <w:pStyle w:val="4B4945A7AC324C9784C0E70B70507A9B"/>
          </w:pPr>
          <w:r>
            <w:t>Web address</w:t>
          </w:r>
        </w:p>
      </w:docPartBody>
    </w:docPart>
    <w:docPart>
      <w:docPartPr>
        <w:name w:val="9581B1643E1344FB9AFC49CCD6994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256F-A4DC-4AFE-B4A0-A65535675F27}"/>
      </w:docPartPr>
      <w:docPartBody>
        <w:p w:rsidR="00E74949" w:rsidRDefault="00C91119">
          <w:pPr>
            <w:pStyle w:val="9581B1643E1344FB9AFC49CCD69944EA"/>
          </w:pPr>
          <w:r>
            <w:t>Your Name</w:t>
          </w:r>
        </w:p>
      </w:docPartBody>
    </w:docPart>
    <w:docPart>
      <w:docPartPr>
        <w:name w:val="0976E2393C9C449EB3A7734750E1E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7F6A-24BD-4E52-94F5-4E1B7B7295BA}"/>
      </w:docPartPr>
      <w:docPartBody>
        <w:p w:rsidR="00E74949" w:rsidRDefault="00C91119">
          <w:pPr>
            <w:pStyle w:val="0976E2393C9C449EB3A7734750E1E526"/>
          </w:pPr>
          <w:r>
            <w:t>Street Address, City, ST ZIP Code</w:t>
          </w:r>
        </w:p>
      </w:docPartBody>
    </w:docPart>
    <w:docPart>
      <w:docPartPr>
        <w:name w:val="B2D2EDC6BF604900887C8D8BCA888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19A7-D50E-4F24-B013-D1E4E189BC99}"/>
      </w:docPartPr>
      <w:docPartBody>
        <w:p w:rsidR="00E74949" w:rsidRDefault="00C91119">
          <w:pPr>
            <w:pStyle w:val="B2D2EDC6BF604900887C8D8BCA88890B"/>
          </w:pPr>
          <w:r>
            <w:t>Twitter handle</w:t>
          </w:r>
        </w:p>
      </w:docPartBody>
    </w:docPart>
    <w:docPart>
      <w:docPartPr>
        <w:name w:val="82B6158E9A2C4B888E0C7981EFA3A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A98F2-27DE-4EB6-8E05-D8A3BC9AB8CD}"/>
      </w:docPartPr>
      <w:docPartBody>
        <w:p w:rsidR="00E74949" w:rsidRDefault="00C91119">
          <w:pPr>
            <w:pStyle w:val="82B6158E9A2C4B888E0C7981EFA3AD67"/>
          </w:pPr>
          <w:r>
            <w:t>Web address</w:t>
          </w:r>
        </w:p>
      </w:docPartBody>
    </w:docPart>
    <w:docPart>
      <w:docPartPr>
        <w:name w:val="DF248491E39E4E288707BCA2A1B13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8CA0-9EAA-4525-AD21-A8230AACA050}"/>
      </w:docPartPr>
      <w:docPartBody>
        <w:p w:rsidR="00E74949" w:rsidRDefault="00C91119">
          <w:pPr>
            <w:pStyle w:val="DF248491E39E4E288707BCA2A1B13F71"/>
          </w:pPr>
          <w:r>
            <w:t>Your Name</w:t>
          </w:r>
        </w:p>
      </w:docPartBody>
    </w:docPart>
    <w:docPart>
      <w:docPartPr>
        <w:name w:val="84D6FFF19AF844CA9C5D7C952F6C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46CBA-90E7-4AEB-987C-683FD39A7F41}"/>
      </w:docPartPr>
      <w:docPartBody>
        <w:p w:rsidR="00E74949" w:rsidRDefault="00C91119">
          <w:pPr>
            <w:pStyle w:val="84D6FFF19AF844CA9C5D7C952F6C780B"/>
          </w:pPr>
          <w:r>
            <w:t>Street Address, City, ST ZIP Code</w:t>
          </w:r>
        </w:p>
      </w:docPartBody>
    </w:docPart>
    <w:docPart>
      <w:docPartPr>
        <w:name w:val="0245D00C95154B84B4BD6AE815AE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8C10A-AB23-41EF-AA75-DB41CE1EAE22}"/>
      </w:docPartPr>
      <w:docPartBody>
        <w:p w:rsidR="00E74949" w:rsidRDefault="00C91119">
          <w:pPr>
            <w:pStyle w:val="0245D00C95154B84B4BD6AE815AEB90E"/>
          </w:pPr>
          <w:r>
            <w:t>Twitter handle</w:t>
          </w:r>
        </w:p>
      </w:docPartBody>
    </w:docPart>
    <w:docPart>
      <w:docPartPr>
        <w:name w:val="FB17685CD6AA4AA5885F79EA77B58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74959-0A4A-4FBC-9CAC-5FDB6981DE58}"/>
      </w:docPartPr>
      <w:docPartBody>
        <w:p w:rsidR="00E74949" w:rsidRDefault="00C91119">
          <w:pPr>
            <w:pStyle w:val="FB17685CD6AA4AA5885F79EA77B58DB7"/>
          </w:pPr>
          <w:r>
            <w:t>Web address</w:t>
          </w:r>
        </w:p>
      </w:docPartBody>
    </w:docPart>
    <w:docPart>
      <w:docPartPr>
        <w:name w:val="8EA88E1055454E5D877A3CAEE7DDC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AF05E-5594-4195-965B-BFFD2688DE7F}"/>
      </w:docPartPr>
      <w:docPartBody>
        <w:p w:rsidR="00E74949" w:rsidRDefault="00C91119">
          <w:pPr>
            <w:pStyle w:val="8EA88E1055454E5D877A3CAEE7DDC673"/>
          </w:pPr>
          <w:r>
            <w:t>Your Name</w:t>
          </w:r>
        </w:p>
      </w:docPartBody>
    </w:docPart>
    <w:docPart>
      <w:docPartPr>
        <w:name w:val="4929A9B398FD4DB9A3B8292DDB0C1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3840-B091-47F6-A856-045A222A5817}"/>
      </w:docPartPr>
      <w:docPartBody>
        <w:p w:rsidR="00E74949" w:rsidRDefault="00C91119">
          <w:pPr>
            <w:pStyle w:val="4929A9B398FD4DB9A3B8292DDB0C19C4"/>
          </w:pPr>
          <w:r>
            <w:t>Street Address, City, ST ZIP Code</w:t>
          </w:r>
        </w:p>
      </w:docPartBody>
    </w:docPart>
    <w:docPart>
      <w:docPartPr>
        <w:name w:val="71906C371D984E4EAD65141B197A9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B9140-C4B7-4887-85A5-BDA3DF6E5D1F}"/>
      </w:docPartPr>
      <w:docPartBody>
        <w:p w:rsidR="00E74949" w:rsidRDefault="00C91119">
          <w:pPr>
            <w:pStyle w:val="71906C371D984E4EAD65141B197A9F64"/>
          </w:pPr>
          <w:r>
            <w:t>Twitter handle</w:t>
          </w:r>
        </w:p>
      </w:docPartBody>
    </w:docPart>
    <w:docPart>
      <w:docPartPr>
        <w:name w:val="E7505F20FB254E3780D9009019A0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36EC3-386A-4DD0-B597-8250377C82CE}"/>
      </w:docPartPr>
      <w:docPartBody>
        <w:p w:rsidR="00E74949" w:rsidRDefault="00C91119">
          <w:pPr>
            <w:pStyle w:val="E7505F20FB254E3780D9009019A09CCD"/>
          </w:pPr>
          <w:r>
            <w:t>Web address</w:t>
          </w:r>
        </w:p>
      </w:docPartBody>
    </w:docPart>
    <w:docPart>
      <w:docPartPr>
        <w:name w:val="0DE3073E5AE5468993AEEA5BE7A7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12BAD-26DC-4A56-9164-1D8EE475D3CF}"/>
      </w:docPartPr>
      <w:docPartBody>
        <w:p w:rsidR="00E74949" w:rsidRDefault="00C91119">
          <w:pPr>
            <w:pStyle w:val="0DE3073E5AE5468993AEEA5BE7A79604"/>
          </w:pPr>
          <w:r>
            <w:t>Your Name</w:t>
          </w:r>
        </w:p>
      </w:docPartBody>
    </w:docPart>
    <w:docPart>
      <w:docPartPr>
        <w:name w:val="F984A1C0777145ACB245F41B19DBF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3D61B-CB6B-405C-9B3A-2E57367833FE}"/>
      </w:docPartPr>
      <w:docPartBody>
        <w:p w:rsidR="00E74949" w:rsidRDefault="00C91119">
          <w:pPr>
            <w:pStyle w:val="F984A1C0777145ACB245F41B19DBFB2A"/>
          </w:pPr>
          <w:r>
            <w:t>Street Address, City, ST ZIP Code</w:t>
          </w:r>
        </w:p>
      </w:docPartBody>
    </w:docPart>
    <w:docPart>
      <w:docPartPr>
        <w:name w:val="E6168F39EFA1437B80F19932E2B9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BC14B-6D6B-44F1-BCA0-4D9964FCD189}"/>
      </w:docPartPr>
      <w:docPartBody>
        <w:p w:rsidR="00E74949" w:rsidRDefault="00C91119">
          <w:pPr>
            <w:pStyle w:val="E6168F39EFA1437B80F19932E2B9206E"/>
          </w:pPr>
          <w:r>
            <w:t>Twitter handle</w:t>
          </w:r>
        </w:p>
      </w:docPartBody>
    </w:docPart>
    <w:docPart>
      <w:docPartPr>
        <w:name w:val="0EE4FFFA8F5C42548C5E2122E4387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B2708-DD2C-404E-B3C9-A32E0671422E}"/>
      </w:docPartPr>
      <w:docPartBody>
        <w:p w:rsidR="00E74949" w:rsidRDefault="00C91119">
          <w:pPr>
            <w:pStyle w:val="0EE4FFFA8F5C42548C5E2122E4387395"/>
          </w:pPr>
          <w:r>
            <w:t>Web address</w:t>
          </w:r>
        </w:p>
      </w:docPartBody>
    </w:docPart>
    <w:docPart>
      <w:docPartPr>
        <w:name w:val="4B4DA457D0E9460F91F475F2D238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5334-6620-4B47-A614-0A2A08681CDE}"/>
      </w:docPartPr>
      <w:docPartBody>
        <w:p w:rsidR="00E74949" w:rsidRDefault="00C91119">
          <w:pPr>
            <w:pStyle w:val="4B4DA457D0E9460F91F475F2D238809F"/>
          </w:pPr>
          <w:r>
            <w:t>Your Name</w:t>
          </w:r>
        </w:p>
      </w:docPartBody>
    </w:docPart>
    <w:docPart>
      <w:docPartPr>
        <w:name w:val="80C96F68C12043458F4C24AF2063B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F5BDC-6D53-4EF1-A49E-BBA9366D9A95}"/>
      </w:docPartPr>
      <w:docPartBody>
        <w:p w:rsidR="00E74949" w:rsidRDefault="00C91119">
          <w:pPr>
            <w:pStyle w:val="80C96F68C12043458F4C24AF2063B841"/>
          </w:pPr>
          <w:r>
            <w:t>Street Address, City, ST ZIP Code</w:t>
          </w:r>
        </w:p>
      </w:docPartBody>
    </w:docPart>
    <w:docPart>
      <w:docPartPr>
        <w:name w:val="C4B6DF3013F44ED2B35F1FC0CF8B6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91A52-21BD-479C-8FA7-AD34B8DE720D}"/>
      </w:docPartPr>
      <w:docPartBody>
        <w:p w:rsidR="00E74949" w:rsidRDefault="00C91119">
          <w:pPr>
            <w:pStyle w:val="C4B6DF3013F44ED2B35F1FC0CF8B6F4B"/>
          </w:pPr>
          <w:r>
            <w:t>Twitter handle</w:t>
          </w:r>
        </w:p>
      </w:docPartBody>
    </w:docPart>
    <w:docPart>
      <w:docPartPr>
        <w:name w:val="F7D3435FCEDA468288256324B5D0A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D88F-3282-4A3C-AA04-DC64D25F1596}"/>
      </w:docPartPr>
      <w:docPartBody>
        <w:p w:rsidR="00E74949" w:rsidRDefault="00C91119">
          <w:pPr>
            <w:pStyle w:val="F7D3435FCEDA468288256324B5D0AA18"/>
          </w:pPr>
          <w:r>
            <w:t>Web address</w:t>
          </w:r>
        </w:p>
      </w:docPartBody>
    </w:docPart>
    <w:docPart>
      <w:docPartPr>
        <w:name w:val="4BD5177023D74E83A2DB6447F63B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4154B-B712-4230-8160-BE0DD105DC4F}"/>
      </w:docPartPr>
      <w:docPartBody>
        <w:p w:rsidR="00E74949" w:rsidRDefault="00C91119">
          <w:pPr>
            <w:pStyle w:val="4BD5177023D74E83A2DB6447F63B3F18"/>
          </w:pPr>
          <w:r>
            <w:t>Your Name</w:t>
          </w:r>
        </w:p>
      </w:docPartBody>
    </w:docPart>
    <w:docPart>
      <w:docPartPr>
        <w:name w:val="564EFB8B95D74943838A2C9DC0217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7489C-3C04-458F-A3AB-948F60856820}"/>
      </w:docPartPr>
      <w:docPartBody>
        <w:p w:rsidR="00E74949" w:rsidRDefault="00C91119">
          <w:pPr>
            <w:pStyle w:val="564EFB8B95D74943838A2C9DC0217BFB"/>
          </w:pPr>
          <w:r>
            <w:t>Street Address, City, ST ZIP Code</w:t>
          </w:r>
        </w:p>
      </w:docPartBody>
    </w:docPart>
    <w:docPart>
      <w:docPartPr>
        <w:name w:val="BA135712506C4B2C9C02BD0EB7328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F28F-36A3-4D77-A391-D5972C0D965D}"/>
      </w:docPartPr>
      <w:docPartBody>
        <w:p w:rsidR="00E74949" w:rsidRDefault="00C91119">
          <w:pPr>
            <w:pStyle w:val="BA135712506C4B2C9C02BD0EB732816F"/>
          </w:pPr>
          <w:r>
            <w:t>Twitter handle</w:t>
          </w:r>
        </w:p>
      </w:docPartBody>
    </w:docPart>
    <w:docPart>
      <w:docPartPr>
        <w:name w:val="F4C4724100914F5AA05EC25AD62B8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C6192-9204-49AC-8305-398CEF75CDE7}"/>
      </w:docPartPr>
      <w:docPartBody>
        <w:p w:rsidR="00E74949" w:rsidRDefault="00C91119">
          <w:pPr>
            <w:pStyle w:val="F4C4724100914F5AA05EC25AD62B8E0E"/>
          </w:pPr>
          <w:r>
            <w:t>Web address</w:t>
          </w:r>
        </w:p>
      </w:docPartBody>
    </w:docPart>
    <w:docPart>
      <w:docPartPr>
        <w:name w:val="21E084D86A3442B982FF2836A0806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9416B-624B-4B48-AFEC-68E87C1BC2D8}"/>
      </w:docPartPr>
      <w:docPartBody>
        <w:p w:rsidR="00E74949" w:rsidRDefault="00C91119">
          <w:pPr>
            <w:pStyle w:val="21E084D86A3442B982FF2836A08062E6"/>
          </w:pPr>
          <w:r>
            <w:t>Your Name</w:t>
          </w:r>
        </w:p>
      </w:docPartBody>
    </w:docPart>
    <w:docPart>
      <w:docPartPr>
        <w:name w:val="9F3C1816D1504532AF2DCA2209B9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76C12-DCFA-44B7-AF2F-BAED0895E29A}"/>
      </w:docPartPr>
      <w:docPartBody>
        <w:p w:rsidR="00E74949" w:rsidRDefault="00C91119">
          <w:pPr>
            <w:pStyle w:val="9F3C1816D1504532AF2DCA2209B90AE3"/>
          </w:pPr>
          <w:r>
            <w:t>Street Address, City, ST ZIP Code</w:t>
          </w:r>
        </w:p>
      </w:docPartBody>
    </w:docPart>
    <w:docPart>
      <w:docPartPr>
        <w:name w:val="760D15A794CF4CB08BC756CDC4326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A94AA-8DB3-4B3C-A1D1-A353F98ED17D}"/>
      </w:docPartPr>
      <w:docPartBody>
        <w:p w:rsidR="00E74949" w:rsidRDefault="00C91119">
          <w:pPr>
            <w:pStyle w:val="760D15A794CF4CB08BC756CDC4326136"/>
          </w:pPr>
          <w:r>
            <w:t>Twitter handle</w:t>
          </w:r>
        </w:p>
      </w:docPartBody>
    </w:docPart>
    <w:docPart>
      <w:docPartPr>
        <w:name w:val="48515FEA6CFC4B6D8DC14134FA768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51B55-B0E9-4543-8A2B-7B943A3D404C}"/>
      </w:docPartPr>
      <w:docPartBody>
        <w:p w:rsidR="00E74949" w:rsidRDefault="00C91119">
          <w:pPr>
            <w:pStyle w:val="48515FEA6CFC4B6D8DC14134FA7683B5"/>
          </w:pPr>
          <w:r>
            <w:t>Web address</w:t>
          </w:r>
        </w:p>
      </w:docPartBody>
    </w:docPart>
    <w:docPart>
      <w:docPartPr>
        <w:name w:val="6A2C84B318174FFC826DDE29E1A7A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1403-1C1A-4E9A-AB6D-7E1BD738CF10}"/>
      </w:docPartPr>
      <w:docPartBody>
        <w:p w:rsidR="00E74949" w:rsidRDefault="00C91119">
          <w:pPr>
            <w:pStyle w:val="6A2C84B318174FFC826DDE29E1A7A9C7"/>
          </w:pPr>
          <w:r>
            <w:t>Your Name</w:t>
          </w:r>
        </w:p>
      </w:docPartBody>
    </w:docPart>
    <w:docPart>
      <w:docPartPr>
        <w:name w:val="FDA8D2A7B65948CC8718727D1E7A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578B3-F7A0-4B8B-88EC-B4CD382530A3}"/>
      </w:docPartPr>
      <w:docPartBody>
        <w:p w:rsidR="00E74949" w:rsidRDefault="00C91119">
          <w:pPr>
            <w:pStyle w:val="FDA8D2A7B65948CC8718727D1E7A32AB"/>
          </w:pPr>
          <w:r>
            <w:t>Street Address, City, ST ZIP Code</w:t>
          </w:r>
        </w:p>
      </w:docPartBody>
    </w:docPart>
    <w:docPart>
      <w:docPartPr>
        <w:name w:val="067B9B852659494AA24EDD2669D4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BE070-949C-4A0F-BACF-CBC33401B3D5}"/>
      </w:docPartPr>
      <w:docPartBody>
        <w:p w:rsidR="00E74949" w:rsidRDefault="00C91119">
          <w:pPr>
            <w:pStyle w:val="067B9B852659494AA24EDD2669D4907D"/>
          </w:pPr>
          <w:r>
            <w:t>Twitter handle</w:t>
          </w:r>
        </w:p>
      </w:docPartBody>
    </w:docPart>
    <w:docPart>
      <w:docPartPr>
        <w:name w:val="7FF0A37A3E9C43B0B6FFD1B33403D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18647-2B60-44E9-9138-2673D6B76364}"/>
      </w:docPartPr>
      <w:docPartBody>
        <w:p w:rsidR="00E74949" w:rsidRDefault="00C91119">
          <w:pPr>
            <w:pStyle w:val="7FF0A37A3E9C43B0B6FFD1B33403DFD5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19"/>
    <w:rsid w:val="00C91119"/>
    <w:rsid w:val="00E74949"/>
    <w:rsid w:val="00E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5B198C5004A84A88BA1CC7BB9A196">
    <w:name w:val="B2F5B198C5004A84A88BA1CC7BB9A196"/>
  </w:style>
  <w:style w:type="paragraph" w:customStyle="1" w:styleId="A619C7C82D004C74A210DB483286A42B">
    <w:name w:val="A619C7C82D004C74A210DB483286A42B"/>
  </w:style>
  <w:style w:type="paragraph" w:customStyle="1" w:styleId="F95CDE82252F463184AA98F68930AF43">
    <w:name w:val="F95CDE82252F463184AA98F68930AF43"/>
  </w:style>
  <w:style w:type="paragraph" w:customStyle="1" w:styleId="86E531CA0F274796AB02972F5DCA34AB">
    <w:name w:val="86E531CA0F274796AB02972F5DCA34AB"/>
  </w:style>
  <w:style w:type="paragraph" w:customStyle="1" w:styleId="09817A22E2EE4DDCAF794158B11A23D6">
    <w:name w:val="09817A22E2EE4DDCAF794158B11A23D6"/>
  </w:style>
  <w:style w:type="paragraph" w:customStyle="1" w:styleId="4AFBE7D11091412A86A3266015CC4ADF">
    <w:name w:val="4AFBE7D11091412A86A3266015CC4ADF"/>
  </w:style>
  <w:style w:type="paragraph" w:customStyle="1" w:styleId="4A10A3C692CD4572A864303169C88102">
    <w:name w:val="4A10A3C692CD4572A864303169C88102"/>
  </w:style>
  <w:style w:type="paragraph" w:customStyle="1" w:styleId="D0CFA0427C3A40468E824DC0DB3F1CE5">
    <w:name w:val="D0CFA0427C3A40468E824DC0DB3F1CE5"/>
  </w:style>
  <w:style w:type="paragraph" w:customStyle="1" w:styleId="9E75D09A652C423594B4A06BB23816D7">
    <w:name w:val="9E75D09A652C423594B4A06BB23816D7"/>
  </w:style>
  <w:style w:type="paragraph" w:customStyle="1" w:styleId="8258C78ED6F6492B8C3CA3DB27CB668C">
    <w:name w:val="8258C78ED6F6492B8C3CA3DB27CB668C"/>
  </w:style>
  <w:style w:type="paragraph" w:customStyle="1" w:styleId="BDE5B8CE7C5546AF85279F6581804258">
    <w:name w:val="BDE5B8CE7C5546AF85279F6581804258"/>
  </w:style>
  <w:style w:type="paragraph" w:customStyle="1" w:styleId="4B4945A7AC324C9784C0E70B70507A9B">
    <w:name w:val="4B4945A7AC324C9784C0E70B70507A9B"/>
  </w:style>
  <w:style w:type="paragraph" w:customStyle="1" w:styleId="9581B1643E1344FB9AFC49CCD69944EA">
    <w:name w:val="9581B1643E1344FB9AFC49CCD69944EA"/>
  </w:style>
  <w:style w:type="paragraph" w:customStyle="1" w:styleId="0976E2393C9C449EB3A7734750E1E526">
    <w:name w:val="0976E2393C9C449EB3A7734750E1E526"/>
  </w:style>
  <w:style w:type="paragraph" w:customStyle="1" w:styleId="BFF809C1AB4C4A1FBDF38A663E70B636">
    <w:name w:val="BFF809C1AB4C4A1FBDF38A663E70B636"/>
  </w:style>
  <w:style w:type="paragraph" w:customStyle="1" w:styleId="4673450CBF464303B22C264529287554">
    <w:name w:val="4673450CBF464303B22C264529287554"/>
  </w:style>
  <w:style w:type="paragraph" w:customStyle="1" w:styleId="B2D2EDC6BF604900887C8D8BCA88890B">
    <w:name w:val="B2D2EDC6BF604900887C8D8BCA88890B"/>
  </w:style>
  <w:style w:type="paragraph" w:customStyle="1" w:styleId="82B6158E9A2C4B888E0C7981EFA3AD67">
    <w:name w:val="82B6158E9A2C4B888E0C7981EFA3AD67"/>
  </w:style>
  <w:style w:type="paragraph" w:customStyle="1" w:styleId="DF248491E39E4E288707BCA2A1B13F71">
    <w:name w:val="DF248491E39E4E288707BCA2A1B13F71"/>
  </w:style>
  <w:style w:type="paragraph" w:customStyle="1" w:styleId="84D6FFF19AF844CA9C5D7C952F6C780B">
    <w:name w:val="84D6FFF19AF844CA9C5D7C952F6C780B"/>
  </w:style>
  <w:style w:type="paragraph" w:customStyle="1" w:styleId="CF8BCD6CA9F949BFB7AB5862516942B8">
    <w:name w:val="CF8BCD6CA9F949BFB7AB5862516942B8"/>
  </w:style>
  <w:style w:type="paragraph" w:customStyle="1" w:styleId="2350ABEC78874866A8B9DB2A03EFAFF1">
    <w:name w:val="2350ABEC78874866A8B9DB2A03EFAFF1"/>
  </w:style>
  <w:style w:type="paragraph" w:customStyle="1" w:styleId="0245D00C95154B84B4BD6AE815AEB90E">
    <w:name w:val="0245D00C95154B84B4BD6AE815AEB90E"/>
  </w:style>
  <w:style w:type="paragraph" w:customStyle="1" w:styleId="FB17685CD6AA4AA5885F79EA77B58DB7">
    <w:name w:val="FB17685CD6AA4AA5885F79EA77B58DB7"/>
  </w:style>
  <w:style w:type="paragraph" w:customStyle="1" w:styleId="8EA88E1055454E5D877A3CAEE7DDC673">
    <w:name w:val="8EA88E1055454E5D877A3CAEE7DDC673"/>
  </w:style>
  <w:style w:type="paragraph" w:customStyle="1" w:styleId="4929A9B398FD4DB9A3B8292DDB0C19C4">
    <w:name w:val="4929A9B398FD4DB9A3B8292DDB0C19C4"/>
  </w:style>
  <w:style w:type="paragraph" w:customStyle="1" w:styleId="179ABDA8E4B548E5A584C6639E8965EB">
    <w:name w:val="179ABDA8E4B548E5A584C6639E8965EB"/>
  </w:style>
  <w:style w:type="paragraph" w:customStyle="1" w:styleId="AA98AA3C8A334C7A88F4C25620C8673C">
    <w:name w:val="AA98AA3C8A334C7A88F4C25620C8673C"/>
  </w:style>
  <w:style w:type="paragraph" w:customStyle="1" w:styleId="71906C371D984E4EAD65141B197A9F64">
    <w:name w:val="71906C371D984E4EAD65141B197A9F64"/>
  </w:style>
  <w:style w:type="paragraph" w:customStyle="1" w:styleId="E7505F20FB254E3780D9009019A09CCD">
    <w:name w:val="E7505F20FB254E3780D9009019A09CCD"/>
  </w:style>
  <w:style w:type="paragraph" w:customStyle="1" w:styleId="0DE3073E5AE5468993AEEA5BE7A79604">
    <w:name w:val="0DE3073E5AE5468993AEEA5BE7A79604"/>
  </w:style>
  <w:style w:type="paragraph" w:customStyle="1" w:styleId="F984A1C0777145ACB245F41B19DBFB2A">
    <w:name w:val="F984A1C0777145ACB245F41B19DBFB2A"/>
  </w:style>
  <w:style w:type="paragraph" w:customStyle="1" w:styleId="B459E3B6B90849F89B3E3FB3D83EE416">
    <w:name w:val="B459E3B6B90849F89B3E3FB3D83EE416"/>
  </w:style>
  <w:style w:type="paragraph" w:customStyle="1" w:styleId="67D9DCE0250D42DB9B6A5F1558B445B8">
    <w:name w:val="67D9DCE0250D42DB9B6A5F1558B445B8"/>
  </w:style>
  <w:style w:type="paragraph" w:customStyle="1" w:styleId="E6168F39EFA1437B80F19932E2B9206E">
    <w:name w:val="E6168F39EFA1437B80F19932E2B9206E"/>
  </w:style>
  <w:style w:type="paragraph" w:customStyle="1" w:styleId="0EE4FFFA8F5C42548C5E2122E4387395">
    <w:name w:val="0EE4FFFA8F5C42548C5E2122E4387395"/>
  </w:style>
  <w:style w:type="paragraph" w:customStyle="1" w:styleId="4B4DA457D0E9460F91F475F2D238809F">
    <w:name w:val="4B4DA457D0E9460F91F475F2D238809F"/>
  </w:style>
  <w:style w:type="paragraph" w:customStyle="1" w:styleId="80C96F68C12043458F4C24AF2063B841">
    <w:name w:val="80C96F68C12043458F4C24AF2063B841"/>
  </w:style>
  <w:style w:type="paragraph" w:customStyle="1" w:styleId="E150CA70CEA14C2C867F3A7A9F0E1718">
    <w:name w:val="E150CA70CEA14C2C867F3A7A9F0E1718"/>
  </w:style>
  <w:style w:type="paragraph" w:customStyle="1" w:styleId="3A8EC7BACAC8402BB86D3E22296AC04D">
    <w:name w:val="3A8EC7BACAC8402BB86D3E22296AC04D"/>
  </w:style>
  <w:style w:type="paragraph" w:customStyle="1" w:styleId="C4B6DF3013F44ED2B35F1FC0CF8B6F4B">
    <w:name w:val="C4B6DF3013F44ED2B35F1FC0CF8B6F4B"/>
  </w:style>
  <w:style w:type="paragraph" w:customStyle="1" w:styleId="F7D3435FCEDA468288256324B5D0AA18">
    <w:name w:val="F7D3435FCEDA468288256324B5D0AA18"/>
  </w:style>
  <w:style w:type="paragraph" w:customStyle="1" w:styleId="4BD5177023D74E83A2DB6447F63B3F18">
    <w:name w:val="4BD5177023D74E83A2DB6447F63B3F18"/>
  </w:style>
  <w:style w:type="paragraph" w:customStyle="1" w:styleId="564EFB8B95D74943838A2C9DC0217BFB">
    <w:name w:val="564EFB8B95D74943838A2C9DC0217BFB"/>
  </w:style>
  <w:style w:type="paragraph" w:customStyle="1" w:styleId="B2052E39153F4B4393D89BA41D25DC0A">
    <w:name w:val="B2052E39153F4B4393D89BA41D25DC0A"/>
  </w:style>
  <w:style w:type="paragraph" w:customStyle="1" w:styleId="33DF11900F914E5CA0AF15D224EE4339">
    <w:name w:val="33DF11900F914E5CA0AF15D224EE4339"/>
  </w:style>
  <w:style w:type="paragraph" w:customStyle="1" w:styleId="BA135712506C4B2C9C02BD0EB732816F">
    <w:name w:val="BA135712506C4B2C9C02BD0EB732816F"/>
  </w:style>
  <w:style w:type="paragraph" w:customStyle="1" w:styleId="F4C4724100914F5AA05EC25AD62B8E0E">
    <w:name w:val="F4C4724100914F5AA05EC25AD62B8E0E"/>
  </w:style>
  <w:style w:type="paragraph" w:customStyle="1" w:styleId="21E084D86A3442B982FF2836A08062E6">
    <w:name w:val="21E084D86A3442B982FF2836A08062E6"/>
  </w:style>
  <w:style w:type="paragraph" w:customStyle="1" w:styleId="9F3C1816D1504532AF2DCA2209B90AE3">
    <w:name w:val="9F3C1816D1504532AF2DCA2209B90AE3"/>
  </w:style>
  <w:style w:type="paragraph" w:customStyle="1" w:styleId="ED2AE6E08F1C4CB4BC25CBD813CF0141">
    <w:name w:val="ED2AE6E08F1C4CB4BC25CBD813CF0141"/>
  </w:style>
  <w:style w:type="paragraph" w:customStyle="1" w:styleId="A972C969D69A4297A1F7904B527A09B8">
    <w:name w:val="A972C969D69A4297A1F7904B527A09B8"/>
  </w:style>
  <w:style w:type="paragraph" w:customStyle="1" w:styleId="760D15A794CF4CB08BC756CDC4326136">
    <w:name w:val="760D15A794CF4CB08BC756CDC4326136"/>
  </w:style>
  <w:style w:type="paragraph" w:customStyle="1" w:styleId="48515FEA6CFC4B6D8DC14134FA7683B5">
    <w:name w:val="48515FEA6CFC4B6D8DC14134FA7683B5"/>
  </w:style>
  <w:style w:type="paragraph" w:customStyle="1" w:styleId="6A2C84B318174FFC826DDE29E1A7A9C7">
    <w:name w:val="6A2C84B318174FFC826DDE29E1A7A9C7"/>
  </w:style>
  <w:style w:type="paragraph" w:customStyle="1" w:styleId="FDA8D2A7B65948CC8718727D1E7A32AB">
    <w:name w:val="FDA8D2A7B65948CC8718727D1E7A32AB"/>
  </w:style>
  <w:style w:type="paragraph" w:customStyle="1" w:styleId="5EFC53E9794A48BBAE4C00956D5AAF00">
    <w:name w:val="5EFC53E9794A48BBAE4C00956D5AAF00"/>
  </w:style>
  <w:style w:type="paragraph" w:customStyle="1" w:styleId="209097A9FD224EC29B2F830D79ECC27D">
    <w:name w:val="209097A9FD224EC29B2F830D79ECC27D"/>
  </w:style>
  <w:style w:type="paragraph" w:customStyle="1" w:styleId="067B9B852659494AA24EDD2669D4907D">
    <w:name w:val="067B9B852659494AA24EDD2669D4907D"/>
  </w:style>
  <w:style w:type="paragraph" w:customStyle="1" w:styleId="7FF0A37A3E9C43B0B6FFD1B33403DFD5">
    <w:name w:val="7FF0A37A3E9C43B0B6FFD1B33403D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517 Monmouth Ave S, Monmouth OR 97361
858-397-3158 | Zalsuwayyigh18@mail.wou.edu</CompanyAddress>
  <CompanyPhone/>
  <CompanyFax>Make code work for you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cards.dotx</Template>
  <TotalTime>455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zaido</dc:creator>
  <cp:keywords>Zeed alsuwayyigh</cp:keywords>
  <cp:lastModifiedBy>Zaid Omar</cp:lastModifiedBy>
  <cp:revision>14</cp:revision>
  <cp:lastPrinted>2012-08-29T19:15:00Z</cp:lastPrinted>
  <dcterms:created xsi:type="dcterms:W3CDTF">2020-01-07T20:42:00Z</dcterms:created>
  <dcterms:modified xsi:type="dcterms:W3CDTF">2020-01-08T19:14:00Z</dcterms:modified>
  <cp:contentStatus>Debug Entities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