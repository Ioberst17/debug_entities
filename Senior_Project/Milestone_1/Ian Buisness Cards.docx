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72DA0986" w14:textId="77777777" w:rsidTr="0000615F">
        <w:trPr>
          <w:trHeight w:hRule="exact" w:val="2736"/>
        </w:trPr>
        <w:tc>
          <w:tcPr>
            <w:tcW w:w="5037" w:type="dxa"/>
          </w:tcPr>
          <w:p w14:paraId="3116E76C" w14:textId="7B1DDE89" w:rsidR="00C307D8" w:rsidRDefault="00C82737">
            <w:pPr>
              <w:pStyle w:val="Name"/>
            </w:pPr>
            <w:sdt>
              <w:sdtPr>
                <w:alias w:val="Enter your name:"/>
                <w:tag w:val="Enter your name:"/>
                <w:id w:val="-24102200"/>
                <w:placeholder>
                  <w:docPart w:val="EF5B4E67B7BE45D296484805CA11AC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5B074D">
                  <w:t>IAN OBERST</w:t>
                </w:r>
              </w:sdtContent>
            </w:sdt>
          </w:p>
          <w:sdt>
            <w:sdtPr>
              <w:alias w:val="Enter address, city, st zip code:"/>
              <w:tag w:val="Enter address, city, st zip code:"/>
              <w:id w:val="-2143104227"/>
              <w:placeholder>
                <w:docPart w:val="4E8B23FCD8214FB097C649275218404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6B8F618" w14:textId="797952D0" w:rsidR="00C307D8" w:rsidRDefault="005B074D">
                <w:r>
                  <w:t xml:space="preserve">490 </w:t>
                </w:r>
                <w:proofErr w:type="spellStart"/>
                <w:r>
                  <w:t>Sacre</w:t>
                </w:r>
                <w:proofErr w:type="spellEnd"/>
                <w:r>
                  <w:t xml:space="preserve"> Ln N, Monmouth, 97361</w:t>
                </w:r>
              </w:p>
            </w:sdtContent>
          </w:sdt>
          <w:p w14:paraId="10C5EB16" w14:textId="2BFDA60C" w:rsidR="00FE69CA" w:rsidRDefault="00C82737" w:rsidP="006C6684">
            <w:sdt>
              <w:sdtPr>
                <w:alias w:val="Enter telephone:"/>
                <w:tag w:val="Enter telephone:"/>
                <w:id w:val="770672892"/>
                <w:placeholder>
                  <w:docPart w:val="0248B1E678F3401E8D44833B274CCD3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503-999-9987</w:t>
                </w:r>
              </w:sdtContent>
            </w:sdt>
            <w:r w:rsidR="00C307D8">
              <w:t> </w:t>
            </w:r>
            <w:r w:rsidR="006C6684">
              <w:t>|</w:t>
            </w:r>
            <w:r w:rsidR="00C307D8">
              <w:t> </w:t>
            </w:r>
            <w:sdt>
              <w:sdtPr>
                <w:alias w:val="Enter email:"/>
                <w:tag w:val="Enter email:"/>
                <w:id w:val="2043023049"/>
                <w:placeholder>
                  <w:docPart w:val="AE39F5EB12464DE285A0AD12921BE0A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ioberst17@wou.edu</w:t>
                </w:r>
              </w:sdtContent>
            </w:sdt>
            <w:r w:rsidR="006C6684">
              <w:t> </w:t>
            </w:r>
          </w:p>
          <w:p w14:paraId="10256C42" w14:textId="61AB5401" w:rsidR="005B074D" w:rsidRDefault="005B074D" w:rsidP="006C6684">
            <w:r>
              <w:t>Debug Entities</w:t>
            </w:r>
          </w:p>
          <w:p w14:paraId="6F2E4D72" w14:textId="48D3CFBD" w:rsidR="00C307D8" w:rsidRDefault="00C82737" w:rsidP="00C307D8">
            <w:sdt>
              <w:sdtPr>
                <w:alias w:val="Enter web address:"/>
                <w:tag w:val="Enter web address:"/>
                <w:id w:val="1204521838"/>
                <w:placeholder>
                  <w:docPart w:val="606F58218C384AA28E3F0DD5BD171B4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Make code work for you!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7C42D54194F8408FB5E4B3725298BE2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5E5DEE2C" w14:textId="4FF1B0A8" w:rsidR="00C307D8" w:rsidRDefault="005B074D" w:rsidP="009D78A3">
                <w:pPr>
                  <w:pStyle w:val="Name"/>
                </w:pPr>
                <w:r w:rsidRPr="00C53627">
                  <w:t>IAN OBERST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D613BA101A0A46139F54F35E963E8A4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486ED38" w14:textId="27A57A7D" w:rsidR="00C307D8" w:rsidRDefault="005B074D" w:rsidP="009D78A3">
                <w:r>
                  <w:t xml:space="preserve">490 </w:t>
                </w:r>
                <w:proofErr w:type="spellStart"/>
                <w:r>
                  <w:t>Sacre</w:t>
                </w:r>
                <w:proofErr w:type="spellEnd"/>
                <w:r>
                  <w:t xml:space="preserve"> Ln N, Monmouth, 97361</w:t>
                </w:r>
              </w:p>
            </w:sdtContent>
          </w:sdt>
          <w:p w14:paraId="57475203" w14:textId="4064A0DE" w:rsidR="00FE69CA" w:rsidRDefault="00C82737" w:rsidP="006C6684">
            <w:sdt>
              <w:sdtPr>
                <w:alias w:val="Enter telephone:"/>
                <w:tag w:val="Enter telephone:"/>
                <w:id w:val="-864834133"/>
                <w:placeholder>
                  <w:docPart w:val="8E041AA8AFBA4683A769A5CD2980C76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503-999-9987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6645040"/>
                <w:placeholder>
                  <w:docPart w:val="56527755D2CA454BB5D56167E457918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ioberst17@wou.edu</w:t>
                </w:r>
              </w:sdtContent>
            </w:sdt>
            <w:r w:rsidR="00FE69CA">
              <w:t> </w:t>
            </w:r>
          </w:p>
          <w:p w14:paraId="662220AB" w14:textId="0DEC8ACF" w:rsidR="006C6684" w:rsidRDefault="00C82737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FD359155E0F747AABCACCDA18FB9FA0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B074D">
                  <w:t>Debug Entities</w:t>
                </w:r>
              </w:sdtContent>
            </w:sdt>
          </w:p>
          <w:p w14:paraId="464C2952" w14:textId="151F3EC7" w:rsidR="00C307D8" w:rsidRDefault="00C82737" w:rsidP="006C6684">
            <w:sdt>
              <w:sdtPr>
                <w:alias w:val="Enter web address:"/>
                <w:tag w:val="Enter web address:"/>
                <w:id w:val="-1007672581"/>
                <w:placeholder>
                  <w:docPart w:val="3F7D6ABF21EC44E78839C9FF3BA403B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Make code work for you!</w:t>
                </w:r>
              </w:sdtContent>
            </w:sdt>
          </w:p>
        </w:tc>
      </w:tr>
      <w:tr w:rsidR="00C307D8" w14:paraId="75C535BF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2101291898"/>
              <w:placeholder>
                <w:docPart w:val="AA53A1CF807641D585C19E579FF4DE0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1AC589C" w14:textId="78AD8803" w:rsidR="00C307D8" w:rsidRDefault="005B074D" w:rsidP="009D78A3">
                <w:pPr>
                  <w:pStyle w:val="Name"/>
                </w:pPr>
                <w:r>
                  <w:t>IAN OBERST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BA152654F0614D36A0877A3B9C7BEE9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BD0271F" w14:textId="6CF7D3A4" w:rsidR="00C307D8" w:rsidRDefault="005B074D" w:rsidP="009D78A3">
                <w:r>
                  <w:t xml:space="preserve">490 </w:t>
                </w:r>
                <w:proofErr w:type="spellStart"/>
                <w:r>
                  <w:t>Sacre</w:t>
                </w:r>
                <w:proofErr w:type="spellEnd"/>
                <w:r>
                  <w:t xml:space="preserve"> Ln N, Monmouth, 97361</w:t>
                </w:r>
              </w:p>
            </w:sdtContent>
          </w:sdt>
          <w:p w14:paraId="3B79B0EB" w14:textId="106E7FA7" w:rsidR="00FE69CA" w:rsidRDefault="00C82737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FC9D626478EC458EA984162BDBE960A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503-999-9987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653904719"/>
                <w:placeholder>
                  <w:docPart w:val="4A8BA71E80964E86A3B89FA4C6A6A9C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ioberst17@wou.edu</w:t>
                </w:r>
              </w:sdtContent>
            </w:sdt>
            <w:r w:rsidR="006C6684">
              <w:t> </w:t>
            </w:r>
          </w:p>
          <w:p w14:paraId="46850D59" w14:textId="7DF2F084" w:rsidR="006C6684" w:rsidRDefault="00C82737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98947961CF114B50872B450FE7D7782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B074D">
                  <w:t>Debug Entities</w:t>
                </w:r>
              </w:sdtContent>
            </w:sdt>
          </w:p>
          <w:p w14:paraId="795DF156" w14:textId="39A6702F" w:rsidR="00C307D8" w:rsidRDefault="00C82737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8A46E81714C14B1F90BB0F9311265C8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Make code work for you!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FC0CA79F4CB148B1A334E1559076E96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24006090" w14:textId="6CC7F146" w:rsidR="00C307D8" w:rsidRDefault="005B074D" w:rsidP="009D78A3">
                <w:pPr>
                  <w:pStyle w:val="Name"/>
                </w:pPr>
                <w:r>
                  <w:t>IAN OBERST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1B5A27B881204AA581DC7D6B8DECC7A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D853294" w14:textId="425AE3BE" w:rsidR="00C307D8" w:rsidRDefault="005B074D" w:rsidP="009D78A3">
                <w:r>
                  <w:t xml:space="preserve">490 </w:t>
                </w:r>
                <w:proofErr w:type="spellStart"/>
                <w:r>
                  <w:t>Sacre</w:t>
                </w:r>
                <w:proofErr w:type="spellEnd"/>
                <w:r>
                  <w:t xml:space="preserve"> Ln N, Monmouth, 97361</w:t>
                </w:r>
              </w:p>
            </w:sdtContent>
          </w:sdt>
          <w:p w14:paraId="39F22F6F" w14:textId="62C690DE" w:rsidR="00FE69CA" w:rsidRDefault="00C82737" w:rsidP="006C6684">
            <w:sdt>
              <w:sdtPr>
                <w:alias w:val="Enter telephone:"/>
                <w:tag w:val="Enter telephone:"/>
                <w:id w:val="793564437"/>
                <w:placeholder>
                  <w:docPart w:val="46423F18F1394A6A93FF0137B7C00F1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503-999-9987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397594006"/>
                <w:placeholder>
                  <w:docPart w:val="E2CA2BE7BA7B41A78763AD2A2B3FE4C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ioberst17@wou.edu</w:t>
                </w:r>
              </w:sdtContent>
            </w:sdt>
            <w:r w:rsidR="006C6684">
              <w:t> </w:t>
            </w:r>
          </w:p>
          <w:p w14:paraId="1B127CBC" w14:textId="71F003E6" w:rsidR="006C6684" w:rsidRDefault="00C82737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3A3E6DB3248D4462BD6ED4F33FD3444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B074D">
                  <w:t>Debug Entities</w:t>
                </w:r>
              </w:sdtContent>
            </w:sdt>
          </w:p>
          <w:p w14:paraId="2F47EFBF" w14:textId="236026EA" w:rsidR="00C307D8" w:rsidRDefault="00C82737" w:rsidP="006C6684">
            <w:sdt>
              <w:sdtPr>
                <w:alias w:val="Enter web address:"/>
                <w:tag w:val="Enter web address:"/>
                <w:id w:val="1600527960"/>
                <w:placeholder>
                  <w:docPart w:val="A8F9C7ED99584E0CA9D8986C100A41D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Make code work for you!</w:t>
                </w:r>
              </w:sdtContent>
            </w:sdt>
          </w:p>
        </w:tc>
      </w:tr>
      <w:tr w:rsidR="00C307D8" w14:paraId="637C75D6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65544670"/>
              <w:placeholder>
                <w:docPart w:val="B80F15DB0C5B42A9ADF3E214089274AB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9ABC58B" w14:textId="3A211588" w:rsidR="00C307D8" w:rsidRDefault="005B074D" w:rsidP="009D78A3">
                <w:pPr>
                  <w:pStyle w:val="Name"/>
                </w:pPr>
                <w:r>
                  <w:t>IAN OBERST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C0FF9D5457A64669ABCF6EC4ED37FB1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DC6215D" w14:textId="7F3554CC" w:rsidR="00C307D8" w:rsidRDefault="005B074D" w:rsidP="009D78A3">
                <w:r>
                  <w:t xml:space="preserve">490 </w:t>
                </w:r>
                <w:proofErr w:type="spellStart"/>
                <w:r>
                  <w:t>Sacre</w:t>
                </w:r>
                <w:proofErr w:type="spellEnd"/>
                <w:r>
                  <w:t xml:space="preserve"> Ln N, Monmouth, 97361</w:t>
                </w:r>
              </w:p>
            </w:sdtContent>
          </w:sdt>
          <w:p w14:paraId="74FACBA4" w14:textId="76815A63" w:rsidR="00FE69CA" w:rsidRDefault="00C82737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1F86020ECA9D4542918E93E2AC63885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503-999-9987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0632003"/>
                <w:placeholder>
                  <w:docPart w:val="77C85CF1C1ED4850A2395BAF0C0DF99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ioberst17@wou.edu</w:t>
                </w:r>
              </w:sdtContent>
            </w:sdt>
            <w:r w:rsidR="006C6684">
              <w:t> </w:t>
            </w:r>
          </w:p>
          <w:p w14:paraId="54635122" w14:textId="05EA6556" w:rsidR="006C6684" w:rsidRDefault="00C82737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EF69CBCFC4D049739543546F2E0BE210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B074D">
                  <w:t>Debug Entities</w:t>
                </w:r>
              </w:sdtContent>
            </w:sdt>
          </w:p>
          <w:p w14:paraId="012C5741" w14:textId="40A6866F" w:rsidR="00C307D8" w:rsidRDefault="00C82737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60FEB9D59DB149879403235CFCD24E3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Make code work for you!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318315673"/>
              <w:placeholder>
                <w:docPart w:val="874D832410B548CCAB461AA485CCA87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D1BFA2F" w14:textId="706A7969" w:rsidR="00C307D8" w:rsidRDefault="005B074D" w:rsidP="009D78A3">
                <w:pPr>
                  <w:pStyle w:val="Name"/>
                </w:pPr>
                <w:r>
                  <w:t>IAN OBERST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F440EA35567846AC9C90A078958F821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5599EF0" w14:textId="561D0B15" w:rsidR="00C307D8" w:rsidRDefault="005B074D" w:rsidP="009D78A3">
                <w:r>
                  <w:t xml:space="preserve">490 </w:t>
                </w:r>
                <w:proofErr w:type="spellStart"/>
                <w:r>
                  <w:t>Sacre</w:t>
                </w:r>
                <w:proofErr w:type="spellEnd"/>
                <w:r>
                  <w:t xml:space="preserve"> Ln N, Monmouth, 97361</w:t>
                </w:r>
              </w:p>
            </w:sdtContent>
          </w:sdt>
          <w:p w14:paraId="6A333590" w14:textId="1DE382C2" w:rsidR="00FE69CA" w:rsidRDefault="00C82737" w:rsidP="006C6684">
            <w:sdt>
              <w:sdtPr>
                <w:alias w:val="Enter telephone:"/>
                <w:tag w:val="Enter telephone:"/>
                <w:id w:val="1348443985"/>
                <w:placeholder>
                  <w:docPart w:val="4B68BEF8700D4A30979DB2812A330FA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503-999-9987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922768494"/>
                <w:placeholder>
                  <w:docPart w:val="05E6AF63A15B49F78197E60934C7E2B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ioberst17@wou.edu</w:t>
                </w:r>
              </w:sdtContent>
            </w:sdt>
            <w:r w:rsidR="006C6684">
              <w:t> </w:t>
            </w:r>
          </w:p>
          <w:p w14:paraId="499ACBB3" w14:textId="36B3F783" w:rsidR="006C6684" w:rsidRDefault="00C82737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3042CBC7FF2B4783A380FE2C3FA7052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B074D">
                  <w:t>Debug Entities</w:t>
                </w:r>
              </w:sdtContent>
            </w:sdt>
          </w:p>
          <w:p w14:paraId="52856B91" w14:textId="0204711C" w:rsidR="00C307D8" w:rsidRDefault="00C82737" w:rsidP="006C6684">
            <w:sdt>
              <w:sdtPr>
                <w:alias w:val="Enter web address:"/>
                <w:tag w:val="Enter web address:"/>
                <w:id w:val="1215233449"/>
                <w:placeholder>
                  <w:docPart w:val="77D20BB55BC249578DEEF9BFF156B65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Make code work for you!</w:t>
                </w:r>
              </w:sdtContent>
            </w:sdt>
          </w:p>
        </w:tc>
      </w:tr>
      <w:tr w:rsidR="00C307D8" w14:paraId="37C4C114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58C5905064034B4FBF9A75D17919221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8C17C9E" w14:textId="31963719" w:rsidR="00C307D8" w:rsidRDefault="005B074D" w:rsidP="009D78A3">
                <w:pPr>
                  <w:pStyle w:val="Name"/>
                </w:pPr>
                <w:r>
                  <w:t>IAN OBERST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07A9C149BC00437394F333CF27B729C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1D6861F" w14:textId="2DBEEAC1" w:rsidR="00C307D8" w:rsidRDefault="005B074D" w:rsidP="009D78A3">
                <w:r>
                  <w:t xml:space="preserve">490 </w:t>
                </w:r>
                <w:proofErr w:type="spellStart"/>
                <w:r>
                  <w:t>Sacre</w:t>
                </w:r>
                <w:proofErr w:type="spellEnd"/>
                <w:r>
                  <w:t xml:space="preserve"> Ln N, Monmouth, 97361</w:t>
                </w:r>
              </w:p>
            </w:sdtContent>
          </w:sdt>
          <w:p w14:paraId="4DE45377" w14:textId="303F2F1E" w:rsidR="00FE69CA" w:rsidRDefault="00C82737" w:rsidP="006C6684">
            <w:sdt>
              <w:sdtPr>
                <w:alias w:val="Enter telephone:"/>
                <w:tag w:val="Enter telephone:"/>
                <w:id w:val="-750040580"/>
                <w:placeholder>
                  <w:docPart w:val="F100C4EAD142479C9CCC3003D8B940D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503-999-9987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457330850"/>
                <w:placeholder>
                  <w:docPart w:val="A1AD4857025343978820406ED4CB7C0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ioberst17@wou.edu</w:t>
                </w:r>
              </w:sdtContent>
            </w:sdt>
            <w:r w:rsidR="006C6684">
              <w:t> </w:t>
            </w:r>
          </w:p>
          <w:p w14:paraId="4B62CDFA" w14:textId="215429EB" w:rsidR="006C6684" w:rsidRDefault="00C82737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35F416B64FC441909D137AF6BFFB930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B074D">
                  <w:t>Debug Entities</w:t>
                </w:r>
              </w:sdtContent>
            </w:sdt>
          </w:p>
          <w:p w14:paraId="2884D02E" w14:textId="5CC5F136" w:rsidR="00C307D8" w:rsidRDefault="00C82737" w:rsidP="006C6684">
            <w:sdt>
              <w:sdtPr>
                <w:alias w:val="Enter web address:"/>
                <w:tag w:val="Enter web address:"/>
                <w:id w:val="1728567390"/>
                <w:placeholder>
                  <w:docPart w:val="21BD1E26D6A94D2DAEACB8361BD83A0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Make code work for you!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A2076A06EA6C4683B65790A2BE59FFE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A333ED2" w14:textId="7F40ABB1" w:rsidR="00C307D8" w:rsidRDefault="005B074D" w:rsidP="009D78A3">
                <w:pPr>
                  <w:pStyle w:val="Name"/>
                </w:pPr>
                <w:r>
                  <w:t>IAN OBERST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A439739840614EFEBFD1D81F38CDFB4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AFDA40D" w14:textId="4CA0C79B" w:rsidR="00C307D8" w:rsidRDefault="005B074D" w:rsidP="009D78A3">
                <w:r>
                  <w:t xml:space="preserve">490 </w:t>
                </w:r>
                <w:proofErr w:type="spellStart"/>
                <w:r>
                  <w:t>Sacre</w:t>
                </w:r>
                <w:proofErr w:type="spellEnd"/>
                <w:r>
                  <w:t xml:space="preserve"> Ln N, Monmouth, 97361</w:t>
                </w:r>
              </w:p>
            </w:sdtContent>
          </w:sdt>
          <w:p w14:paraId="1F8B758B" w14:textId="4A9A4274" w:rsidR="00FE69CA" w:rsidRDefault="00C82737" w:rsidP="006C6684">
            <w:sdt>
              <w:sdtPr>
                <w:alias w:val="Enter telephone:"/>
                <w:tag w:val="Enter telephone:"/>
                <w:id w:val="490833797"/>
                <w:placeholder>
                  <w:docPart w:val="7DCA4106BC3C4ACD8AA915285183E64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503-999-9987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1181856576"/>
                <w:placeholder>
                  <w:docPart w:val="05A5B3EF800040A589227545590A6AF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ioberst17@wou.edu</w:t>
                </w:r>
              </w:sdtContent>
            </w:sdt>
            <w:r w:rsidR="006C6684">
              <w:t> </w:t>
            </w:r>
          </w:p>
          <w:p w14:paraId="442921D9" w14:textId="6AA88CDC" w:rsidR="006C6684" w:rsidRDefault="00C82737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74DED279764B4E99BB522A5A93E4E3C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B074D">
                  <w:t>Debug Entities</w:t>
                </w:r>
              </w:sdtContent>
            </w:sdt>
          </w:p>
          <w:p w14:paraId="79045F31" w14:textId="570763C6" w:rsidR="00C307D8" w:rsidRDefault="00C82737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27FA10DC2A904164AB9EAB2407B6FF9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Make code work for you!</w:t>
                </w:r>
              </w:sdtContent>
            </w:sdt>
          </w:p>
        </w:tc>
      </w:tr>
      <w:tr w:rsidR="00C307D8" w14:paraId="2DEE6EBA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AA33A579FE444CE1B9548AA86EF438A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22FF3DC" w14:textId="33F2BCED" w:rsidR="00C307D8" w:rsidRDefault="005B074D" w:rsidP="009D78A3">
                <w:pPr>
                  <w:pStyle w:val="Name"/>
                </w:pPr>
                <w:r>
                  <w:t>IAN OBERST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8508B95CE51448228CB33EB356C7451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4AAFF5C" w14:textId="109E8A3C" w:rsidR="00C307D8" w:rsidRDefault="005B074D" w:rsidP="009D78A3">
                <w:r>
                  <w:t xml:space="preserve">490 </w:t>
                </w:r>
                <w:proofErr w:type="spellStart"/>
                <w:r>
                  <w:t>Sacre</w:t>
                </w:r>
                <w:proofErr w:type="spellEnd"/>
                <w:r>
                  <w:t xml:space="preserve"> Ln N, Monmouth, 97361</w:t>
                </w:r>
              </w:p>
            </w:sdtContent>
          </w:sdt>
          <w:p w14:paraId="3F134E5B" w14:textId="79F1774F" w:rsidR="00FE69CA" w:rsidRDefault="00C82737" w:rsidP="006C6684">
            <w:sdt>
              <w:sdtPr>
                <w:alias w:val="Enter telephone:"/>
                <w:tag w:val="Enter telephone:"/>
                <w:id w:val="120737717"/>
                <w:placeholder>
                  <w:docPart w:val="C1734EBDAA34402EA674541C4036666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503-999-9987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377295350"/>
                <w:placeholder>
                  <w:docPart w:val="6997ED2F1DCC49A6A53FEB639F9982E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ioberst17@wou.edu</w:t>
                </w:r>
              </w:sdtContent>
            </w:sdt>
            <w:r w:rsidR="006C6684">
              <w:t> </w:t>
            </w:r>
          </w:p>
          <w:p w14:paraId="62B1BC0B" w14:textId="00B1050E" w:rsidR="006C6684" w:rsidRDefault="00C82737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24CD6A698C684E82B2972E82CD6482E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B074D">
                  <w:t>Debug Entities</w:t>
                </w:r>
              </w:sdtContent>
            </w:sdt>
          </w:p>
          <w:p w14:paraId="5787DAAB" w14:textId="36EA67CF" w:rsidR="00C307D8" w:rsidRDefault="00C82737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8EF20B19A8E54318884BE5E24A3A8D6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Make code work for you!</w:t>
                </w:r>
              </w:sdtContent>
            </w:sdt>
            <w:r w:rsidR="0020511A">
              <w:t xml:space="preserve"> </w:t>
            </w:r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187A438CF42044DE9FFE360BF21B5B8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1DCC8D0" w14:textId="7771458C" w:rsidR="00C307D8" w:rsidRDefault="005B074D" w:rsidP="009D78A3">
                <w:pPr>
                  <w:pStyle w:val="Name"/>
                </w:pPr>
                <w:r>
                  <w:t>IAN OBERST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EC3EB8EDFA45498BBCADCC9DB47D1A2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E107C3F" w14:textId="06EA3F99" w:rsidR="00C307D8" w:rsidRDefault="005B074D" w:rsidP="009D78A3">
                <w:r>
                  <w:t xml:space="preserve">490 </w:t>
                </w:r>
                <w:proofErr w:type="spellStart"/>
                <w:r>
                  <w:t>Sacre</w:t>
                </w:r>
                <w:proofErr w:type="spellEnd"/>
                <w:r>
                  <w:t xml:space="preserve"> Ln N, Monmouth, 97361</w:t>
                </w:r>
              </w:p>
            </w:sdtContent>
          </w:sdt>
          <w:p w14:paraId="397B6EEE" w14:textId="21061A67" w:rsidR="00FE69CA" w:rsidRDefault="00C82737" w:rsidP="006C6684">
            <w:sdt>
              <w:sdtPr>
                <w:alias w:val="Enter telephone:"/>
                <w:tag w:val="Enter telephone:"/>
                <w:id w:val="1045412377"/>
                <w:placeholder>
                  <w:docPart w:val="4585AF36A361404F92C366710AA9177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503-999-9987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275783044"/>
                <w:placeholder>
                  <w:docPart w:val="2B12EF595644462D934F7856CECC52D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ioberst17@wou.edu</w:t>
                </w:r>
              </w:sdtContent>
            </w:sdt>
            <w:r w:rsidR="006C6684">
              <w:t> </w:t>
            </w:r>
          </w:p>
          <w:p w14:paraId="4F5B6578" w14:textId="49EBDC0A" w:rsidR="006C6684" w:rsidRDefault="00C82737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ADF04E53297041A8A0ABC728E26CD09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5B074D">
                  <w:t>Debug Entities</w:t>
                </w:r>
              </w:sdtContent>
            </w:sdt>
          </w:p>
          <w:p w14:paraId="0050919A" w14:textId="773A6C27" w:rsidR="00C307D8" w:rsidRDefault="00C82737" w:rsidP="006C6684">
            <w:sdt>
              <w:sdtPr>
                <w:alias w:val="Enter web address:"/>
                <w:tag w:val="Enter web address:"/>
                <w:id w:val="-312409894"/>
                <w:placeholder>
                  <w:docPart w:val="1D6BFF2858604AA49C708603D42BC35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B074D">
                  <w:t>Make code work for you!</w:t>
                </w:r>
              </w:sdtContent>
            </w:sdt>
          </w:p>
        </w:tc>
      </w:tr>
    </w:tbl>
    <w:p w14:paraId="2F1AAEBD" w14:textId="77777777" w:rsidR="00333B97" w:rsidRDefault="00333B97" w:rsidP="00360D51"/>
    <w:sectPr w:rsidR="00333B97" w:rsidSect="00720B45">
      <w:headerReference w:type="default" r:id="rId11"/>
      <w:footerReference w:type="default" r:id="rId12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892AC" w14:textId="77777777" w:rsidR="00C82737" w:rsidRDefault="00C82737" w:rsidP="0093710A">
      <w:r>
        <w:separator/>
      </w:r>
    </w:p>
  </w:endnote>
  <w:endnote w:type="continuationSeparator" w:id="0">
    <w:p w14:paraId="726C24FC" w14:textId="77777777" w:rsidR="00C82737" w:rsidRDefault="00C82737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34813" w14:textId="77777777" w:rsidR="00BA4DCD" w:rsidRDefault="00BA4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AADCD" w14:textId="77777777" w:rsidR="00C82737" w:rsidRDefault="00C82737" w:rsidP="0093710A">
      <w:r>
        <w:separator/>
      </w:r>
    </w:p>
  </w:footnote>
  <w:footnote w:type="continuationSeparator" w:id="0">
    <w:p w14:paraId="713998FC" w14:textId="77777777" w:rsidR="00C82737" w:rsidRDefault="00C82737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92221" w14:textId="77777777" w:rsidR="006C6684" w:rsidRDefault="00720B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FF17505" wp14:editId="4D232E5C">
              <wp:simplePos x="0" y="0"/>
              <wp:positionH relativeFrom="column">
                <wp:posOffset>-381000</wp:posOffset>
              </wp:positionH>
              <wp:positionV relativeFrom="paragraph">
                <wp:posOffset>262255</wp:posOffset>
              </wp:positionV>
              <wp:extent cx="6775460" cy="9108269"/>
              <wp:effectExtent l="0" t="0" r="6350" b="0"/>
              <wp:wrapNone/>
              <wp:docPr id="410" name="Group 4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/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/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/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/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/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/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/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/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/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28FF662" id="Group 410" o:spid="_x0000_s1026" style="position:absolute;margin-left:-30pt;margin-top:20.65pt;width:533.5pt;height:717.2pt;z-index:251677696" coordsize="67754,9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">
              <v:group id="Group 388" o:spid="_x0000_s1027" style="position:absolute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<v:rect id="AutoShape 2" o:spid="_x0000_s102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AutoShape 2" o:spid="_x0000_s103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L6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PbyiwBAT/8AAAD//wMAUEsBAi0AFAAGAAgAAAAhANvh9svuAAAAhQEAABMAAAAAAAAAAAAA&#10;AAAAAAAAAFtDb250ZW50X1R5cGVzXS54bWxQSwECLQAUAAYACAAAACEAWvQsW78AAAAVAQAACwAA&#10;AAAAAAAAAAAAAAAfAQAAX3JlbHMvLnJlbHNQSwECLQAUAAYACAAAACEArSzi+sMAAADb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AutoShape 2" o:spid="_x0000_s104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78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LLyiwBAT/8AAAD//wMAUEsBAi0AFAAGAAgAAAAhANvh9svuAAAAhQEAABMAAAAAAAAAAAAA&#10;AAAAAAAAAFtDb250ZW50X1R5cGVzXS54bWxQSwECLQAUAAYACAAAACEAWvQsW78AAAAVAQAACwAA&#10;AAAAAAAAAAAAAAAfAQAAX3JlbHMvLnJlbHNQSwECLQAUAAYACAAAACEAU1ru/MMAAADb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AutoShape 2" o:spid="_x0000_s105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qO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fPVJzzOhCMgt/8AAAD//wMAUEsBAi0AFAAGAAgAAAAhANvh9svuAAAAhQEAABMAAAAAAAAAAAAA&#10;AAAAAAAAAFtDb250ZW50X1R5cGVzXS54bWxQSwECLQAUAAYACAAAACEAWvQsW78AAAAVAQAACwAA&#10;AAAAAAAAAAAAAAAfAQAAX3JlbHMvLnJlbHNQSwECLQAUAAYACAAAACEACkHajs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AutoShape 2" o:spid="_x0000_s106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IG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arJVzPhCMg038AAAD//wMAUEsBAi0AFAAGAAgAAAAhANvh9svuAAAAhQEAABMAAAAAAAAA&#10;AAAAAAAAAAAAAFtDb250ZW50X1R5cGVzXS54bWxQSwECLQAUAAYACAAAACEAWvQsW78AAAAVAQAA&#10;CwAAAAAAAAAAAAAAAAAfAQAAX3JlbHMvLnJlbHNQSwECLQAUAAYACAAAACEA/fhSBsYAAADcAAAA&#10;DwAAAAAAAAAAAAAAAAAHAgAAZHJzL2Rvd25yZXYueG1sUEsFBgAAAAADAAMAtwAAAPoCAAAAAA==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z1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JqfzqQjICc3AAAA//8DAFBLAQItABQABgAIAAAAIQDb4fbL7gAAAIUBAAATAAAAAAAAAAAA&#10;AAAAAAAAAABbQ29udGVudF9UeXBlc10ueG1sUEsBAi0AFAAGAAgAAAAhAFr0LFu/AAAAFQEAAAsA&#10;AAAAAAAAAAAAAAAAHwEAAF9yZWxzLy5yZWxzUEsBAi0AFAAGAAgAAAAhAOHSHPX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<v:rect id="AutoShape 2" o:spid="_x0000_s106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gcxQAAANw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BjE8gcxQAAANwAAAAP&#10;AAAAAAAAAAAAAAAAAAcCAABkcnMvZG93bnJldi54bWxQSwUGAAAAAAMAAwC3AAAA+QIAAAAA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Dz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FqbzqQjICc3AAAA//8DAFBLAQItABQABgAIAAAAIQDb4fbL7gAAAIUBAAATAAAAAAAAAAAA&#10;AAAAAAAAAABbQ29udGVudF9UeXBlc10ueG1sUEsBAi0AFAAGAAgAAAAhAFr0LFu/AAAAFQEAAAsA&#10;AAAAAAAAAAAAAAAAHwEAAF9yZWxzLy5yZWxzUEsBAi0AFAAGAAgAAAAhAB+kEPP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zu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r68owQQE//AAAA//8DAFBLAQItABQABgAIAAAAIQDb4fbL7gAAAIUBAAATAAAAAAAAAAAA&#10;AAAAAAAAAABbQ29udGVudF9UeXBlc10ueG1sUEsBAi0AFAAGAAgAAAAhAFr0LFu/AAAAFQEAAAsA&#10;AAAAAAAAAAAAAAAAHwEAAF9yZWxzLy5yZWxzUEsBAi0AFAAGAAgAAAAhAFTznO7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rect id="AutoShape 2" o:spid="_x0000_s107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o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q28owQQE//AAAA//8DAFBLAQItABQABgAIAAAAIQDb4fbL7gAAAIUBAAATAAAAAAAAAAAA&#10;AAAAAAAAAABbQ29udGVudF9UeXBlc10ueG1sUEsBAi0AFAAGAAgAAAAhAFr0LFu/AAAAFQEAAAsA&#10;AAAAAAAAAAAAAAAAHwEAAF9yZWxzLy5yZWxzUEsBAi0AFAAGAAgAAAAhAKqFkOj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AutoShape 2" o:spid="_x0000_s108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G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AOwMtGxQAAANwAAAAP&#10;AAAAAAAAAAAAAAAAAAcCAABkcnMvZG93bnJldi54bWxQSwUGAAAAAAMAAwC3AAAA+QIAAAAA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TL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uan86kIyBXFwAAAP//AwBQSwECLQAUAAYACAAAACEA2+H2y+4AAACFAQAAEwAAAAAAAAAAAAAA&#10;AAAAAAAAW0NvbnRlbnRfVHlwZXNdLnhtbFBLAQItABQABgAIAAAAIQBa9CxbvwAAABUBAAALAAAA&#10;AAAAAAAAAAAAAB8BAABfcmVscy8ucmVsc1BLAQItABQABgAIAAAAIQC57OTLwgAAANw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CI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Z+rOTzOhCMgt/8AAAD//wMAUEsBAi0AFAAGAAgAAAAhANvh9svuAAAAhQEAABMAAAAAAAAAAAAA&#10;AAAAAAAAAFtDb250ZW50X1R5cGVzXS54bWxQSwECLQAUAAYACAAAACEAWvQsW78AAAAVAQAACwAA&#10;AAAAAAAAAAAAAAAfAQAAX3JlbHMvLnJlbHNQSwECLQAUAAYACAAAACEAE+xwiM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v:rect id="AutoShape 2" o:spid="_x0000_s109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Ps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fRjBrcz4QjIxRUAAP//AwBQSwECLQAUAAYACAAAACEA2+H2y+4AAACFAQAAEwAAAAAAAAAA&#10;AAAAAAAAAAAAW0NvbnRlbnRfVHlwZXNdLnhtbFBLAQItABQABgAIAAAAIQBa9CxbvwAAABUBAAAL&#10;AAAAAAAAAAAAAAAAAB8BAABfcmVscy8ucmVsc1BLAQItABQABgAIAAAAIQB7y8PsxQAAANwAAAAP&#10;AAAAAAAAAAAAAAAAAAcCAABkcnMvZG93bnJldi54bWxQSwUGAAAAAAMAAwC3AAAA+QIAAAAA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jN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tam86kIyBXFwAAAP//AwBQSwECLQAUAAYACAAAACEA2+H2y+4AAACFAQAAEwAAAAAAAAAAAAAA&#10;AAAAAAAAW0NvbnRlbnRfVHlwZXNdLnhtbFBLAQItABQABgAIAAAAIQBa9CxbvwAAABUBAAALAAAA&#10;AAAAAAAAAAAAAB8BAABfcmVscy8ucmVsc1BLAQItABQABgAIAAAAIQBHmujNwgAAANw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OG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/HAm&#10;HAG5/gIAAP//AwBQSwECLQAUAAYACAAAACEA2+H2y+4AAACFAQAAEwAAAAAAAAAAAAAAAAAAAAAA&#10;W0NvbnRlbnRfVHlwZXNdLnhtbFBLAQItABQABgAIAAAAIQBa9CxbvwAAABUBAAALAAAAAAAAAAAA&#10;AAAAAB8BAABfcmVscy8ucmVsc1BLAQItABQABgAIAAAAIQCk0hOG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<v:rect id="AutoShape 2" o:spid="_x0000_s110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bhxQAAANwAAAAPAAAAZHJzL2Rvd25yZXYueG1sRI9Ba8JA&#10;FITvgv9heUIvRTdWEU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CzzqbhxQAAANwAAAAP&#10;AAAAAAAAAAAAAAAAAAcCAABkcnMvZG93bnJldi54bWxQSwUGAAAAAAMAAwC3AAAA+QIAAAAA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+A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2nAm&#10;HAG5/gIAAP//AwBQSwECLQAUAAYACAAAACEA2+H2y+4AAACFAQAAEwAAAAAAAAAAAAAAAAAAAAAA&#10;W0NvbnRlbnRfVHlwZXNdLnhtbFBLAQItABQABgAIAAAAIQBa9CxbvwAAABUBAAALAAAAAAAAAAAA&#10;AAAAAB8BAABfcmVscy8ucmVsc1BLAQItABQABgAIAAAAIQBapB+A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4D"/>
    <w:rsid w:val="00002E3D"/>
    <w:rsid w:val="0000615F"/>
    <w:rsid w:val="00021FEF"/>
    <w:rsid w:val="0003215B"/>
    <w:rsid w:val="000C3826"/>
    <w:rsid w:val="000F355E"/>
    <w:rsid w:val="000F4690"/>
    <w:rsid w:val="00154E2D"/>
    <w:rsid w:val="0020511A"/>
    <w:rsid w:val="00333B97"/>
    <w:rsid w:val="00360D51"/>
    <w:rsid w:val="003F09D5"/>
    <w:rsid w:val="003F1705"/>
    <w:rsid w:val="005B074D"/>
    <w:rsid w:val="005F3B06"/>
    <w:rsid w:val="006444BE"/>
    <w:rsid w:val="006C6684"/>
    <w:rsid w:val="006E0AA0"/>
    <w:rsid w:val="00720B45"/>
    <w:rsid w:val="0072404D"/>
    <w:rsid w:val="00747040"/>
    <w:rsid w:val="007B07B7"/>
    <w:rsid w:val="00801F57"/>
    <w:rsid w:val="00841A7B"/>
    <w:rsid w:val="00843B08"/>
    <w:rsid w:val="008A3E0C"/>
    <w:rsid w:val="008C6947"/>
    <w:rsid w:val="0093710A"/>
    <w:rsid w:val="00947032"/>
    <w:rsid w:val="0096129F"/>
    <w:rsid w:val="009A6BAE"/>
    <w:rsid w:val="009B2209"/>
    <w:rsid w:val="009D78A3"/>
    <w:rsid w:val="00A0584F"/>
    <w:rsid w:val="00A44B39"/>
    <w:rsid w:val="00AF015F"/>
    <w:rsid w:val="00B008EB"/>
    <w:rsid w:val="00B129EC"/>
    <w:rsid w:val="00B33D21"/>
    <w:rsid w:val="00B42F65"/>
    <w:rsid w:val="00BA4DCD"/>
    <w:rsid w:val="00BB415F"/>
    <w:rsid w:val="00C307D8"/>
    <w:rsid w:val="00C515E4"/>
    <w:rsid w:val="00C82737"/>
    <w:rsid w:val="00D154D3"/>
    <w:rsid w:val="00D30004"/>
    <w:rsid w:val="00F16789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14C06"/>
  <w15:chartTrackingRefBased/>
  <w15:docId w15:val="{68178459-B4E1-4921-B0E4-D030C165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C3EA1F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C3EA1F" w:themeColor="accent1" w:shadow="1" w:frame="1"/>
        <w:left w:val="single" w:sz="2" w:space="10" w:color="C3EA1F" w:themeColor="accent1" w:shadow="1" w:frame="1"/>
        <w:bottom w:val="single" w:sz="2" w:space="10" w:color="C3EA1F" w:themeColor="accent1" w:shadow="1" w:frame="1"/>
        <w:right w:val="single" w:sz="2" w:space="10" w:color="C3EA1F" w:themeColor="accent1" w:shadow="1" w:frame="1"/>
      </w:pBdr>
      <w:ind w:left="1152" w:right="1152"/>
    </w:pPr>
    <w:rPr>
      <w:i/>
      <w:iCs/>
      <w:color w:val="C3EA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95B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0B6051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C3EA1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</w:pPr>
    <w:rPr>
      <w:i/>
      <w:iCs/>
      <w:color w:val="C3EA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C3EA1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C3EA1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tok3\AppData\Roaming\Microsoft\Templates\Modern%20capsu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5B4E67B7BE45D296484805CA11A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93628-5BFD-493C-AB45-42D6443D6BE0}"/>
      </w:docPartPr>
      <w:docPartBody>
        <w:p w:rsidR="00000000" w:rsidRDefault="00D30EC6">
          <w:pPr>
            <w:pStyle w:val="EF5B4E67B7BE45D296484805CA11AC4F"/>
          </w:pPr>
          <w:r>
            <w:t>Your Name</w:t>
          </w:r>
        </w:p>
      </w:docPartBody>
    </w:docPart>
    <w:docPart>
      <w:docPartPr>
        <w:name w:val="4E8B23FCD8214FB097C649275218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3220D-129D-4379-90EA-8762EB97A16E}"/>
      </w:docPartPr>
      <w:docPartBody>
        <w:p w:rsidR="00000000" w:rsidRDefault="00D30EC6">
          <w:pPr>
            <w:pStyle w:val="4E8B23FCD8214FB097C6492752184040"/>
          </w:pPr>
          <w:r>
            <w:t>Street Address, City, ST ZIP Code</w:t>
          </w:r>
        </w:p>
      </w:docPartBody>
    </w:docPart>
    <w:docPart>
      <w:docPartPr>
        <w:name w:val="0248B1E678F3401E8D44833B274CC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E020-B966-4966-870F-BB1C686449FE}"/>
      </w:docPartPr>
      <w:docPartBody>
        <w:p w:rsidR="00000000" w:rsidRDefault="00D30EC6">
          <w:pPr>
            <w:pStyle w:val="0248B1E678F3401E8D44833B274CCD35"/>
          </w:pPr>
          <w:r>
            <w:t>Telephone</w:t>
          </w:r>
        </w:p>
      </w:docPartBody>
    </w:docPart>
    <w:docPart>
      <w:docPartPr>
        <w:name w:val="AE39F5EB12464DE285A0AD12921BE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13286-686C-4CC2-8484-4C23EAE507F5}"/>
      </w:docPartPr>
      <w:docPartBody>
        <w:p w:rsidR="00000000" w:rsidRDefault="00D30EC6">
          <w:pPr>
            <w:pStyle w:val="AE39F5EB12464DE285A0AD12921BE0AC"/>
          </w:pPr>
          <w:r>
            <w:t>Email</w:t>
          </w:r>
        </w:p>
      </w:docPartBody>
    </w:docPart>
    <w:docPart>
      <w:docPartPr>
        <w:name w:val="606F58218C384AA28E3F0DD5BD171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2D0F0-1039-471D-842D-60F45951DA32}"/>
      </w:docPartPr>
      <w:docPartBody>
        <w:p w:rsidR="00000000" w:rsidRDefault="00D30EC6">
          <w:pPr>
            <w:pStyle w:val="606F58218C384AA28E3F0DD5BD171B46"/>
          </w:pPr>
          <w:r>
            <w:t>Web address</w:t>
          </w:r>
        </w:p>
      </w:docPartBody>
    </w:docPart>
    <w:docPart>
      <w:docPartPr>
        <w:name w:val="7C42D54194F8408FB5E4B3725298B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1925-84C3-477C-9438-DABFE92053A1}"/>
      </w:docPartPr>
      <w:docPartBody>
        <w:p w:rsidR="00000000" w:rsidRDefault="00D30EC6">
          <w:pPr>
            <w:pStyle w:val="7C42D54194F8408FB5E4B3725298BE2D"/>
          </w:pPr>
          <w:r>
            <w:t>Your Name</w:t>
          </w:r>
        </w:p>
      </w:docPartBody>
    </w:docPart>
    <w:docPart>
      <w:docPartPr>
        <w:name w:val="D613BA101A0A46139F54F35E963E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4A1A9-9481-4696-A0FD-708AD79427A1}"/>
      </w:docPartPr>
      <w:docPartBody>
        <w:p w:rsidR="00000000" w:rsidRDefault="00D30EC6">
          <w:pPr>
            <w:pStyle w:val="D613BA101A0A46139F54F35E963E8A46"/>
          </w:pPr>
          <w:r>
            <w:t>Street Address, City, ST ZIP Code</w:t>
          </w:r>
        </w:p>
      </w:docPartBody>
    </w:docPart>
    <w:docPart>
      <w:docPartPr>
        <w:name w:val="8E041AA8AFBA4683A769A5CD2980C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C12E9-9ABA-4AC4-9644-B806D97D8136}"/>
      </w:docPartPr>
      <w:docPartBody>
        <w:p w:rsidR="00000000" w:rsidRDefault="00D30EC6">
          <w:pPr>
            <w:pStyle w:val="8E041AA8AFBA4683A769A5CD2980C767"/>
          </w:pPr>
          <w:r>
            <w:t>Telephone</w:t>
          </w:r>
        </w:p>
      </w:docPartBody>
    </w:docPart>
    <w:docPart>
      <w:docPartPr>
        <w:name w:val="56527755D2CA454BB5D56167E4579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3D81B-D643-41FA-933D-B8B2B25FCE38}"/>
      </w:docPartPr>
      <w:docPartBody>
        <w:p w:rsidR="00000000" w:rsidRDefault="00D30EC6">
          <w:pPr>
            <w:pStyle w:val="56527755D2CA454BB5D56167E457918D"/>
          </w:pPr>
          <w:r>
            <w:t>Email</w:t>
          </w:r>
        </w:p>
      </w:docPartBody>
    </w:docPart>
    <w:docPart>
      <w:docPartPr>
        <w:name w:val="FD359155E0F747AABCACCDA18FB9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344A9-0B4D-43B9-9F39-6A89E70EB030}"/>
      </w:docPartPr>
      <w:docPartBody>
        <w:p w:rsidR="00000000" w:rsidRDefault="00D30EC6">
          <w:pPr>
            <w:pStyle w:val="FD359155E0F747AABCACCDA18FB9FA04"/>
          </w:pPr>
          <w:r>
            <w:t>Twitter handle</w:t>
          </w:r>
        </w:p>
      </w:docPartBody>
    </w:docPart>
    <w:docPart>
      <w:docPartPr>
        <w:name w:val="3F7D6ABF21EC44E78839C9FF3BA4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BD69-7FC1-46A3-847E-B2D754F73B72}"/>
      </w:docPartPr>
      <w:docPartBody>
        <w:p w:rsidR="00000000" w:rsidRDefault="00D30EC6">
          <w:pPr>
            <w:pStyle w:val="3F7D6ABF21EC44E78839C9FF3BA403B0"/>
          </w:pPr>
          <w:r>
            <w:t>Web address</w:t>
          </w:r>
        </w:p>
      </w:docPartBody>
    </w:docPart>
    <w:docPart>
      <w:docPartPr>
        <w:name w:val="AA53A1CF807641D585C19E579FF4D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F338C-8FB4-437F-8501-E1D5F6764FC4}"/>
      </w:docPartPr>
      <w:docPartBody>
        <w:p w:rsidR="00000000" w:rsidRDefault="00D30EC6">
          <w:pPr>
            <w:pStyle w:val="AA53A1CF807641D585C19E579FF4DE0D"/>
          </w:pPr>
          <w:r>
            <w:t>Your Name</w:t>
          </w:r>
        </w:p>
      </w:docPartBody>
    </w:docPart>
    <w:docPart>
      <w:docPartPr>
        <w:name w:val="BA152654F0614D36A0877A3B9C7BE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D079B-1EA1-467C-9397-0ED4DFF8B634}"/>
      </w:docPartPr>
      <w:docPartBody>
        <w:p w:rsidR="00000000" w:rsidRDefault="00D30EC6">
          <w:pPr>
            <w:pStyle w:val="BA152654F0614D36A0877A3B9C7BEE99"/>
          </w:pPr>
          <w:r>
            <w:t>Street Address, City, ST ZIP Code</w:t>
          </w:r>
        </w:p>
      </w:docPartBody>
    </w:docPart>
    <w:docPart>
      <w:docPartPr>
        <w:name w:val="FC9D626478EC458EA984162BDBE96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1B2E6-56D8-4BBD-9336-87ADBF5656DC}"/>
      </w:docPartPr>
      <w:docPartBody>
        <w:p w:rsidR="00000000" w:rsidRDefault="00D30EC6">
          <w:pPr>
            <w:pStyle w:val="FC9D626478EC458EA984162BDBE960A4"/>
          </w:pPr>
          <w:r>
            <w:t>Telephone</w:t>
          </w:r>
        </w:p>
      </w:docPartBody>
    </w:docPart>
    <w:docPart>
      <w:docPartPr>
        <w:name w:val="4A8BA71E80964E86A3B89FA4C6A6A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427EC-A4AC-490D-9F9A-DF52B44922D3}"/>
      </w:docPartPr>
      <w:docPartBody>
        <w:p w:rsidR="00000000" w:rsidRDefault="00D30EC6">
          <w:pPr>
            <w:pStyle w:val="4A8BA71E80964E86A3B89FA4C6A6A9CC"/>
          </w:pPr>
          <w:r>
            <w:t>Email</w:t>
          </w:r>
        </w:p>
      </w:docPartBody>
    </w:docPart>
    <w:docPart>
      <w:docPartPr>
        <w:name w:val="98947961CF114B50872B450FE7D77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37FD5-9712-444C-B4D4-C0FC43834C7A}"/>
      </w:docPartPr>
      <w:docPartBody>
        <w:p w:rsidR="00000000" w:rsidRDefault="00D30EC6">
          <w:pPr>
            <w:pStyle w:val="98947961CF114B50872B450FE7D77828"/>
          </w:pPr>
          <w:r>
            <w:t>Twitter handle</w:t>
          </w:r>
        </w:p>
      </w:docPartBody>
    </w:docPart>
    <w:docPart>
      <w:docPartPr>
        <w:name w:val="8A46E81714C14B1F90BB0F9311265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DA02F-1779-4236-84C4-AE0C24689354}"/>
      </w:docPartPr>
      <w:docPartBody>
        <w:p w:rsidR="00000000" w:rsidRDefault="00D30EC6">
          <w:pPr>
            <w:pStyle w:val="8A46E81714C14B1F90BB0F9311265C82"/>
          </w:pPr>
          <w:r>
            <w:t>Web address</w:t>
          </w:r>
        </w:p>
      </w:docPartBody>
    </w:docPart>
    <w:docPart>
      <w:docPartPr>
        <w:name w:val="FC0CA79F4CB148B1A334E1559076E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B1CB9-9222-49E2-B330-871EA5CD92EA}"/>
      </w:docPartPr>
      <w:docPartBody>
        <w:p w:rsidR="00000000" w:rsidRDefault="00D30EC6">
          <w:pPr>
            <w:pStyle w:val="FC0CA79F4CB148B1A334E1559076E967"/>
          </w:pPr>
          <w:r>
            <w:t>Your Name</w:t>
          </w:r>
        </w:p>
      </w:docPartBody>
    </w:docPart>
    <w:docPart>
      <w:docPartPr>
        <w:name w:val="1B5A27B881204AA581DC7D6B8DECC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B2B89-F651-439F-90E8-9E746EF9E72C}"/>
      </w:docPartPr>
      <w:docPartBody>
        <w:p w:rsidR="00000000" w:rsidRDefault="00D30EC6">
          <w:pPr>
            <w:pStyle w:val="1B5A27B881204AA581DC7D6B8DECC7AA"/>
          </w:pPr>
          <w:r>
            <w:t>Street Address, City, ST ZIP Code</w:t>
          </w:r>
        </w:p>
      </w:docPartBody>
    </w:docPart>
    <w:docPart>
      <w:docPartPr>
        <w:name w:val="46423F18F1394A6A93FF0137B7C00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30144-C30C-4C23-A359-F609795FFEB3}"/>
      </w:docPartPr>
      <w:docPartBody>
        <w:p w:rsidR="00000000" w:rsidRDefault="00D30EC6">
          <w:pPr>
            <w:pStyle w:val="46423F18F1394A6A93FF0137B7C00F1E"/>
          </w:pPr>
          <w:r>
            <w:t>Telephone</w:t>
          </w:r>
        </w:p>
      </w:docPartBody>
    </w:docPart>
    <w:docPart>
      <w:docPartPr>
        <w:name w:val="E2CA2BE7BA7B41A78763AD2A2B3F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9EC81-272B-4660-8CC7-894DAB135F19}"/>
      </w:docPartPr>
      <w:docPartBody>
        <w:p w:rsidR="00000000" w:rsidRDefault="00D30EC6">
          <w:pPr>
            <w:pStyle w:val="E2CA2BE7BA7B41A78763AD2A2B3FE4CD"/>
          </w:pPr>
          <w:r>
            <w:t>Email</w:t>
          </w:r>
        </w:p>
      </w:docPartBody>
    </w:docPart>
    <w:docPart>
      <w:docPartPr>
        <w:name w:val="3A3E6DB3248D4462BD6ED4F33FD34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BA2F-AE9F-4037-90BC-8C820054271B}"/>
      </w:docPartPr>
      <w:docPartBody>
        <w:p w:rsidR="00000000" w:rsidRDefault="00D30EC6">
          <w:pPr>
            <w:pStyle w:val="3A3E6DB3248D4462BD6ED4F33FD34448"/>
          </w:pPr>
          <w:r>
            <w:t>Twitter handle</w:t>
          </w:r>
        </w:p>
      </w:docPartBody>
    </w:docPart>
    <w:docPart>
      <w:docPartPr>
        <w:name w:val="A8F9C7ED99584E0CA9D8986C100A4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F2D77-73DD-4DF0-875F-040CDD9D1F5E}"/>
      </w:docPartPr>
      <w:docPartBody>
        <w:p w:rsidR="00000000" w:rsidRDefault="00D30EC6">
          <w:pPr>
            <w:pStyle w:val="A8F9C7ED99584E0CA9D8986C100A41DA"/>
          </w:pPr>
          <w:r>
            <w:t xml:space="preserve">Web </w:t>
          </w:r>
          <w:r>
            <w:t>address</w:t>
          </w:r>
        </w:p>
      </w:docPartBody>
    </w:docPart>
    <w:docPart>
      <w:docPartPr>
        <w:name w:val="B80F15DB0C5B42A9ADF3E21408927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630D8-8D82-42D4-910A-4AD713ECEF92}"/>
      </w:docPartPr>
      <w:docPartBody>
        <w:p w:rsidR="00000000" w:rsidRDefault="00D30EC6">
          <w:pPr>
            <w:pStyle w:val="B80F15DB0C5B42A9ADF3E214089274AB"/>
          </w:pPr>
          <w:r>
            <w:t>Your Name</w:t>
          </w:r>
        </w:p>
      </w:docPartBody>
    </w:docPart>
    <w:docPart>
      <w:docPartPr>
        <w:name w:val="C0FF9D5457A64669ABCF6EC4ED37F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B83A3-3290-42AB-B8DB-65D2E92B9BF5}"/>
      </w:docPartPr>
      <w:docPartBody>
        <w:p w:rsidR="00000000" w:rsidRDefault="00D30EC6">
          <w:pPr>
            <w:pStyle w:val="C0FF9D5457A64669ABCF6EC4ED37FB13"/>
          </w:pPr>
          <w:r>
            <w:t>Street Address, City, ST ZIP Code</w:t>
          </w:r>
        </w:p>
      </w:docPartBody>
    </w:docPart>
    <w:docPart>
      <w:docPartPr>
        <w:name w:val="1F86020ECA9D4542918E93E2AC638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317F-FA74-4D26-B815-5F1E1BDA1FD7}"/>
      </w:docPartPr>
      <w:docPartBody>
        <w:p w:rsidR="00000000" w:rsidRDefault="00D30EC6">
          <w:pPr>
            <w:pStyle w:val="1F86020ECA9D4542918E93E2AC638854"/>
          </w:pPr>
          <w:r>
            <w:t>Telephone</w:t>
          </w:r>
        </w:p>
      </w:docPartBody>
    </w:docPart>
    <w:docPart>
      <w:docPartPr>
        <w:name w:val="77C85CF1C1ED4850A2395BAF0C0DF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7C1C-B049-4A90-A1D2-95AD04130EA1}"/>
      </w:docPartPr>
      <w:docPartBody>
        <w:p w:rsidR="00000000" w:rsidRDefault="00D30EC6">
          <w:pPr>
            <w:pStyle w:val="77C85CF1C1ED4850A2395BAF0C0DF99E"/>
          </w:pPr>
          <w:r>
            <w:t>Email</w:t>
          </w:r>
        </w:p>
      </w:docPartBody>
    </w:docPart>
    <w:docPart>
      <w:docPartPr>
        <w:name w:val="EF69CBCFC4D049739543546F2E0B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DA6A7-DB64-4721-956D-155200E59B85}"/>
      </w:docPartPr>
      <w:docPartBody>
        <w:p w:rsidR="00000000" w:rsidRDefault="00D30EC6">
          <w:pPr>
            <w:pStyle w:val="EF69CBCFC4D049739543546F2E0BE210"/>
          </w:pPr>
          <w:r>
            <w:t>Twitter handle</w:t>
          </w:r>
        </w:p>
      </w:docPartBody>
    </w:docPart>
    <w:docPart>
      <w:docPartPr>
        <w:name w:val="60FEB9D59DB149879403235CFCD24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48FC3-7AD5-4EAE-9ABB-067ADB7715F6}"/>
      </w:docPartPr>
      <w:docPartBody>
        <w:p w:rsidR="00000000" w:rsidRDefault="00D30EC6">
          <w:pPr>
            <w:pStyle w:val="60FEB9D59DB149879403235CFCD24E38"/>
          </w:pPr>
          <w:r>
            <w:t>Web address</w:t>
          </w:r>
        </w:p>
      </w:docPartBody>
    </w:docPart>
    <w:docPart>
      <w:docPartPr>
        <w:name w:val="874D832410B548CCAB461AA485CCA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9CA2-EF1E-401D-B85B-AB3D4A3516EC}"/>
      </w:docPartPr>
      <w:docPartBody>
        <w:p w:rsidR="00000000" w:rsidRDefault="00D30EC6">
          <w:pPr>
            <w:pStyle w:val="874D832410B548CCAB461AA485CCA87F"/>
          </w:pPr>
          <w:r>
            <w:t>Your Name</w:t>
          </w:r>
        </w:p>
      </w:docPartBody>
    </w:docPart>
    <w:docPart>
      <w:docPartPr>
        <w:name w:val="F440EA35567846AC9C90A078958F8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0BB13-6304-4545-8D51-672A53D41422}"/>
      </w:docPartPr>
      <w:docPartBody>
        <w:p w:rsidR="00000000" w:rsidRDefault="00D30EC6">
          <w:pPr>
            <w:pStyle w:val="F440EA35567846AC9C90A078958F8217"/>
          </w:pPr>
          <w:r>
            <w:t>Street Address, City, ST ZIP Code</w:t>
          </w:r>
        </w:p>
      </w:docPartBody>
    </w:docPart>
    <w:docPart>
      <w:docPartPr>
        <w:name w:val="4B68BEF8700D4A30979DB2812A330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E9385-A39D-4E4E-9CC6-055792DAC9C0}"/>
      </w:docPartPr>
      <w:docPartBody>
        <w:p w:rsidR="00000000" w:rsidRDefault="00D30EC6">
          <w:pPr>
            <w:pStyle w:val="4B68BEF8700D4A30979DB2812A330FAD"/>
          </w:pPr>
          <w:r>
            <w:t>Telephone</w:t>
          </w:r>
        </w:p>
      </w:docPartBody>
    </w:docPart>
    <w:docPart>
      <w:docPartPr>
        <w:name w:val="05E6AF63A15B49F78197E60934C7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E2ADD-62BE-4989-98AD-23500CACBE72}"/>
      </w:docPartPr>
      <w:docPartBody>
        <w:p w:rsidR="00000000" w:rsidRDefault="00D30EC6">
          <w:pPr>
            <w:pStyle w:val="05E6AF63A15B49F78197E60934C7E2B1"/>
          </w:pPr>
          <w:r>
            <w:t>Email</w:t>
          </w:r>
        </w:p>
      </w:docPartBody>
    </w:docPart>
    <w:docPart>
      <w:docPartPr>
        <w:name w:val="3042CBC7FF2B4783A380FE2C3FA70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0CCDA-2452-4FFC-B928-FFCDAA2D73FB}"/>
      </w:docPartPr>
      <w:docPartBody>
        <w:p w:rsidR="00000000" w:rsidRDefault="00D30EC6">
          <w:pPr>
            <w:pStyle w:val="3042CBC7FF2B4783A380FE2C3FA7052A"/>
          </w:pPr>
          <w:r>
            <w:t>Twitter handle</w:t>
          </w:r>
        </w:p>
      </w:docPartBody>
    </w:docPart>
    <w:docPart>
      <w:docPartPr>
        <w:name w:val="77D20BB55BC249578DEEF9BFF156B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EFF4-FF17-4229-B87F-E59350FC3317}"/>
      </w:docPartPr>
      <w:docPartBody>
        <w:p w:rsidR="00000000" w:rsidRDefault="00D30EC6">
          <w:pPr>
            <w:pStyle w:val="77D20BB55BC249578DEEF9BFF156B65E"/>
          </w:pPr>
          <w:r>
            <w:t>Web address</w:t>
          </w:r>
        </w:p>
      </w:docPartBody>
    </w:docPart>
    <w:docPart>
      <w:docPartPr>
        <w:name w:val="58C5905064034B4FBF9A75D17919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03A76-3721-479F-A67F-5F45A64061FF}"/>
      </w:docPartPr>
      <w:docPartBody>
        <w:p w:rsidR="00000000" w:rsidRDefault="00D30EC6">
          <w:pPr>
            <w:pStyle w:val="58C5905064034B4FBF9A75D179192210"/>
          </w:pPr>
          <w:r>
            <w:t>Your Name</w:t>
          </w:r>
        </w:p>
      </w:docPartBody>
    </w:docPart>
    <w:docPart>
      <w:docPartPr>
        <w:name w:val="07A9C149BC00437394F333CF27B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7BEEB-170A-4E8A-A3D5-A6AD1B967D14}"/>
      </w:docPartPr>
      <w:docPartBody>
        <w:p w:rsidR="00000000" w:rsidRDefault="00D30EC6">
          <w:pPr>
            <w:pStyle w:val="07A9C149BC00437394F333CF27B729CE"/>
          </w:pPr>
          <w:r>
            <w:t>Street Address, City, ST ZIP Code</w:t>
          </w:r>
        </w:p>
      </w:docPartBody>
    </w:docPart>
    <w:docPart>
      <w:docPartPr>
        <w:name w:val="F100C4EAD142479C9CCC3003D8B94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69995-A9C6-4E52-8232-AB531798CE68}"/>
      </w:docPartPr>
      <w:docPartBody>
        <w:p w:rsidR="00000000" w:rsidRDefault="00D30EC6">
          <w:pPr>
            <w:pStyle w:val="F100C4EAD142479C9CCC3003D8B940D3"/>
          </w:pPr>
          <w:r>
            <w:t>Telephone</w:t>
          </w:r>
        </w:p>
      </w:docPartBody>
    </w:docPart>
    <w:docPart>
      <w:docPartPr>
        <w:name w:val="A1AD4857025343978820406ED4CB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5B06-8356-40F2-A273-F8E8BE69EE4E}"/>
      </w:docPartPr>
      <w:docPartBody>
        <w:p w:rsidR="00000000" w:rsidRDefault="00D30EC6">
          <w:pPr>
            <w:pStyle w:val="A1AD4857025343978820406ED4CB7C07"/>
          </w:pPr>
          <w:r>
            <w:t>Email</w:t>
          </w:r>
        </w:p>
      </w:docPartBody>
    </w:docPart>
    <w:docPart>
      <w:docPartPr>
        <w:name w:val="35F416B64FC441909D137AF6BFFB9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59851-9BB0-4144-856A-8D0C18666AAC}"/>
      </w:docPartPr>
      <w:docPartBody>
        <w:p w:rsidR="00000000" w:rsidRDefault="00D30EC6">
          <w:pPr>
            <w:pStyle w:val="35F416B64FC441909D137AF6BFFB930F"/>
          </w:pPr>
          <w:r>
            <w:t>Twitter handle</w:t>
          </w:r>
        </w:p>
      </w:docPartBody>
    </w:docPart>
    <w:docPart>
      <w:docPartPr>
        <w:name w:val="21BD1E26D6A94D2DAEACB8361BD83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ACF5C-6F24-402B-BDC8-522E0FA38127}"/>
      </w:docPartPr>
      <w:docPartBody>
        <w:p w:rsidR="00000000" w:rsidRDefault="00D30EC6">
          <w:pPr>
            <w:pStyle w:val="21BD1E26D6A94D2DAEACB8361BD83A06"/>
          </w:pPr>
          <w:r>
            <w:t>Web address</w:t>
          </w:r>
        </w:p>
      </w:docPartBody>
    </w:docPart>
    <w:docPart>
      <w:docPartPr>
        <w:name w:val="A2076A06EA6C4683B65790A2BE59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D61B6-CD01-4AF6-BDFA-726678D201A6}"/>
      </w:docPartPr>
      <w:docPartBody>
        <w:p w:rsidR="00000000" w:rsidRDefault="00D30EC6">
          <w:pPr>
            <w:pStyle w:val="A2076A06EA6C4683B65790A2BE59FFED"/>
          </w:pPr>
          <w:r>
            <w:t>Your Name</w:t>
          </w:r>
        </w:p>
      </w:docPartBody>
    </w:docPart>
    <w:docPart>
      <w:docPartPr>
        <w:name w:val="A439739840614EFEBFD1D81F38CDF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3228F-4510-4B35-A5D9-9454446FB177}"/>
      </w:docPartPr>
      <w:docPartBody>
        <w:p w:rsidR="00000000" w:rsidRDefault="00D30EC6">
          <w:pPr>
            <w:pStyle w:val="A439739840614EFEBFD1D81F38CDFB4E"/>
          </w:pPr>
          <w:r>
            <w:t>Street Address, City, ST ZIP Code</w:t>
          </w:r>
        </w:p>
      </w:docPartBody>
    </w:docPart>
    <w:docPart>
      <w:docPartPr>
        <w:name w:val="7DCA4106BC3C4ACD8AA915285183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2965F-9E2B-4144-83DF-29F73AEDD855}"/>
      </w:docPartPr>
      <w:docPartBody>
        <w:p w:rsidR="00000000" w:rsidRDefault="00D30EC6">
          <w:pPr>
            <w:pStyle w:val="7DCA4106BC3C4ACD8AA915285183E644"/>
          </w:pPr>
          <w:r>
            <w:t>Telephone</w:t>
          </w:r>
        </w:p>
      </w:docPartBody>
    </w:docPart>
    <w:docPart>
      <w:docPartPr>
        <w:name w:val="05A5B3EF800040A589227545590A6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82680-F8ED-4986-AE73-91D90912A16B}"/>
      </w:docPartPr>
      <w:docPartBody>
        <w:p w:rsidR="00000000" w:rsidRDefault="00D30EC6">
          <w:pPr>
            <w:pStyle w:val="05A5B3EF800040A589227545590A6AFB"/>
          </w:pPr>
          <w:r>
            <w:t>Email</w:t>
          </w:r>
        </w:p>
      </w:docPartBody>
    </w:docPart>
    <w:docPart>
      <w:docPartPr>
        <w:name w:val="74DED279764B4E99BB522A5A93E4E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73B24-D0E9-4F69-89ED-907C58724194}"/>
      </w:docPartPr>
      <w:docPartBody>
        <w:p w:rsidR="00000000" w:rsidRDefault="00D30EC6">
          <w:pPr>
            <w:pStyle w:val="74DED279764B4E99BB522A5A93E4E3C3"/>
          </w:pPr>
          <w:r>
            <w:t>Twitter handle</w:t>
          </w:r>
        </w:p>
      </w:docPartBody>
    </w:docPart>
    <w:docPart>
      <w:docPartPr>
        <w:name w:val="27FA10DC2A904164AB9EAB2407B6F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471B-D16A-459E-B9D9-A99FE2DFDE7A}"/>
      </w:docPartPr>
      <w:docPartBody>
        <w:p w:rsidR="00000000" w:rsidRDefault="00D30EC6">
          <w:pPr>
            <w:pStyle w:val="27FA10DC2A904164AB9EAB2407B6FF9A"/>
          </w:pPr>
          <w:r>
            <w:t>Web address</w:t>
          </w:r>
        </w:p>
      </w:docPartBody>
    </w:docPart>
    <w:docPart>
      <w:docPartPr>
        <w:name w:val="AA33A579FE444CE1B9548AA86EF4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5EFA-E540-475C-88F7-76486133B373}"/>
      </w:docPartPr>
      <w:docPartBody>
        <w:p w:rsidR="00000000" w:rsidRDefault="00D30EC6">
          <w:pPr>
            <w:pStyle w:val="AA33A579FE444CE1B9548AA86EF438AE"/>
          </w:pPr>
          <w:r>
            <w:t>Your Name</w:t>
          </w:r>
        </w:p>
      </w:docPartBody>
    </w:docPart>
    <w:docPart>
      <w:docPartPr>
        <w:name w:val="8508B95CE51448228CB33EB356C7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9255-2776-48C3-A5E6-729D925EC898}"/>
      </w:docPartPr>
      <w:docPartBody>
        <w:p w:rsidR="00000000" w:rsidRDefault="00D30EC6">
          <w:pPr>
            <w:pStyle w:val="8508B95CE51448228CB33EB356C74516"/>
          </w:pPr>
          <w:r>
            <w:t xml:space="preserve">Street </w:t>
          </w:r>
          <w:r>
            <w:t>Address, City, ST ZIP Code</w:t>
          </w:r>
        </w:p>
      </w:docPartBody>
    </w:docPart>
    <w:docPart>
      <w:docPartPr>
        <w:name w:val="C1734EBDAA34402EA674541C40366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472E7-AE8F-4510-8789-1AFBFE3D1658}"/>
      </w:docPartPr>
      <w:docPartBody>
        <w:p w:rsidR="00000000" w:rsidRDefault="00D30EC6">
          <w:pPr>
            <w:pStyle w:val="C1734EBDAA34402EA674541C40366668"/>
          </w:pPr>
          <w:r>
            <w:t>Telephone</w:t>
          </w:r>
        </w:p>
      </w:docPartBody>
    </w:docPart>
    <w:docPart>
      <w:docPartPr>
        <w:name w:val="6997ED2F1DCC49A6A53FEB639F998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50F85-D934-423E-A44D-76BAE7FD58C8}"/>
      </w:docPartPr>
      <w:docPartBody>
        <w:p w:rsidR="00000000" w:rsidRDefault="00D30EC6">
          <w:pPr>
            <w:pStyle w:val="6997ED2F1DCC49A6A53FEB639F9982E5"/>
          </w:pPr>
          <w:r>
            <w:t>Email</w:t>
          </w:r>
        </w:p>
      </w:docPartBody>
    </w:docPart>
    <w:docPart>
      <w:docPartPr>
        <w:name w:val="24CD6A698C684E82B2972E82CD648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02BE6-3B56-416E-AA8A-B9EC1E08B10F}"/>
      </w:docPartPr>
      <w:docPartBody>
        <w:p w:rsidR="00000000" w:rsidRDefault="00D30EC6">
          <w:pPr>
            <w:pStyle w:val="24CD6A698C684E82B2972E82CD6482E5"/>
          </w:pPr>
          <w:r>
            <w:t>Twitter handle</w:t>
          </w:r>
        </w:p>
      </w:docPartBody>
    </w:docPart>
    <w:docPart>
      <w:docPartPr>
        <w:name w:val="8EF20B19A8E54318884BE5E24A3A8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79F7-06BA-44E8-ACDE-C4749A8F8532}"/>
      </w:docPartPr>
      <w:docPartBody>
        <w:p w:rsidR="00000000" w:rsidRDefault="00D30EC6">
          <w:pPr>
            <w:pStyle w:val="8EF20B19A8E54318884BE5E24A3A8D6E"/>
          </w:pPr>
          <w:r>
            <w:t>Web address</w:t>
          </w:r>
        </w:p>
      </w:docPartBody>
    </w:docPart>
    <w:docPart>
      <w:docPartPr>
        <w:name w:val="187A438CF42044DE9FFE360BF21B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89E99-C895-4600-B6EE-BE492153B4A7}"/>
      </w:docPartPr>
      <w:docPartBody>
        <w:p w:rsidR="00000000" w:rsidRDefault="00D30EC6">
          <w:pPr>
            <w:pStyle w:val="187A438CF42044DE9FFE360BF21B5B80"/>
          </w:pPr>
          <w:r>
            <w:t>Your Name</w:t>
          </w:r>
        </w:p>
      </w:docPartBody>
    </w:docPart>
    <w:docPart>
      <w:docPartPr>
        <w:name w:val="EC3EB8EDFA45498BBCADCC9DB47D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C922-63FB-4918-8F8B-39915C9BE592}"/>
      </w:docPartPr>
      <w:docPartBody>
        <w:p w:rsidR="00000000" w:rsidRDefault="00D30EC6">
          <w:pPr>
            <w:pStyle w:val="EC3EB8EDFA45498BBCADCC9DB47D1A28"/>
          </w:pPr>
          <w:r>
            <w:t>Street Address, City, ST ZIP Code</w:t>
          </w:r>
        </w:p>
      </w:docPartBody>
    </w:docPart>
    <w:docPart>
      <w:docPartPr>
        <w:name w:val="4585AF36A361404F92C366710AA91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85A2-5009-4B45-8A3D-D9E2A666D4C7}"/>
      </w:docPartPr>
      <w:docPartBody>
        <w:p w:rsidR="00000000" w:rsidRDefault="00D30EC6">
          <w:pPr>
            <w:pStyle w:val="4585AF36A361404F92C366710AA9177B"/>
          </w:pPr>
          <w:r>
            <w:t>Telephone</w:t>
          </w:r>
        </w:p>
      </w:docPartBody>
    </w:docPart>
    <w:docPart>
      <w:docPartPr>
        <w:name w:val="2B12EF595644462D934F7856CECC5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ACE70-A603-4E1D-AF95-545B40594783}"/>
      </w:docPartPr>
      <w:docPartBody>
        <w:p w:rsidR="00000000" w:rsidRDefault="00D30EC6">
          <w:pPr>
            <w:pStyle w:val="2B12EF595644462D934F7856CECC52D0"/>
          </w:pPr>
          <w:r>
            <w:t>Email</w:t>
          </w:r>
        </w:p>
      </w:docPartBody>
    </w:docPart>
    <w:docPart>
      <w:docPartPr>
        <w:name w:val="ADF04E53297041A8A0ABC728E26C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C7CD8-1B47-4DD9-9813-011BE914FC13}"/>
      </w:docPartPr>
      <w:docPartBody>
        <w:p w:rsidR="00000000" w:rsidRDefault="00D30EC6">
          <w:pPr>
            <w:pStyle w:val="ADF04E53297041A8A0ABC728E26CD095"/>
          </w:pPr>
          <w:r>
            <w:t>Twitter handle</w:t>
          </w:r>
        </w:p>
      </w:docPartBody>
    </w:docPart>
    <w:docPart>
      <w:docPartPr>
        <w:name w:val="1D6BFF2858604AA49C708603D42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73B62-28D9-443E-A578-D1397099713B}"/>
      </w:docPartPr>
      <w:docPartBody>
        <w:p w:rsidR="00000000" w:rsidRDefault="00D30EC6">
          <w:pPr>
            <w:pStyle w:val="1D6BFF2858604AA49C708603D42BC35D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C6"/>
    <w:rsid w:val="00D3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5B4E67B7BE45D296484805CA11AC4F">
    <w:name w:val="EF5B4E67B7BE45D296484805CA11AC4F"/>
  </w:style>
  <w:style w:type="paragraph" w:customStyle="1" w:styleId="4E8B23FCD8214FB097C6492752184040">
    <w:name w:val="4E8B23FCD8214FB097C6492752184040"/>
  </w:style>
  <w:style w:type="paragraph" w:customStyle="1" w:styleId="0248B1E678F3401E8D44833B274CCD35">
    <w:name w:val="0248B1E678F3401E8D44833B274CCD35"/>
  </w:style>
  <w:style w:type="paragraph" w:customStyle="1" w:styleId="AE39F5EB12464DE285A0AD12921BE0AC">
    <w:name w:val="AE39F5EB12464DE285A0AD12921BE0AC"/>
  </w:style>
  <w:style w:type="paragraph" w:customStyle="1" w:styleId="7AB834C8895A4B4196DCE2719E3771D0">
    <w:name w:val="7AB834C8895A4B4196DCE2719E3771D0"/>
  </w:style>
  <w:style w:type="paragraph" w:customStyle="1" w:styleId="606F58218C384AA28E3F0DD5BD171B46">
    <w:name w:val="606F58218C384AA28E3F0DD5BD171B46"/>
  </w:style>
  <w:style w:type="paragraph" w:customStyle="1" w:styleId="7C42D54194F8408FB5E4B3725298BE2D">
    <w:name w:val="7C42D54194F8408FB5E4B3725298BE2D"/>
  </w:style>
  <w:style w:type="paragraph" w:customStyle="1" w:styleId="D613BA101A0A46139F54F35E963E8A46">
    <w:name w:val="D613BA101A0A46139F54F35E963E8A46"/>
  </w:style>
  <w:style w:type="paragraph" w:customStyle="1" w:styleId="8E041AA8AFBA4683A769A5CD2980C767">
    <w:name w:val="8E041AA8AFBA4683A769A5CD2980C767"/>
  </w:style>
  <w:style w:type="paragraph" w:customStyle="1" w:styleId="56527755D2CA454BB5D56167E457918D">
    <w:name w:val="56527755D2CA454BB5D56167E457918D"/>
  </w:style>
  <w:style w:type="paragraph" w:customStyle="1" w:styleId="FD359155E0F747AABCACCDA18FB9FA04">
    <w:name w:val="FD359155E0F747AABCACCDA18FB9FA04"/>
  </w:style>
  <w:style w:type="paragraph" w:customStyle="1" w:styleId="3F7D6ABF21EC44E78839C9FF3BA403B0">
    <w:name w:val="3F7D6ABF21EC44E78839C9FF3BA403B0"/>
  </w:style>
  <w:style w:type="paragraph" w:customStyle="1" w:styleId="AA53A1CF807641D585C19E579FF4DE0D">
    <w:name w:val="AA53A1CF807641D585C19E579FF4DE0D"/>
  </w:style>
  <w:style w:type="paragraph" w:customStyle="1" w:styleId="BA152654F0614D36A0877A3B9C7BEE99">
    <w:name w:val="BA152654F0614D36A0877A3B9C7BEE99"/>
  </w:style>
  <w:style w:type="paragraph" w:customStyle="1" w:styleId="FC9D626478EC458EA984162BDBE960A4">
    <w:name w:val="FC9D626478EC458EA984162BDBE960A4"/>
  </w:style>
  <w:style w:type="paragraph" w:customStyle="1" w:styleId="4A8BA71E80964E86A3B89FA4C6A6A9CC">
    <w:name w:val="4A8BA71E80964E86A3B89FA4C6A6A9CC"/>
  </w:style>
  <w:style w:type="paragraph" w:customStyle="1" w:styleId="98947961CF114B50872B450FE7D77828">
    <w:name w:val="98947961CF114B50872B450FE7D77828"/>
  </w:style>
  <w:style w:type="paragraph" w:customStyle="1" w:styleId="8A46E81714C14B1F90BB0F9311265C82">
    <w:name w:val="8A46E81714C14B1F90BB0F9311265C82"/>
  </w:style>
  <w:style w:type="paragraph" w:customStyle="1" w:styleId="FC0CA79F4CB148B1A334E1559076E967">
    <w:name w:val="FC0CA79F4CB148B1A334E1559076E967"/>
  </w:style>
  <w:style w:type="paragraph" w:customStyle="1" w:styleId="1B5A27B881204AA581DC7D6B8DECC7AA">
    <w:name w:val="1B5A27B881204AA581DC7D6B8DECC7AA"/>
  </w:style>
  <w:style w:type="paragraph" w:customStyle="1" w:styleId="46423F18F1394A6A93FF0137B7C00F1E">
    <w:name w:val="46423F18F1394A6A93FF0137B7C00F1E"/>
  </w:style>
  <w:style w:type="paragraph" w:customStyle="1" w:styleId="E2CA2BE7BA7B41A78763AD2A2B3FE4CD">
    <w:name w:val="E2CA2BE7BA7B41A78763AD2A2B3FE4CD"/>
  </w:style>
  <w:style w:type="paragraph" w:customStyle="1" w:styleId="3A3E6DB3248D4462BD6ED4F33FD34448">
    <w:name w:val="3A3E6DB3248D4462BD6ED4F33FD34448"/>
  </w:style>
  <w:style w:type="paragraph" w:customStyle="1" w:styleId="A8F9C7ED99584E0CA9D8986C100A41DA">
    <w:name w:val="A8F9C7ED99584E0CA9D8986C100A41DA"/>
  </w:style>
  <w:style w:type="paragraph" w:customStyle="1" w:styleId="B80F15DB0C5B42A9ADF3E214089274AB">
    <w:name w:val="B80F15DB0C5B42A9ADF3E214089274AB"/>
  </w:style>
  <w:style w:type="paragraph" w:customStyle="1" w:styleId="C0FF9D5457A64669ABCF6EC4ED37FB13">
    <w:name w:val="C0FF9D5457A64669ABCF6EC4ED37FB13"/>
  </w:style>
  <w:style w:type="paragraph" w:customStyle="1" w:styleId="1F86020ECA9D4542918E93E2AC638854">
    <w:name w:val="1F86020ECA9D4542918E93E2AC638854"/>
  </w:style>
  <w:style w:type="paragraph" w:customStyle="1" w:styleId="77C85CF1C1ED4850A2395BAF0C0DF99E">
    <w:name w:val="77C85CF1C1ED4850A2395BAF0C0DF99E"/>
  </w:style>
  <w:style w:type="paragraph" w:customStyle="1" w:styleId="EF69CBCFC4D049739543546F2E0BE210">
    <w:name w:val="EF69CBCFC4D049739543546F2E0BE210"/>
  </w:style>
  <w:style w:type="paragraph" w:customStyle="1" w:styleId="60FEB9D59DB149879403235CFCD24E38">
    <w:name w:val="60FEB9D59DB149879403235CFCD24E38"/>
  </w:style>
  <w:style w:type="paragraph" w:customStyle="1" w:styleId="874D832410B548CCAB461AA485CCA87F">
    <w:name w:val="874D832410B548CCAB461AA485CCA87F"/>
  </w:style>
  <w:style w:type="paragraph" w:customStyle="1" w:styleId="F440EA35567846AC9C90A078958F8217">
    <w:name w:val="F440EA35567846AC9C90A078958F8217"/>
  </w:style>
  <w:style w:type="paragraph" w:customStyle="1" w:styleId="4B68BEF8700D4A30979DB2812A330FAD">
    <w:name w:val="4B68BEF8700D4A30979DB2812A330FAD"/>
  </w:style>
  <w:style w:type="paragraph" w:customStyle="1" w:styleId="05E6AF63A15B49F78197E60934C7E2B1">
    <w:name w:val="05E6AF63A15B49F78197E60934C7E2B1"/>
  </w:style>
  <w:style w:type="paragraph" w:customStyle="1" w:styleId="3042CBC7FF2B4783A380FE2C3FA7052A">
    <w:name w:val="3042CBC7FF2B4783A380FE2C3FA7052A"/>
  </w:style>
  <w:style w:type="paragraph" w:customStyle="1" w:styleId="77D20BB55BC249578DEEF9BFF156B65E">
    <w:name w:val="77D20BB55BC249578DEEF9BFF156B65E"/>
  </w:style>
  <w:style w:type="paragraph" w:customStyle="1" w:styleId="58C5905064034B4FBF9A75D179192210">
    <w:name w:val="58C5905064034B4FBF9A75D179192210"/>
  </w:style>
  <w:style w:type="paragraph" w:customStyle="1" w:styleId="07A9C149BC00437394F333CF27B729CE">
    <w:name w:val="07A9C149BC00437394F333CF27B729CE"/>
  </w:style>
  <w:style w:type="paragraph" w:customStyle="1" w:styleId="F100C4EAD142479C9CCC3003D8B940D3">
    <w:name w:val="F100C4EAD142479C9CCC3003D8B940D3"/>
  </w:style>
  <w:style w:type="paragraph" w:customStyle="1" w:styleId="A1AD4857025343978820406ED4CB7C07">
    <w:name w:val="A1AD4857025343978820406ED4CB7C07"/>
  </w:style>
  <w:style w:type="paragraph" w:customStyle="1" w:styleId="35F416B64FC441909D137AF6BFFB930F">
    <w:name w:val="35F416B64FC441909D137AF6BFFB930F"/>
  </w:style>
  <w:style w:type="paragraph" w:customStyle="1" w:styleId="21BD1E26D6A94D2DAEACB8361BD83A06">
    <w:name w:val="21BD1E26D6A94D2DAEACB8361BD83A06"/>
  </w:style>
  <w:style w:type="paragraph" w:customStyle="1" w:styleId="A2076A06EA6C4683B65790A2BE59FFED">
    <w:name w:val="A2076A06EA6C4683B65790A2BE59FFED"/>
  </w:style>
  <w:style w:type="paragraph" w:customStyle="1" w:styleId="A439739840614EFEBFD1D81F38CDFB4E">
    <w:name w:val="A439739840614EFEBFD1D81F38CDFB4E"/>
  </w:style>
  <w:style w:type="paragraph" w:customStyle="1" w:styleId="7DCA4106BC3C4ACD8AA915285183E644">
    <w:name w:val="7DCA4106BC3C4ACD8AA915285183E644"/>
  </w:style>
  <w:style w:type="paragraph" w:customStyle="1" w:styleId="05A5B3EF800040A589227545590A6AFB">
    <w:name w:val="05A5B3EF800040A589227545590A6AFB"/>
  </w:style>
  <w:style w:type="paragraph" w:customStyle="1" w:styleId="74DED279764B4E99BB522A5A93E4E3C3">
    <w:name w:val="74DED279764B4E99BB522A5A93E4E3C3"/>
  </w:style>
  <w:style w:type="paragraph" w:customStyle="1" w:styleId="27FA10DC2A904164AB9EAB2407B6FF9A">
    <w:name w:val="27FA10DC2A904164AB9EAB2407B6FF9A"/>
  </w:style>
  <w:style w:type="paragraph" w:customStyle="1" w:styleId="AA33A579FE444CE1B9548AA86EF438AE">
    <w:name w:val="AA33A579FE444CE1B9548AA86EF438AE"/>
  </w:style>
  <w:style w:type="paragraph" w:customStyle="1" w:styleId="8508B95CE51448228CB33EB356C74516">
    <w:name w:val="8508B95CE51448228CB33EB356C74516"/>
  </w:style>
  <w:style w:type="paragraph" w:customStyle="1" w:styleId="C1734EBDAA34402EA674541C40366668">
    <w:name w:val="C1734EBDAA34402EA674541C40366668"/>
  </w:style>
  <w:style w:type="paragraph" w:customStyle="1" w:styleId="6997ED2F1DCC49A6A53FEB639F9982E5">
    <w:name w:val="6997ED2F1DCC49A6A53FEB639F9982E5"/>
  </w:style>
  <w:style w:type="paragraph" w:customStyle="1" w:styleId="24CD6A698C684E82B2972E82CD6482E5">
    <w:name w:val="24CD6A698C684E82B2972E82CD6482E5"/>
  </w:style>
  <w:style w:type="paragraph" w:customStyle="1" w:styleId="8EF20B19A8E54318884BE5E24A3A8D6E">
    <w:name w:val="8EF20B19A8E54318884BE5E24A3A8D6E"/>
  </w:style>
  <w:style w:type="paragraph" w:customStyle="1" w:styleId="187A438CF42044DE9FFE360BF21B5B80">
    <w:name w:val="187A438CF42044DE9FFE360BF21B5B80"/>
  </w:style>
  <w:style w:type="paragraph" w:customStyle="1" w:styleId="EC3EB8EDFA45498BBCADCC9DB47D1A28">
    <w:name w:val="EC3EB8EDFA45498BBCADCC9DB47D1A28"/>
  </w:style>
  <w:style w:type="paragraph" w:customStyle="1" w:styleId="4585AF36A361404F92C366710AA9177B">
    <w:name w:val="4585AF36A361404F92C366710AA9177B"/>
  </w:style>
  <w:style w:type="paragraph" w:customStyle="1" w:styleId="2B12EF595644462D934F7856CECC52D0">
    <w:name w:val="2B12EF595644462D934F7856CECC52D0"/>
  </w:style>
  <w:style w:type="paragraph" w:customStyle="1" w:styleId="ADF04E53297041A8A0ABC728E26CD095">
    <w:name w:val="ADF04E53297041A8A0ABC728E26CD095"/>
  </w:style>
  <w:style w:type="paragraph" w:customStyle="1" w:styleId="1D6BFF2858604AA49C708603D42BC35D">
    <w:name w:val="1D6BFF2858604AA49C708603D42BC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490 Sacre Ln N, Monmouth, 97361</CompanyAddress>
  <CompanyPhone>503-999-9987</CompanyPhone>
  <CompanyFax>Make code work for you!</CompanyFax>
  <CompanyEmail>ioberst17@wou.edu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cards.dotx</Template>
  <TotalTime>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Oberst</dc:creator>
  <cp:keywords>IAN OBERST</cp:keywords>
  <cp:lastModifiedBy>Ian Oberst</cp:lastModifiedBy>
  <cp:revision>1</cp:revision>
  <cp:lastPrinted>2012-08-29T19:15:00Z</cp:lastPrinted>
  <dcterms:created xsi:type="dcterms:W3CDTF">2020-01-07T20:34:00Z</dcterms:created>
  <dcterms:modified xsi:type="dcterms:W3CDTF">2020-01-07T20:43:00Z</dcterms:modified>
  <cp:contentStatus>Debug Entities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