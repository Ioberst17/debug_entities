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1176"/>
        <w:gridCol w:w="1640"/>
        <w:gridCol w:w="3830"/>
      </w:tblGrid>
      <w:tr w:rsidR="00F316AD" w:rsidRPr="001700F2" w14:paraId="3D2CCF05" w14:textId="77777777" w:rsidTr="0069755B">
        <w:trPr>
          <w:trHeight w:val="1292"/>
        </w:trPr>
        <w:tc>
          <w:tcPr>
            <w:tcW w:w="9300" w:type="dxa"/>
            <w:gridSpan w:val="4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BB9F864" w14:textId="77777777" w:rsidR="00F316AD" w:rsidRPr="001700F2" w:rsidRDefault="007F0006" w:rsidP="00F316AD">
            <w:pPr>
              <w:pStyle w:val="Title"/>
            </w:pPr>
            <w:r>
              <w:t>Ian Oberst</w:t>
            </w:r>
          </w:p>
          <w:p w14:paraId="187AE195" w14:textId="77777777" w:rsidR="00F316AD" w:rsidRPr="001700F2" w:rsidRDefault="00F316AD" w:rsidP="00D20DA9">
            <w:pPr>
              <w:pStyle w:val="Subtitle"/>
            </w:pPr>
            <w:r w:rsidRPr="001700F2">
              <w:t xml:space="preserve"> </w:t>
            </w:r>
          </w:p>
        </w:tc>
      </w:tr>
      <w:tr w:rsidR="00F316AD" w:rsidRPr="001700F2" w14:paraId="17301E89" w14:textId="77777777" w:rsidTr="0069755B">
        <w:trPr>
          <w:trHeight w:val="735"/>
        </w:trPr>
        <w:tc>
          <w:tcPr>
            <w:tcW w:w="2654" w:type="dxa"/>
            <w:tcBorders>
              <w:top w:val="single" w:sz="24" w:space="0" w:color="BF9268" w:themeColor="accent2"/>
            </w:tcBorders>
            <w:vAlign w:val="center"/>
          </w:tcPr>
          <w:p w14:paraId="7B0ECE00" w14:textId="77777777" w:rsidR="00F316AD" w:rsidRPr="001700F2" w:rsidRDefault="0069755B" w:rsidP="00D20DA9">
            <w:pPr>
              <w:jc w:val="center"/>
            </w:pPr>
            <w:r>
              <w:t>Western Oregon University</w:t>
            </w:r>
          </w:p>
        </w:tc>
        <w:tc>
          <w:tcPr>
            <w:tcW w:w="2816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0201D861" w14:textId="77777777" w:rsidR="00F316AD" w:rsidRPr="001700F2" w:rsidRDefault="0069755B" w:rsidP="00D20DA9">
            <w:pPr>
              <w:jc w:val="center"/>
            </w:pPr>
            <w:r>
              <w:t>Fake-Number-Here</w:t>
            </w:r>
          </w:p>
        </w:tc>
        <w:tc>
          <w:tcPr>
            <w:tcW w:w="3830" w:type="dxa"/>
            <w:tcBorders>
              <w:top w:val="single" w:sz="24" w:space="0" w:color="BF9268" w:themeColor="accent2"/>
            </w:tcBorders>
            <w:vAlign w:val="center"/>
          </w:tcPr>
          <w:p w14:paraId="1BD6B6D1" w14:textId="77777777" w:rsidR="00F316AD" w:rsidRPr="001700F2" w:rsidRDefault="0069755B" w:rsidP="00D20DA9">
            <w:pPr>
              <w:jc w:val="center"/>
            </w:pPr>
            <w:r>
              <w:t>Ioberst17@wou.edu</w:t>
            </w:r>
            <w:r w:rsidR="00D20DA9" w:rsidRPr="001700F2">
              <w:t xml:space="preserve"> </w:t>
            </w:r>
          </w:p>
        </w:tc>
      </w:tr>
      <w:tr w:rsidR="00CD50FD" w:rsidRPr="001700F2" w14:paraId="7AED260D" w14:textId="77777777" w:rsidTr="0069755B">
        <w:trPr>
          <w:trHeight w:val="210"/>
        </w:trPr>
        <w:tc>
          <w:tcPr>
            <w:tcW w:w="2654" w:type="dxa"/>
            <w:tcBorders>
              <w:bottom w:val="single" w:sz="18" w:space="0" w:color="BF9268" w:themeColor="accent2"/>
            </w:tcBorders>
          </w:tcPr>
          <w:p w14:paraId="2C103780" w14:textId="77777777" w:rsidR="00CD50FD" w:rsidRPr="001700F2" w:rsidRDefault="00CD50FD" w:rsidP="00CD50FD"/>
        </w:tc>
        <w:tc>
          <w:tcPr>
            <w:tcW w:w="2816" w:type="dxa"/>
            <w:gridSpan w:val="2"/>
            <w:vMerge w:val="restart"/>
            <w:shd w:val="clear" w:color="auto" w:fill="303848" w:themeFill="accent1"/>
            <w:vAlign w:val="center"/>
          </w:tcPr>
          <w:p w14:paraId="052DF927" w14:textId="77777777" w:rsidR="00CD50FD" w:rsidRPr="001700F2" w:rsidRDefault="00433060" w:rsidP="00D20DA9">
            <w:pPr>
              <w:pStyle w:val="Heading1"/>
            </w:pPr>
            <w:sdt>
              <w:sdtPr>
                <w:id w:val="1460613821"/>
                <w:placeholder>
                  <w:docPart w:val="74B296E3C1AF4BEBB1A567F6335E734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830" w:type="dxa"/>
            <w:tcBorders>
              <w:bottom w:val="single" w:sz="18" w:space="0" w:color="BF9268" w:themeColor="accent2"/>
            </w:tcBorders>
          </w:tcPr>
          <w:p w14:paraId="4FBC03DD" w14:textId="77777777" w:rsidR="00CD50FD" w:rsidRPr="001700F2" w:rsidRDefault="00CD50FD"/>
        </w:tc>
      </w:tr>
      <w:tr w:rsidR="00CD50FD" w:rsidRPr="001700F2" w14:paraId="3D37D69B" w14:textId="77777777" w:rsidTr="0069755B">
        <w:trPr>
          <w:trHeight w:val="210"/>
        </w:trPr>
        <w:tc>
          <w:tcPr>
            <w:tcW w:w="2654" w:type="dxa"/>
            <w:tcBorders>
              <w:top w:val="single" w:sz="18" w:space="0" w:color="BF9268" w:themeColor="accent2"/>
            </w:tcBorders>
          </w:tcPr>
          <w:p w14:paraId="76D9A8B8" w14:textId="77777777" w:rsidR="00CD50FD" w:rsidRPr="001700F2" w:rsidRDefault="00CD50FD" w:rsidP="00CD50FD"/>
        </w:tc>
        <w:tc>
          <w:tcPr>
            <w:tcW w:w="2816" w:type="dxa"/>
            <w:gridSpan w:val="2"/>
            <w:vMerge/>
            <w:shd w:val="clear" w:color="auto" w:fill="303848" w:themeFill="accent1"/>
            <w:vAlign w:val="center"/>
          </w:tcPr>
          <w:p w14:paraId="172A9F8B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830" w:type="dxa"/>
            <w:tcBorders>
              <w:top w:val="single" w:sz="18" w:space="0" w:color="BF9268" w:themeColor="accent2"/>
            </w:tcBorders>
          </w:tcPr>
          <w:p w14:paraId="59376558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066AD4E0" w14:textId="77777777" w:rsidTr="0069755B">
        <w:trPr>
          <w:trHeight w:val="1180"/>
        </w:trPr>
        <w:tc>
          <w:tcPr>
            <w:tcW w:w="9300" w:type="dxa"/>
            <w:gridSpan w:val="4"/>
            <w:vAlign w:val="center"/>
          </w:tcPr>
          <w:p w14:paraId="2230D8E5" w14:textId="1F55CB97" w:rsidR="0069755B" w:rsidRPr="0069755B" w:rsidRDefault="005E7CF7" w:rsidP="005E7CF7">
            <w:pPr>
              <w:pStyle w:val="Text"/>
              <w:jc w:val="center"/>
            </w:pPr>
            <w:r>
              <w:t>After graduating I aim to join the industry while building up my skills in code and software development to eventually achieve my goal of creating more interactive programs</w:t>
            </w:r>
          </w:p>
          <w:p w14:paraId="46FD81D6" w14:textId="77777777" w:rsidR="0040233B" w:rsidRPr="001700F2" w:rsidRDefault="0040233B" w:rsidP="00D20DA9">
            <w:pPr>
              <w:pStyle w:val="Text"/>
            </w:pPr>
          </w:p>
        </w:tc>
      </w:tr>
      <w:tr w:rsidR="00CD50FD" w:rsidRPr="001700F2" w14:paraId="685FFBDB" w14:textId="77777777" w:rsidTr="0069755B">
        <w:trPr>
          <w:trHeight w:val="220"/>
        </w:trPr>
        <w:tc>
          <w:tcPr>
            <w:tcW w:w="2654" w:type="dxa"/>
            <w:vMerge w:val="restart"/>
            <w:shd w:val="clear" w:color="auto" w:fill="F2F2F2" w:themeFill="background1" w:themeFillShade="F2"/>
            <w:vAlign w:val="center"/>
          </w:tcPr>
          <w:p w14:paraId="4B753897" w14:textId="77777777" w:rsidR="00CD50FD" w:rsidRPr="001700F2" w:rsidRDefault="00433060" w:rsidP="00D20DA9">
            <w:pPr>
              <w:pStyle w:val="Heading2"/>
            </w:pPr>
            <w:sdt>
              <w:sdtPr>
                <w:id w:val="-1907296240"/>
                <w:placeholder>
                  <w:docPart w:val="9CC5BA285DEB41FBA13DB160BE1DD5F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8AEF8D19A9A94A86997D5A8D551244A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816" w:type="dxa"/>
            <w:gridSpan w:val="2"/>
            <w:vMerge w:val="restart"/>
            <w:shd w:val="clear" w:color="auto" w:fill="303848" w:themeFill="accent1"/>
            <w:vAlign w:val="center"/>
          </w:tcPr>
          <w:p w14:paraId="6B08E0EE" w14:textId="77777777" w:rsidR="00CD50FD" w:rsidRPr="001700F2" w:rsidRDefault="00433060" w:rsidP="00D20DA9">
            <w:pPr>
              <w:pStyle w:val="Heading1"/>
            </w:pPr>
            <w:sdt>
              <w:sdtPr>
                <w:id w:val="-1748876717"/>
                <w:placeholder>
                  <w:docPart w:val="49D4E3ACB47747DBBDBADA420C7415C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830" w:type="dxa"/>
            <w:tcBorders>
              <w:bottom w:val="single" w:sz="18" w:space="0" w:color="BF9268" w:themeColor="accent2"/>
            </w:tcBorders>
          </w:tcPr>
          <w:p w14:paraId="4EA9EFC3" w14:textId="77777777" w:rsidR="00CD50FD" w:rsidRPr="001700F2" w:rsidRDefault="00CD50FD"/>
        </w:tc>
      </w:tr>
      <w:tr w:rsidR="00CD50FD" w:rsidRPr="001700F2" w14:paraId="72C0D8F9" w14:textId="77777777" w:rsidTr="0069755B">
        <w:trPr>
          <w:trHeight w:val="220"/>
        </w:trPr>
        <w:tc>
          <w:tcPr>
            <w:tcW w:w="2654" w:type="dxa"/>
            <w:vMerge/>
            <w:shd w:val="clear" w:color="auto" w:fill="F2F2F2" w:themeFill="background1" w:themeFillShade="F2"/>
            <w:vAlign w:val="center"/>
          </w:tcPr>
          <w:p w14:paraId="454DEF9A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2816" w:type="dxa"/>
            <w:gridSpan w:val="2"/>
            <w:vMerge/>
            <w:shd w:val="clear" w:color="auto" w:fill="303848" w:themeFill="accent1"/>
            <w:vAlign w:val="center"/>
          </w:tcPr>
          <w:p w14:paraId="59EDC82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830" w:type="dxa"/>
          </w:tcPr>
          <w:p w14:paraId="12236405" w14:textId="77777777" w:rsidR="00CD50FD" w:rsidRPr="001700F2" w:rsidRDefault="00CD50FD"/>
        </w:tc>
      </w:tr>
      <w:tr w:rsidR="0040233B" w:rsidRPr="001700F2" w14:paraId="6427686F" w14:textId="77777777" w:rsidTr="0069755B">
        <w:trPr>
          <w:trHeight w:val="3403"/>
        </w:trPr>
        <w:tc>
          <w:tcPr>
            <w:tcW w:w="2654" w:type="dxa"/>
            <w:shd w:val="clear" w:color="auto" w:fill="F2F2F2" w:themeFill="background1" w:themeFillShade="F2"/>
          </w:tcPr>
          <w:p w14:paraId="6B50BB65" w14:textId="77777777" w:rsidR="007F0006" w:rsidRDefault="007F0006" w:rsidP="00D20DA9">
            <w:pPr>
              <w:pStyle w:val="Text"/>
            </w:pPr>
            <w:r>
              <w:t>Western</w:t>
            </w:r>
            <w:r w:rsidR="0069755B">
              <w:t xml:space="preserve"> Oregon University</w:t>
            </w:r>
            <w:r>
              <w:t>, Monmouth, Oregon</w:t>
            </w:r>
          </w:p>
          <w:p w14:paraId="1332041C" w14:textId="77777777" w:rsidR="007F0006" w:rsidRDefault="007F0006" w:rsidP="007F0006"/>
          <w:p w14:paraId="00D467BD" w14:textId="77777777" w:rsidR="0069755B" w:rsidRPr="0069755B" w:rsidRDefault="0069755B" w:rsidP="0069755B">
            <w:pPr>
              <w:rPr>
                <w:rFonts w:ascii="Century Gothic" w:eastAsia="Meiryo" w:hAnsi="Century Gothic" w:cs="Times New Roman"/>
                <w:color w:val="auto"/>
                <w:sz w:val="18"/>
                <w:szCs w:val="22"/>
                <w:lang w:eastAsia="ja-JP"/>
              </w:rPr>
            </w:pPr>
            <w:r w:rsidRPr="0069755B">
              <w:rPr>
                <w:rFonts w:ascii="Century Gothic" w:eastAsia="Meiryo" w:hAnsi="Century Gothic" w:cs="Times New Roman"/>
                <w:color w:val="auto"/>
                <w:sz w:val="18"/>
                <w:szCs w:val="22"/>
                <w:lang w:eastAsia="ja-JP"/>
              </w:rPr>
              <w:t>Computer Science: Data Structures, Information Management, Algorithms, Information Assurance and Security, Software Engineering.</w:t>
            </w:r>
          </w:p>
          <w:p w14:paraId="6F9C6EA9" w14:textId="77777777" w:rsidR="0069755B" w:rsidRPr="0069755B" w:rsidRDefault="0069755B" w:rsidP="0069755B">
            <w:pPr>
              <w:rPr>
                <w:rFonts w:ascii="Century Gothic" w:eastAsia="Meiryo" w:hAnsi="Century Gothic" w:cs="Times New Roman"/>
                <w:color w:val="auto"/>
                <w:sz w:val="18"/>
                <w:szCs w:val="22"/>
                <w:lang w:eastAsia="ja-JP"/>
              </w:rPr>
            </w:pPr>
          </w:p>
          <w:p w14:paraId="5F4E41A7" w14:textId="77777777" w:rsidR="00D20DA9" w:rsidRPr="0069755B" w:rsidRDefault="0069755B" w:rsidP="0069755B">
            <w:pPr>
              <w:rPr>
                <w:rFonts w:ascii="Century Gothic" w:eastAsia="Meiryo" w:hAnsi="Century Gothic" w:cs="Times New Roman"/>
                <w:color w:val="auto"/>
                <w:sz w:val="18"/>
                <w:szCs w:val="22"/>
                <w:lang w:eastAsia="ja-JP"/>
              </w:rPr>
            </w:pPr>
            <w:r w:rsidRPr="0069755B">
              <w:rPr>
                <w:rFonts w:ascii="Century Gothic" w:eastAsia="Meiryo" w:hAnsi="Century Gothic" w:cs="Times New Roman"/>
                <w:color w:val="auto"/>
                <w:sz w:val="18"/>
                <w:szCs w:val="22"/>
                <w:lang w:eastAsia="ja-JP"/>
              </w:rPr>
              <w:t>Additional Coursework: Technical and Workplace Writing, Conflict Management.</w:t>
            </w:r>
          </w:p>
          <w:p w14:paraId="58399D93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646" w:type="dxa"/>
            <w:gridSpan w:val="3"/>
            <w:vAlign w:val="center"/>
          </w:tcPr>
          <w:p w14:paraId="355EFE8C" w14:textId="77777777" w:rsidR="0069755B" w:rsidRPr="0069755B" w:rsidRDefault="0069755B" w:rsidP="0069755B">
            <w:pPr>
              <w:rPr>
                <w:rFonts w:ascii="Century Gothic" w:eastAsia="Times New Roman" w:hAnsi="Century Gothic" w:cs="Times New Roman"/>
                <w:color w:val="auto"/>
                <w:sz w:val="18"/>
                <w:szCs w:val="18"/>
                <w:lang w:eastAsia="ja-JP"/>
              </w:rPr>
            </w:pPr>
            <w:r w:rsidRPr="0069755B">
              <w:rPr>
                <w:rFonts w:ascii="Century Gothic" w:eastAsia="Times New Roman" w:hAnsi="Century Gothic" w:cs="Times New Roman"/>
                <w:b/>
                <w:color w:val="auto"/>
                <w:sz w:val="18"/>
                <w:szCs w:val="18"/>
                <w:lang w:eastAsia="ja-JP"/>
              </w:rPr>
              <w:t>General Maintenance Assistant,</w:t>
            </w:r>
            <w:r w:rsidRPr="0069755B">
              <w:rPr>
                <w:rFonts w:ascii="Century Gothic" w:eastAsia="Times New Roman" w:hAnsi="Century Gothic" w:cs="Times New Roman"/>
                <w:color w:val="auto"/>
                <w:sz w:val="18"/>
                <w:szCs w:val="18"/>
                <w:lang w:eastAsia="ja-JP"/>
              </w:rPr>
              <w:t xml:space="preserve"> June 2014 - Present </w:t>
            </w:r>
          </w:p>
          <w:p w14:paraId="18581B27" w14:textId="77777777" w:rsidR="0069755B" w:rsidRPr="0069755B" w:rsidRDefault="0069755B" w:rsidP="0069755B">
            <w:pPr>
              <w:rPr>
                <w:rFonts w:ascii="Century Gothic" w:eastAsia="Times New Roman" w:hAnsi="Century Gothic" w:cs="Times New Roman"/>
                <w:color w:val="auto"/>
                <w:sz w:val="18"/>
                <w:szCs w:val="18"/>
                <w:lang w:eastAsia="ja-JP"/>
              </w:rPr>
            </w:pPr>
            <w:r w:rsidRPr="0069755B">
              <w:rPr>
                <w:rFonts w:ascii="Century Gothic" w:eastAsia="Times New Roman" w:hAnsi="Century Gothic" w:cs="Times New Roman"/>
                <w:color w:val="auto"/>
                <w:sz w:val="18"/>
                <w:szCs w:val="18"/>
                <w:lang w:eastAsia="ja-JP"/>
              </w:rPr>
              <w:t xml:space="preserve">Oberst-Stokes Rentals, Monmouth, Oregon </w:t>
            </w:r>
          </w:p>
          <w:p w14:paraId="071655ED" w14:textId="77777777" w:rsidR="0069755B" w:rsidRPr="0069755B" w:rsidRDefault="0069755B" w:rsidP="0069755B">
            <w:pPr>
              <w:ind w:right="720"/>
              <w:jc w:val="both"/>
              <w:rPr>
                <w:rFonts w:ascii="Century Gothic" w:eastAsia="Times New Roman" w:hAnsi="Century Gothic" w:cs="Times New Roman"/>
                <w:i/>
                <w:color w:val="auto"/>
                <w:sz w:val="18"/>
                <w:szCs w:val="18"/>
                <w:lang w:eastAsia="ja-JP"/>
              </w:rPr>
            </w:pPr>
            <w:r w:rsidRPr="0069755B">
              <w:rPr>
                <w:rFonts w:ascii="Century Gothic" w:eastAsia="Times New Roman" w:hAnsi="Century Gothic" w:cs="Times New Roman"/>
                <w:i/>
                <w:color w:val="auto"/>
                <w:sz w:val="18"/>
                <w:szCs w:val="18"/>
                <w:lang w:eastAsia="ja-JP"/>
              </w:rPr>
              <w:t xml:space="preserve">Performed maintenance and upkeep of rental properties and self-developed several methods for the measurement and installation of woodwork. </w:t>
            </w:r>
          </w:p>
          <w:p w14:paraId="7EEB25C2" w14:textId="77777777" w:rsidR="0069755B" w:rsidRPr="0069755B" w:rsidRDefault="0069755B" w:rsidP="0069755B">
            <w:pPr>
              <w:ind w:right="720"/>
              <w:jc w:val="both"/>
              <w:rPr>
                <w:rFonts w:ascii="Century Gothic" w:eastAsia="Times New Roman" w:hAnsi="Century Gothic" w:cs="Times New Roman"/>
                <w:i/>
                <w:color w:val="auto"/>
                <w:sz w:val="18"/>
                <w:szCs w:val="18"/>
                <w:lang w:eastAsia="ja-JP"/>
              </w:rPr>
            </w:pPr>
          </w:p>
          <w:p w14:paraId="1E147A51" w14:textId="77777777" w:rsidR="0069755B" w:rsidRPr="0069755B" w:rsidRDefault="0069755B" w:rsidP="0069755B">
            <w:pPr>
              <w:ind w:right="720"/>
              <w:jc w:val="both"/>
              <w:rPr>
                <w:rFonts w:ascii="Century Gothic" w:eastAsia="Times New Roman" w:hAnsi="Century Gothic" w:cs="Times New Roman"/>
                <w:color w:val="auto"/>
                <w:sz w:val="18"/>
                <w:szCs w:val="18"/>
                <w:lang w:eastAsia="ja-JP"/>
              </w:rPr>
            </w:pPr>
            <w:r w:rsidRPr="0069755B">
              <w:rPr>
                <w:rFonts w:ascii="Century Gothic" w:eastAsia="Times New Roman" w:hAnsi="Century Gothic" w:cs="Times New Roman"/>
                <w:b/>
                <w:color w:val="auto"/>
                <w:sz w:val="18"/>
                <w:szCs w:val="18"/>
                <w:lang w:eastAsia="ja-JP"/>
              </w:rPr>
              <w:t>Valsetz Dining Hall Employee</w:t>
            </w:r>
            <w:r w:rsidRPr="0069755B">
              <w:rPr>
                <w:rFonts w:ascii="Century Gothic" w:eastAsia="Times New Roman" w:hAnsi="Century Gothic" w:cs="Times New Roman"/>
                <w:color w:val="auto"/>
                <w:sz w:val="18"/>
                <w:szCs w:val="18"/>
                <w:lang w:eastAsia="ja-JP"/>
              </w:rPr>
              <w:t>, June 2018 - September 2018</w:t>
            </w:r>
          </w:p>
          <w:p w14:paraId="12A52C34" w14:textId="77777777" w:rsidR="0069755B" w:rsidRPr="0069755B" w:rsidRDefault="0069755B" w:rsidP="0069755B">
            <w:pPr>
              <w:rPr>
                <w:rFonts w:ascii="Century Gothic" w:eastAsia="Times New Roman" w:hAnsi="Century Gothic" w:cs="Times New Roman"/>
                <w:color w:val="auto"/>
                <w:sz w:val="18"/>
                <w:szCs w:val="18"/>
                <w:lang w:eastAsia="ja-JP"/>
              </w:rPr>
            </w:pPr>
            <w:r w:rsidRPr="0069755B">
              <w:rPr>
                <w:rFonts w:ascii="Century Gothic" w:eastAsia="Times New Roman" w:hAnsi="Century Gothic" w:cs="Times New Roman"/>
                <w:color w:val="auto"/>
                <w:sz w:val="18"/>
                <w:szCs w:val="18"/>
                <w:lang w:eastAsia="ja-JP"/>
              </w:rPr>
              <w:t>Western Oregon University, Monmouth, Oregon</w:t>
            </w:r>
          </w:p>
          <w:p w14:paraId="659D71E6" w14:textId="77777777" w:rsidR="0040233B" w:rsidRPr="001700F2" w:rsidRDefault="0069755B" w:rsidP="0069755B">
            <w:pPr>
              <w:pStyle w:val="Text"/>
            </w:pPr>
            <w:r w:rsidRPr="0069755B">
              <w:rPr>
                <w:rFonts w:ascii="Century Gothic" w:eastAsia="Times New Roman" w:hAnsi="Century Gothic" w:cs="Times New Roman"/>
                <w:i/>
                <w:color w:val="auto"/>
                <w:sz w:val="18"/>
                <w:szCs w:val="18"/>
                <w:lang w:eastAsia="ja-JP"/>
              </w:rPr>
              <w:t>Performed a multitude of tasks relating to the preparation and serving of food. Successfully communicated between management and fellow employees regarding daily operations and scheduling tasks.</w:t>
            </w:r>
          </w:p>
        </w:tc>
      </w:tr>
      <w:tr w:rsidR="00CD50FD" w:rsidRPr="001700F2" w14:paraId="2AC3BD9A" w14:textId="77777777" w:rsidTr="0069755B">
        <w:trPr>
          <w:trHeight w:val="220"/>
        </w:trPr>
        <w:tc>
          <w:tcPr>
            <w:tcW w:w="2654" w:type="dxa"/>
            <w:vMerge w:val="restart"/>
            <w:shd w:val="clear" w:color="auto" w:fill="F2F2F2" w:themeFill="background1" w:themeFillShade="F2"/>
            <w:vAlign w:val="center"/>
          </w:tcPr>
          <w:p w14:paraId="56DE4908" w14:textId="77777777" w:rsidR="00CD50FD" w:rsidRPr="001700F2" w:rsidRDefault="00433060" w:rsidP="00D20DA9">
            <w:pPr>
              <w:pStyle w:val="Heading2"/>
            </w:pPr>
            <w:sdt>
              <w:sdtPr>
                <w:id w:val="1066377136"/>
                <w:placeholder>
                  <w:docPart w:val="7B269217309C4EBBAF0402BCFF4F71E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3FDB360898EE4F3CA1AA51CAAC74A22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2816" w:type="dxa"/>
            <w:gridSpan w:val="2"/>
            <w:vMerge w:val="restart"/>
            <w:shd w:val="clear" w:color="auto" w:fill="303848" w:themeFill="accent1"/>
            <w:vAlign w:val="center"/>
          </w:tcPr>
          <w:p w14:paraId="28A4A886" w14:textId="77777777" w:rsidR="00CD50FD" w:rsidRPr="001700F2" w:rsidRDefault="00433060" w:rsidP="00D20DA9">
            <w:pPr>
              <w:pStyle w:val="Heading1"/>
            </w:pPr>
            <w:sdt>
              <w:sdtPr>
                <w:id w:val="-1955778421"/>
                <w:placeholder>
                  <w:docPart w:val="A854EB72FEEA44168C61696FDB2DC9F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830" w:type="dxa"/>
            <w:tcBorders>
              <w:bottom w:val="single" w:sz="18" w:space="0" w:color="BF9268" w:themeColor="accent2"/>
            </w:tcBorders>
          </w:tcPr>
          <w:p w14:paraId="4FE1F6BE" w14:textId="77777777" w:rsidR="00CD50FD" w:rsidRPr="001700F2" w:rsidRDefault="00CD50FD"/>
        </w:tc>
      </w:tr>
      <w:tr w:rsidR="00CD50FD" w:rsidRPr="001700F2" w14:paraId="6F2FA2DA" w14:textId="77777777" w:rsidTr="0069755B">
        <w:trPr>
          <w:trHeight w:val="220"/>
        </w:trPr>
        <w:tc>
          <w:tcPr>
            <w:tcW w:w="2654" w:type="dxa"/>
            <w:vMerge/>
            <w:shd w:val="clear" w:color="auto" w:fill="F2F2F2" w:themeFill="background1" w:themeFillShade="F2"/>
            <w:vAlign w:val="center"/>
          </w:tcPr>
          <w:p w14:paraId="324D89F9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2816" w:type="dxa"/>
            <w:gridSpan w:val="2"/>
            <w:vMerge/>
            <w:shd w:val="clear" w:color="auto" w:fill="303848" w:themeFill="accent1"/>
            <w:vAlign w:val="center"/>
          </w:tcPr>
          <w:p w14:paraId="63B2E4CE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830" w:type="dxa"/>
          </w:tcPr>
          <w:p w14:paraId="61009A63" w14:textId="77777777" w:rsidR="00CD50FD" w:rsidRPr="001700F2" w:rsidRDefault="00CD50FD"/>
        </w:tc>
      </w:tr>
      <w:tr w:rsidR="00CD50FD" w:rsidRPr="001700F2" w14:paraId="6F485352" w14:textId="77777777" w:rsidTr="0069755B">
        <w:trPr>
          <w:trHeight w:val="1446"/>
        </w:trPr>
        <w:tc>
          <w:tcPr>
            <w:tcW w:w="2654" w:type="dxa"/>
            <w:shd w:val="clear" w:color="auto" w:fill="F2F2F2" w:themeFill="background1" w:themeFillShade="F2"/>
            <w:vAlign w:val="center"/>
          </w:tcPr>
          <w:p w14:paraId="11876BB3" w14:textId="77777777" w:rsidR="0069755B" w:rsidRDefault="0069755B" w:rsidP="0069755B">
            <w:pPr>
              <w:pStyle w:val="Text"/>
              <w:rPr>
                <w:rFonts w:eastAsiaTheme="minorEastAsia"/>
                <w:b/>
                <w:bCs/>
                <w:noProof/>
                <w:color w:val="000000" w:themeColor="text1"/>
                <w:sz w:val="18"/>
                <w:szCs w:val="22"/>
                <w:lang w:eastAsia="ja-JP"/>
              </w:rPr>
            </w:pPr>
            <w:r w:rsidRPr="0069755B">
              <w:rPr>
                <w:rFonts w:eastAsiaTheme="minorEastAsia"/>
                <w:b/>
                <w:bCs/>
                <w:noProof/>
                <w:color w:val="000000" w:themeColor="text1"/>
                <w:sz w:val="18"/>
                <w:szCs w:val="22"/>
                <w:lang w:eastAsia="ja-JP"/>
              </w:rPr>
              <w:t>Unity Engine Experience: Beginner</w:t>
            </w:r>
          </w:p>
          <w:p w14:paraId="133B7817" w14:textId="77777777" w:rsidR="0069755B" w:rsidRDefault="0069755B" w:rsidP="0069755B">
            <w:pPr>
              <w:pStyle w:val="Text"/>
              <w:rPr>
                <w:rFonts w:eastAsiaTheme="minorEastAsia"/>
                <w:b/>
                <w:bCs/>
                <w:noProof/>
                <w:color w:val="000000" w:themeColor="text1"/>
                <w:sz w:val="18"/>
                <w:szCs w:val="22"/>
                <w:lang w:eastAsia="ja-JP"/>
              </w:rPr>
            </w:pPr>
            <w:r w:rsidRPr="0069755B">
              <w:rPr>
                <w:rFonts w:eastAsiaTheme="minorEastAsia"/>
                <w:b/>
                <w:bCs/>
                <w:noProof/>
                <w:color w:val="000000" w:themeColor="text1"/>
                <w:sz w:val="18"/>
                <w:szCs w:val="22"/>
                <w:lang w:eastAsia="ja-JP"/>
              </w:rPr>
              <w:t>General Coding Skills: Intermediate</w:t>
            </w:r>
          </w:p>
          <w:p w14:paraId="6B7AB776" w14:textId="77777777" w:rsidR="0069755B" w:rsidRDefault="0069755B" w:rsidP="0069755B">
            <w:pPr>
              <w:pStyle w:val="Text"/>
              <w:rPr>
                <w:rFonts w:eastAsiaTheme="minorEastAsia"/>
                <w:b/>
                <w:bCs/>
                <w:noProof/>
                <w:color w:val="000000" w:themeColor="text1"/>
                <w:sz w:val="18"/>
                <w:szCs w:val="22"/>
                <w:lang w:eastAsia="ja-JP"/>
              </w:rPr>
            </w:pPr>
            <w:r w:rsidRPr="0069755B">
              <w:rPr>
                <w:rFonts w:eastAsiaTheme="minorEastAsia"/>
                <w:b/>
                <w:bCs/>
                <w:noProof/>
                <w:color w:val="000000" w:themeColor="text1"/>
                <w:sz w:val="18"/>
                <w:szCs w:val="22"/>
                <w:lang w:eastAsia="ja-JP"/>
              </w:rPr>
              <w:t>Adobe Creative Software: Intermediate</w:t>
            </w:r>
          </w:p>
          <w:p w14:paraId="5DDD110B" w14:textId="77777777" w:rsidR="0069755B" w:rsidRDefault="0069755B" w:rsidP="0069755B">
            <w:pPr>
              <w:pStyle w:val="Text"/>
              <w:rPr>
                <w:rFonts w:eastAsiaTheme="minorEastAsia"/>
                <w:b/>
                <w:bCs/>
                <w:noProof/>
                <w:color w:val="000000" w:themeColor="text1"/>
                <w:sz w:val="18"/>
                <w:szCs w:val="22"/>
                <w:lang w:eastAsia="ja-JP"/>
              </w:rPr>
            </w:pPr>
            <w:r w:rsidRPr="0069755B">
              <w:rPr>
                <w:rFonts w:eastAsiaTheme="minorEastAsia"/>
                <w:b/>
                <w:bCs/>
                <w:noProof/>
                <w:color w:val="000000" w:themeColor="text1"/>
                <w:sz w:val="18"/>
                <w:szCs w:val="22"/>
                <w:lang w:eastAsia="ja-JP"/>
              </w:rPr>
              <w:t xml:space="preserve">Microsoft Suite: </w:t>
            </w:r>
          </w:p>
          <w:p w14:paraId="04E3B17C" w14:textId="77777777" w:rsidR="00D20DA9" w:rsidRPr="001700F2" w:rsidRDefault="0069755B" w:rsidP="0069755B">
            <w:pPr>
              <w:pStyle w:val="Text"/>
            </w:pPr>
            <w:r w:rsidRPr="0069755B">
              <w:rPr>
                <w:rFonts w:eastAsiaTheme="minorEastAsia"/>
                <w:b/>
                <w:bCs/>
                <w:noProof/>
                <w:color w:val="000000" w:themeColor="text1"/>
                <w:sz w:val="18"/>
                <w:szCs w:val="22"/>
                <w:lang w:eastAsia="ja-JP"/>
              </w:rPr>
              <w:t>Highly Proficient</w:t>
            </w:r>
          </w:p>
          <w:p w14:paraId="2E1C9766" w14:textId="77777777" w:rsidR="00CD50FD" w:rsidRPr="001700F2" w:rsidRDefault="00CD50FD" w:rsidP="00CD50FD">
            <w:pPr>
              <w:pStyle w:val="Text"/>
            </w:pPr>
          </w:p>
        </w:tc>
        <w:tc>
          <w:tcPr>
            <w:tcW w:w="6646" w:type="dxa"/>
            <w:gridSpan w:val="3"/>
            <w:vAlign w:val="center"/>
          </w:tcPr>
          <w:p w14:paraId="19E8E41F" w14:textId="0120F0BC" w:rsidR="00D20DA9" w:rsidRPr="001700F2" w:rsidRDefault="0069755B" w:rsidP="0069755B">
            <w:pPr>
              <w:pStyle w:val="Text"/>
            </w:pPr>
            <w:r>
              <w:t xml:space="preserve">Excellent communication skills both verbally and written. </w:t>
            </w:r>
            <w:r w:rsidR="00150EEB">
              <w:t>Proficient c</w:t>
            </w:r>
            <w:r>
              <w:t>onflict management abilities</w:t>
            </w:r>
            <w:r w:rsidR="00150EEB">
              <w:t xml:space="preserve"> and knowledgeable in many group work strategies</w:t>
            </w:r>
            <w:r>
              <w:t xml:space="preserve">. </w:t>
            </w:r>
            <w:bookmarkStart w:id="0" w:name="_GoBack"/>
            <w:bookmarkEnd w:id="0"/>
          </w:p>
          <w:p w14:paraId="1684385B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6972AC49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111CB88A" w14:textId="77777777" w:rsidTr="0069755B">
        <w:trPr>
          <w:trHeight w:val="220"/>
        </w:trPr>
        <w:tc>
          <w:tcPr>
            <w:tcW w:w="2654" w:type="dxa"/>
            <w:vMerge w:val="restart"/>
            <w:shd w:val="clear" w:color="auto" w:fill="F2F2F2" w:themeFill="background1" w:themeFillShade="F2"/>
          </w:tcPr>
          <w:p w14:paraId="44B152B8" w14:textId="77777777" w:rsidR="00CD50FD" w:rsidRPr="001700F2" w:rsidRDefault="00CD50FD"/>
        </w:tc>
        <w:tc>
          <w:tcPr>
            <w:tcW w:w="2816" w:type="dxa"/>
            <w:gridSpan w:val="2"/>
            <w:vMerge w:val="restart"/>
            <w:shd w:val="clear" w:color="auto" w:fill="303848" w:themeFill="accent1"/>
            <w:vAlign w:val="center"/>
          </w:tcPr>
          <w:p w14:paraId="61BF4644" w14:textId="77777777" w:rsidR="00CD50FD" w:rsidRPr="001700F2" w:rsidRDefault="00433060" w:rsidP="00D20DA9">
            <w:pPr>
              <w:pStyle w:val="Heading1"/>
            </w:pPr>
            <w:sdt>
              <w:sdtPr>
                <w:id w:val="-513380234"/>
                <w:placeholder>
                  <w:docPart w:val="8B7EA1F5550F45448B55B25A30D2CB9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830" w:type="dxa"/>
            <w:tcBorders>
              <w:bottom w:val="single" w:sz="18" w:space="0" w:color="BF9268" w:themeColor="accent2"/>
            </w:tcBorders>
          </w:tcPr>
          <w:p w14:paraId="01F78E5A" w14:textId="77777777" w:rsidR="00CD50FD" w:rsidRPr="001700F2" w:rsidRDefault="00CD50FD"/>
        </w:tc>
      </w:tr>
      <w:tr w:rsidR="00CD50FD" w:rsidRPr="001700F2" w14:paraId="3025ABE6" w14:textId="77777777" w:rsidTr="0069755B">
        <w:trPr>
          <w:trHeight w:val="220"/>
        </w:trPr>
        <w:tc>
          <w:tcPr>
            <w:tcW w:w="2654" w:type="dxa"/>
            <w:vMerge/>
            <w:shd w:val="clear" w:color="auto" w:fill="F2F2F2" w:themeFill="background1" w:themeFillShade="F2"/>
          </w:tcPr>
          <w:p w14:paraId="15E02F33" w14:textId="77777777" w:rsidR="00CD50FD" w:rsidRPr="001700F2" w:rsidRDefault="00CD50FD"/>
        </w:tc>
        <w:tc>
          <w:tcPr>
            <w:tcW w:w="2816" w:type="dxa"/>
            <w:gridSpan w:val="2"/>
            <w:vMerge/>
            <w:shd w:val="clear" w:color="auto" w:fill="303848" w:themeFill="accent1"/>
            <w:vAlign w:val="center"/>
          </w:tcPr>
          <w:p w14:paraId="547F7052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830" w:type="dxa"/>
          </w:tcPr>
          <w:p w14:paraId="3804EDDB" w14:textId="77777777" w:rsidR="00CD50FD" w:rsidRPr="001700F2" w:rsidRDefault="00CD50FD"/>
        </w:tc>
      </w:tr>
      <w:tr w:rsidR="00CD50FD" w:rsidRPr="001700F2" w14:paraId="2892A3C7" w14:textId="77777777" w:rsidTr="0069755B">
        <w:trPr>
          <w:trHeight w:val="1366"/>
        </w:trPr>
        <w:tc>
          <w:tcPr>
            <w:tcW w:w="2654" w:type="dxa"/>
            <w:shd w:val="clear" w:color="auto" w:fill="F2F2F2" w:themeFill="background1" w:themeFillShade="F2"/>
          </w:tcPr>
          <w:p w14:paraId="30405904" w14:textId="77777777" w:rsidR="00CD50FD" w:rsidRPr="001700F2" w:rsidRDefault="00CD50FD"/>
        </w:tc>
        <w:tc>
          <w:tcPr>
            <w:tcW w:w="6646" w:type="dxa"/>
            <w:gridSpan w:val="3"/>
            <w:vAlign w:val="center"/>
          </w:tcPr>
          <w:p w14:paraId="2FA3CCB7" w14:textId="77777777" w:rsidR="0069755B" w:rsidRPr="0069755B" w:rsidRDefault="0069755B" w:rsidP="0069755B">
            <w:pPr>
              <w:rPr>
                <w:rFonts w:ascii="Century Gothic" w:eastAsia="Meiryo" w:hAnsi="Century Gothic" w:cs="Times New Roman"/>
                <w:color w:val="auto"/>
                <w:sz w:val="18"/>
                <w:szCs w:val="22"/>
                <w:lang w:eastAsia="ja-JP"/>
              </w:rPr>
            </w:pPr>
            <w:r w:rsidRPr="0069755B">
              <w:rPr>
                <w:rFonts w:ascii="Century Gothic" w:eastAsia="Meiryo" w:hAnsi="Century Gothic" w:cs="Times New Roman"/>
                <w:color w:val="auto"/>
                <w:sz w:val="18"/>
                <w:szCs w:val="22"/>
                <w:lang w:eastAsia="ja-JP"/>
              </w:rPr>
              <w:t xml:space="preserve">Works well individually and in large and small teams. </w:t>
            </w:r>
          </w:p>
          <w:p w14:paraId="39F14F4A" w14:textId="77777777" w:rsidR="0069755B" w:rsidRPr="0069755B" w:rsidRDefault="0069755B" w:rsidP="0069755B">
            <w:pPr>
              <w:rPr>
                <w:rFonts w:ascii="Century Gothic" w:eastAsia="Meiryo" w:hAnsi="Century Gothic" w:cs="Times New Roman"/>
                <w:color w:val="auto"/>
                <w:sz w:val="18"/>
                <w:szCs w:val="22"/>
                <w:lang w:eastAsia="ja-JP"/>
              </w:rPr>
            </w:pPr>
          </w:p>
          <w:p w14:paraId="797B964E" w14:textId="77777777" w:rsidR="00D20DA9" w:rsidRPr="001700F2" w:rsidRDefault="0069755B" w:rsidP="0069755B">
            <w:pPr>
              <w:pStyle w:val="Text"/>
            </w:pPr>
            <w:r w:rsidRPr="0069755B">
              <w:rPr>
                <w:rFonts w:ascii="Century Gothic" w:eastAsia="Meiryo" w:hAnsi="Century Gothic" w:cs="Times New Roman"/>
                <w:color w:val="auto"/>
                <w:sz w:val="18"/>
                <w:szCs w:val="22"/>
                <w:lang w:eastAsia="ja-JP"/>
              </w:rPr>
              <w:t>Successful leadership roles in academic and athletic groups</w:t>
            </w:r>
          </w:p>
          <w:p w14:paraId="15423908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4597EB39" w14:textId="77777777" w:rsidTr="0069755B">
        <w:trPr>
          <w:trHeight w:val="100"/>
        </w:trPr>
        <w:tc>
          <w:tcPr>
            <w:tcW w:w="2654" w:type="dxa"/>
          </w:tcPr>
          <w:p w14:paraId="1CA1C1CB" w14:textId="77777777" w:rsidR="00CD50FD" w:rsidRPr="001700F2" w:rsidRDefault="00CD50FD" w:rsidP="00CD50FD"/>
        </w:tc>
        <w:tc>
          <w:tcPr>
            <w:tcW w:w="6646" w:type="dxa"/>
            <w:gridSpan w:val="3"/>
          </w:tcPr>
          <w:p w14:paraId="04943A94" w14:textId="77777777" w:rsidR="00CD50FD" w:rsidRPr="001700F2" w:rsidRDefault="00CD50FD" w:rsidP="00CD50FD"/>
        </w:tc>
      </w:tr>
      <w:tr w:rsidR="0069755B" w:rsidRPr="001700F2" w14:paraId="428B0C41" w14:textId="77777777" w:rsidTr="0069755B">
        <w:trPr>
          <w:gridAfter w:val="2"/>
          <w:wAfter w:w="5470" w:type="dxa"/>
          <w:trHeight w:val="140"/>
        </w:trPr>
        <w:tc>
          <w:tcPr>
            <w:tcW w:w="3830" w:type="dxa"/>
            <w:gridSpan w:val="2"/>
          </w:tcPr>
          <w:p w14:paraId="7027D108" w14:textId="77777777" w:rsidR="0069755B" w:rsidRPr="001700F2" w:rsidRDefault="0069755B"/>
        </w:tc>
      </w:tr>
    </w:tbl>
    <w:p w14:paraId="6B61E643" w14:textId="77777777" w:rsidR="00C55D85" w:rsidRPr="001700F2" w:rsidRDefault="00C55D85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91426" w14:textId="77777777" w:rsidR="00433060" w:rsidRDefault="00433060" w:rsidP="00F316AD">
      <w:r>
        <w:separator/>
      </w:r>
    </w:p>
  </w:endnote>
  <w:endnote w:type="continuationSeparator" w:id="0">
    <w:p w14:paraId="14BAF072" w14:textId="77777777" w:rsidR="00433060" w:rsidRDefault="0043306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ACF17" w14:textId="77777777" w:rsidR="00433060" w:rsidRDefault="00433060" w:rsidP="00F316AD">
      <w:r>
        <w:separator/>
      </w:r>
    </w:p>
  </w:footnote>
  <w:footnote w:type="continuationSeparator" w:id="0">
    <w:p w14:paraId="650F648E" w14:textId="77777777" w:rsidR="00433060" w:rsidRDefault="00433060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DDA7E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B2E03E" wp14:editId="4951943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20BD55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06"/>
    <w:rsid w:val="00150EEB"/>
    <w:rsid w:val="001700F2"/>
    <w:rsid w:val="001871FF"/>
    <w:rsid w:val="001F4150"/>
    <w:rsid w:val="0029715D"/>
    <w:rsid w:val="0040233B"/>
    <w:rsid w:val="00433060"/>
    <w:rsid w:val="004D0355"/>
    <w:rsid w:val="004E6224"/>
    <w:rsid w:val="00565315"/>
    <w:rsid w:val="005D2581"/>
    <w:rsid w:val="005E7CF7"/>
    <w:rsid w:val="00617740"/>
    <w:rsid w:val="0069755B"/>
    <w:rsid w:val="006C60E6"/>
    <w:rsid w:val="007F0006"/>
    <w:rsid w:val="0089710E"/>
    <w:rsid w:val="00A74E15"/>
    <w:rsid w:val="00AB05CF"/>
    <w:rsid w:val="00C55D85"/>
    <w:rsid w:val="00CD50FD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0D3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tok3\AppData\Local\Packages\Microsoft.Office.Desktop_8wekyb3d8bbwe\LocalCache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B296E3C1AF4BEBB1A567F6335E7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A1FAD-7A21-4594-815A-1D911B0286A8}"/>
      </w:docPartPr>
      <w:docPartBody>
        <w:p w:rsidR="00715AA1" w:rsidRDefault="00D103AC">
          <w:pPr>
            <w:pStyle w:val="74B296E3C1AF4BEBB1A567F6335E734A"/>
          </w:pPr>
          <w:r w:rsidRPr="001700F2">
            <w:t>OBJECTIVE</w:t>
          </w:r>
        </w:p>
      </w:docPartBody>
    </w:docPart>
    <w:docPart>
      <w:docPartPr>
        <w:name w:val="9CC5BA285DEB41FBA13DB160BE1DD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224F3-677B-4013-B002-C8D94EB04A3A}"/>
      </w:docPartPr>
      <w:docPartBody>
        <w:p w:rsidR="00715AA1" w:rsidRDefault="00D103AC">
          <w:pPr>
            <w:pStyle w:val="9CC5BA285DEB41FBA13DB160BE1DD5F0"/>
          </w:pPr>
          <w:r w:rsidRPr="001700F2">
            <w:t>EDUCATION</w:t>
          </w:r>
        </w:p>
      </w:docPartBody>
    </w:docPart>
    <w:docPart>
      <w:docPartPr>
        <w:name w:val="8AEF8D19A9A94A86997D5A8D55124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D3962-79E5-4C85-BEDE-2E55F377717D}"/>
      </w:docPartPr>
      <w:docPartBody>
        <w:p w:rsidR="00715AA1" w:rsidRDefault="00D103AC">
          <w:pPr>
            <w:pStyle w:val="8AEF8D19A9A94A86997D5A8D551244A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9D4E3ACB47747DBBDBADA420C741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AE4FB-350F-4EE5-A96E-3A7AFCD5BDDA}"/>
      </w:docPartPr>
      <w:docPartBody>
        <w:p w:rsidR="00715AA1" w:rsidRDefault="00D103AC">
          <w:pPr>
            <w:pStyle w:val="49D4E3ACB47747DBBDBADA420C7415C8"/>
          </w:pPr>
          <w:r w:rsidRPr="001700F2">
            <w:t>EXPERIENCE</w:t>
          </w:r>
        </w:p>
      </w:docPartBody>
    </w:docPart>
    <w:docPart>
      <w:docPartPr>
        <w:name w:val="7B269217309C4EBBAF0402BCFF4F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B250A-9DA2-478A-8D5E-9928DB794EDA}"/>
      </w:docPartPr>
      <w:docPartBody>
        <w:p w:rsidR="00715AA1" w:rsidRDefault="00D103AC">
          <w:pPr>
            <w:pStyle w:val="7B269217309C4EBBAF0402BCFF4F71E2"/>
          </w:pPr>
          <w:r w:rsidRPr="00D26A79">
            <w:t>KEY SKILLS</w:t>
          </w:r>
        </w:p>
      </w:docPartBody>
    </w:docPart>
    <w:docPart>
      <w:docPartPr>
        <w:name w:val="3FDB360898EE4F3CA1AA51CAAC74A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FA526-A0BD-4008-9038-9ECE875C6482}"/>
      </w:docPartPr>
      <w:docPartBody>
        <w:p w:rsidR="00715AA1" w:rsidRDefault="00D103AC">
          <w:pPr>
            <w:pStyle w:val="3FDB360898EE4F3CA1AA51CAAC74A22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A854EB72FEEA44168C61696FDB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46FC0-354B-480B-B0E6-9D5FABEDF0D1}"/>
      </w:docPartPr>
      <w:docPartBody>
        <w:p w:rsidR="00715AA1" w:rsidRDefault="00D103AC">
          <w:pPr>
            <w:pStyle w:val="A854EB72FEEA44168C61696FDB2DC9F5"/>
          </w:pPr>
          <w:r w:rsidRPr="001700F2">
            <w:t>COMMUNICATION</w:t>
          </w:r>
        </w:p>
      </w:docPartBody>
    </w:docPart>
    <w:docPart>
      <w:docPartPr>
        <w:name w:val="8B7EA1F5550F45448B55B25A30D2C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42109-F5F6-4A50-80FD-DD73E3B20F3D}"/>
      </w:docPartPr>
      <w:docPartBody>
        <w:p w:rsidR="00715AA1" w:rsidRDefault="00D103AC">
          <w:pPr>
            <w:pStyle w:val="8B7EA1F5550F45448B55B25A30D2CB93"/>
          </w:pPr>
          <w:r w:rsidRPr="001700F2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AC"/>
    <w:rsid w:val="00715AA1"/>
    <w:rsid w:val="00A63E55"/>
    <w:rsid w:val="00D1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F383A4363F43109DCA1A683C43F813">
    <w:name w:val="B1F383A4363F43109DCA1A683C43F813"/>
  </w:style>
  <w:style w:type="paragraph" w:customStyle="1" w:styleId="E0A0963059B9481D84C533B9AA3A5C74">
    <w:name w:val="E0A0963059B9481D84C533B9AA3A5C74"/>
  </w:style>
  <w:style w:type="paragraph" w:customStyle="1" w:styleId="E0974B0855914936A67EB6102C83D0A8">
    <w:name w:val="E0974B0855914936A67EB6102C83D0A8"/>
  </w:style>
  <w:style w:type="paragraph" w:customStyle="1" w:styleId="2A03195FA6E74CF9A8A807578CC251D8">
    <w:name w:val="2A03195FA6E74CF9A8A807578CC251D8"/>
  </w:style>
  <w:style w:type="paragraph" w:customStyle="1" w:styleId="043A97F905AB4FB1B88843702423C90E">
    <w:name w:val="043A97F905AB4FB1B88843702423C90E"/>
  </w:style>
  <w:style w:type="paragraph" w:customStyle="1" w:styleId="48A169F923784BFEA5346581603D1CAA">
    <w:name w:val="48A169F923784BFEA5346581603D1CAA"/>
  </w:style>
  <w:style w:type="paragraph" w:customStyle="1" w:styleId="74B296E3C1AF4BEBB1A567F6335E734A">
    <w:name w:val="74B296E3C1AF4BEBB1A567F6335E734A"/>
  </w:style>
  <w:style w:type="paragraph" w:customStyle="1" w:styleId="B8580CE93B664E969A02794E17802AA1">
    <w:name w:val="B8580CE93B664E969A02794E17802AA1"/>
  </w:style>
  <w:style w:type="paragraph" w:customStyle="1" w:styleId="9CC5BA285DEB41FBA13DB160BE1DD5F0">
    <w:name w:val="9CC5BA285DEB41FBA13DB160BE1DD5F0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8AEF8D19A9A94A86997D5A8D551244AD">
    <w:name w:val="8AEF8D19A9A94A86997D5A8D551244AD"/>
  </w:style>
  <w:style w:type="paragraph" w:customStyle="1" w:styleId="49D4E3ACB47747DBBDBADA420C7415C8">
    <w:name w:val="49D4E3ACB47747DBBDBADA420C7415C8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58A65B19886D4FCD91D5BACE8355AAE7">
    <w:name w:val="58A65B19886D4FCD91D5BACE8355AAE7"/>
  </w:style>
  <w:style w:type="paragraph" w:customStyle="1" w:styleId="BE2B8F3A4C4C4BEAAD52847E8E2CBEEF">
    <w:name w:val="BE2B8F3A4C4C4BEAAD52847E8E2CBEEF"/>
  </w:style>
  <w:style w:type="paragraph" w:customStyle="1" w:styleId="0B37CD04C004419F81B92A8BD3EEE42D">
    <w:name w:val="0B37CD04C004419F81B92A8BD3EEE42D"/>
  </w:style>
  <w:style w:type="paragraph" w:customStyle="1" w:styleId="2F9D950DE2974CD8B27FB9CE31036205">
    <w:name w:val="2F9D950DE2974CD8B27FB9CE31036205"/>
  </w:style>
  <w:style w:type="paragraph" w:customStyle="1" w:styleId="8FF1BE0CD30947959552FA89D85690D2">
    <w:name w:val="8FF1BE0CD30947959552FA89D85690D2"/>
  </w:style>
  <w:style w:type="paragraph" w:customStyle="1" w:styleId="C3754B87F4A048C2883DFF64C99BFBD3">
    <w:name w:val="C3754B87F4A048C2883DFF64C99BFBD3"/>
  </w:style>
  <w:style w:type="paragraph" w:customStyle="1" w:styleId="3E9B315D57D7474C91393B9312562561">
    <w:name w:val="3E9B315D57D7474C91393B9312562561"/>
  </w:style>
  <w:style w:type="paragraph" w:customStyle="1" w:styleId="5CD58E17736E4877A70FC1C81F64E486">
    <w:name w:val="5CD58E17736E4877A70FC1C81F64E486"/>
  </w:style>
  <w:style w:type="paragraph" w:customStyle="1" w:styleId="C409637AAAAE47E78747C8F00C4D3592">
    <w:name w:val="C409637AAAAE47E78747C8F00C4D3592"/>
  </w:style>
  <w:style w:type="paragraph" w:customStyle="1" w:styleId="CDE10C0154424F28AAC6D96B750738F9">
    <w:name w:val="CDE10C0154424F28AAC6D96B750738F9"/>
  </w:style>
  <w:style w:type="paragraph" w:customStyle="1" w:styleId="9A97F4B7606146F985FF8BCC6F94BC4D">
    <w:name w:val="9A97F4B7606146F985FF8BCC6F94BC4D"/>
  </w:style>
  <w:style w:type="paragraph" w:customStyle="1" w:styleId="8A93E3C4044F41879FDF5B873DE1B600">
    <w:name w:val="8A93E3C4044F41879FDF5B873DE1B600"/>
  </w:style>
  <w:style w:type="paragraph" w:customStyle="1" w:styleId="7004E1C205F64A91AB7CEC4AC15D0A17">
    <w:name w:val="7004E1C205F64A91AB7CEC4AC15D0A17"/>
  </w:style>
  <w:style w:type="paragraph" w:customStyle="1" w:styleId="179A4C4F0B9E4FAFA623CEC1E95B7396">
    <w:name w:val="179A4C4F0B9E4FAFA623CEC1E95B7396"/>
  </w:style>
  <w:style w:type="paragraph" w:customStyle="1" w:styleId="7B269217309C4EBBAF0402BCFF4F71E2">
    <w:name w:val="7B269217309C4EBBAF0402BCFF4F71E2"/>
  </w:style>
  <w:style w:type="paragraph" w:customStyle="1" w:styleId="3FDB360898EE4F3CA1AA51CAAC74A22D">
    <w:name w:val="3FDB360898EE4F3CA1AA51CAAC74A22D"/>
  </w:style>
  <w:style w:type="paragraph" w:customStyle="1" w:styleId="A854EB72FEEA44168C61696FDB2DC9F5">
    <w:name w:val="A854EB72FEEA44168C61696FDB2DC9F5"/>
  </w:style>
  <w:style w:type="paragraph" w:customStyle="1" w:styleId="B98857CB0F2049F2B8BB86872CD7D22F">
    <w:name w:val="B98857CB0F2049F2B8BB86872CD7D22F"/>
  </w:style>
  <w:style w:type="paragraph" w:customStyle="1" w:styleId="F5EFEFC683AA40CD8723DE799FE79C3E">
    <w:name w:val="F5EFEFC683AA40CD8723DE799FE79C3E"/>
  </w:style>
  <w:style w:type="paragraph" w:customStyle="1" w:styleId="8B7EA1F5550F45448B55B25A30D2CB93">
    <w:name w:val="8B7EA1F5550F45448B55B25A30D2CB93"/>
  </w:style>
  <w:style w:type="paragraph" w:customStyle="1" w:styleId="DB5D915995F94622AEBB2272492EA91A">
    <w:name w:val="DB5D915995F94622AEBB2272492EA91A"/>
  </w:style>
  <w:style w:type="paragraph" w:customStyle="1" w:styleId="776742774E5E45378E39A04FA8A09B0F">
    <w:name w:val="776742774E5E45378E39A04FA8A09B0F"/>
  </w:style>
  <w:style w:type="paragraph" w:customStyle="1" w:styleId="859BE295C8404FB4A38DEB7E15A6A32E">
    <w:name w:val="859BE295C8404FB4A38DEB7E15A6A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resume.dotx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2020-01-07T20:48:00Z</dcterms:created>
  <dcterms:modified xsi:type="dcterms:W3CDTF">2020-01-10T21:55:00Z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