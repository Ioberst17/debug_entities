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216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5040"/>
        <w:gridCol w:w="5040"/>
      </w:tblGrid>
      <w:tr w:rsidR="00C307D8" w14:paraId="69F02197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455719928"/>
              <w:placeholder>
                <w:docPart w:val="4AF7E90FC5CB4206B83A7B57640E4E34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1C06AB96" w14:textId="77777777" w:rsidR="00193C76" w:rsidRDefault="00193C76" w:rsidP="00193C76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207920583"/>
              <w:placeholder>
                <w:docPart w:val="8C62FD3032AF42F99DFE3F365093F4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6F14C71" w14:textId="5900FEC1" w:rsidR="00193C76" w:rsidRDefault="00745E08" w:rsidP="00193C76">
                <w:r>
                  <w:t>345 Monmouth Ave N, Monmouth OR 97361</w:t>
                </w:r>
              </w:p>
            </w:sdtContent>
          </w:sdt>
          <w:p w14:paraId="320E78AC" w14:textId="03CDEF5F" w:rsidR="00193C76" w:rsidRDefault="00A94F38" w:rsidP="00193C76">
            <w:sdt>
              <w:sdtPr>
                <w:alias w:val="Enter telephone:"/>
                <w:tag w:val="Enter telephone:"/>
                <w:id w:val="-2046276949"/>
                <w:placeholder>
                  <w:docPart w:val="24CD458116D84F268FA7EEDDBB2E1D8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503-</w:t>
                </w:r>
                <w:r w:rsidR="00745E08">
                  <w:t>838-8000</w:t>
                </w:r>
              </w:sdtContent>
            </w:sdt>
            <w:r w:rsidR="00193C76">
              <w:t> | </w:t>
            </w:r>
            <w:sdt>
              <w:sdtPr>
                <w:alias w:val="Enter email:"/>
                <w:tag w:val="Enter email:"/>
                <w:id w:val="-768074068"/>
                <w:placeholder>
                  <w:docPart w:val="70B255E122F64B0B84DB92C44C29C8F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193C76">
              <w:t> </w:t>
            </w:r>
          </w:p>
          <w:p w14:paraId="70382E5B" w14:textId="0F9464DB" w:rsidR="00193C76" w:rsidRDefault="00A94F38" w:rsidP="00193C76">
            <w:sdt>
              <w:sdtPr>
                <w:alias w:val="Enter twitter handle:"/>
                <w:tag w:val="Enter twitter handle:"/>
                <w:id w:val="219032038"/>
                <w:placeholder>
                  <w:docPart w:val="C035219A9D46498AA6CC7197C4863BB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392A85B0" w14:textId="633905DC" w:rsidR="00C307D8" w:rsidRDefault="00A94F38" w:rsidP="00193C76">
            <w:sdt>
              <w:sdtPr>
                <w:alias w:val="Enter web address:"/>
                <w:tag w:val="Enter web address:"/>
                <w:id w:val="-1713562699"/>
                <w:placeholder>
                  <w:docPart w:val="78C92AF4C85A4923A1A1BB4C094322C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045099425"/>
              <w:placeholder>
                <w:docPart w:val="6FF3480B85C2450FB26BA1A5830553F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2F579019" w14:textId="46716842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81539878"/>
              <w:placeholder>
                <w:docPart w:val="E40C81C322F847A8800BFDDE1612452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D3FDCC8" w14:textId="0A84839F" w:rsidR="00C307D8" w:rsidRDefault="00745E08" w:rsidP="009D78A3">
                <w:r>
                  <w:t>345 Monmouth Ave N, Monmouth OR 97361</w:t>
                </w:r>
              </w:p>
            </w:sdtContent>
          </w:sdt>
          <w:p w14:paraId="2605CC5C" w14:textId="5C689EE6" w:rsidR="00FE69CA" w:rsidRDefault="00A94F38" w:rsidP="006C6684">
            <w:sdt>
              <w:sdtPr>
                <w:alias w:val="Enter telephone:"/>
                <w:tag w:val="Enter telephone:"/>
                <w:id w:val="-864834133"/>
                <w:placeholder>
                  <w:docPart w:val="B763E32C9E634CB0B479938D3E6391AE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6645040"/>
                <w:placeholder>
                  <w:docPart w:val="97DE3A185EE045D8B80184FA05EB212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FE69CA">
              <w:t> </w:t>
            </w:r>
          </w:p>
          <w:p w14:paraId="477DA7E2" w14:textId="55C7706C" w:rsidR="006C6684" w:rsidRDefault="00A94F38" w:rsidP="006C6684">
            <w:sdt>
              <w:sdtPr>
                <w:alias w:val="Enter twitter handle:"/>
                <w:tag w:val="Enter twitter handle:"/>
                <w:id w:val="-1090307963"/>
                <w:placeholder>
                  <w:docPart w:val="59CFAAA6E419433EBE75B0DA5ED4765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3A9E675D" w14:textId="049B3562" w:rsidR="00C307D8" w:rsidRDefault="00A94F38" w:rsidP="006C6684">
            <w:sdt>
              <w:sdtPr>
                <w:alias w:val="Enter web address:"/>
                <w:tag w:val="Enter web address:"/>
                <w:id w:val="-1007672581"/>
                <w:placeholder>
                  <w:docPart w:val="95DDD2F6C09B450083A4AB5295BD08B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</w:tr>
      <w:tr w:rsidR="00C307D8" w14:paraId="533A1FE4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2101291898"/>
              <w:placeholder>
                <w:docPart w:val="811E17A4851E446592BDD26EA52A2AB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C4590A5" w14:textId="476B83B9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190725833"/>
              <w:placeholder>
                <w:docPart w:val="8FA4464F4B3547B6B17362CF0A9D6275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3CAEE45" w14:textId="54C4AFE8" w:rsidR="00C307D8" w:rsidRDefault="00745E08" w:rsidP="009D78A3">
                <w:r>
                  <w:t>345 Monmouth Ave N, Monmouth OR 97361</w:t>
                </w:r>
              </w:p>
            </w:sdtContent>
          </w:sdt>
          <w:p w14:paraId="2B23AF39" w14:textId="3B4A130C" w:rsidR="00FE69CA" w:rsidRDefault="00A94F38" w:rsidP="006C6684">
            <w:sdt>
              <w:sdtPr>
                <w:alias w:val="Enter telephone:"/>
                <w:tag w:val="Enter telephone:"/>
                <w:id w:val="-1521461785"/>
                <w:placeholder>
                  <w:docPart w:val="DEBD53636AAA4093B3BFF6F97286D72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653904719"/>
                <w:placeholder>
                  <w:docPart w:val="FC47F1D6E9C942569AC170A85F93CED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1305F59A" w14:textId="07BBAC68" w:rsidR="006C6684" w:rsidRDefault="00A94F38" w:rsidP="006C6684">
            <w:sdt>
              <w:sdtPr>
                <w:alias w:val="Enter twitter handle:"/>
                <w:tag w:val="Enter twitter handle:"/>
                <w:id w:val="929622685"/>
                <w:placeholder>
                  <w:docPart w:val="CE91B524A2214935AE4CE98D4FD5D06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66ABCAE4" w14:textId="3CAB1288" w:rsidR="00C307D8" w:rsidRDefault="00A94F38" w:rsidP="006C6684">
            <w:sdt>
              <w:sdtPr>
                <w:alias w:val="Enter web address:"/>
                <w:tag w:val="Enter web address:"/>
                <w:id w:val="1872108586"/>
                <w:placeholder>
                  <w:docPart w:val="D3ED3ED988834AE9B7B97379B337D99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1277326154"/>
              <w:placeholder>
                <w:docPart w:val="CD2B7D58FF0444D59BC691E4095EC9E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679384A3" w14:textId="58593D9A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995328815"/>
              <w:placeholder>
                <w:docPart w:val="94DC9C68DA8D424A90C5E07654646174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1544C11" w14:textId="1DF51513" w:rsidR="00C307D8" w:rsidRDefault="00745E08" w:rsidP="009D78A3">
                <w:r>
                  <w:t>345 Monmouth Ave N, Monmouth OR 97361</w:t>
                </w:r>
              </w:p>
            </w:sdtContent>
          </w:sdt>
          <w:p w14:paraId="39F6DC67" w14:textId="3377E394" w:rsidR="00FE69CA" w:rsidRDefault="00A94F38" w:rsidP="006C6684">
            <w:sdt>
              <w:sdtPr>
                <w:alias w:val="Enter telephone:"/>
                <w:tag w:val="Enter telephone:"/>
                <w:id w:val="793564437"/>
                <w:placeholder>
                  <w:docPart w:val="91A00A88E0AF46B6A42FADFB1F54CA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397594006"/>
                <w:placeholder>
                  <w:docPart w:val="8ECD225B774A44E2ACBACE68309E43B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4E72260C" w14:textId="088F0F15" w:rsidR="006C6684" w:rsidRDefault="00A94F38" w:rsidP="006C6684">
            <w:sdt>
              <w:sdtPr>
                <w:alias w:val="Enter twitter handle:"/>
                <w:tag w:val="Enter twitter handle:"/>
                <w:id w:val="752393857"/>
                <w:placeholder>
                  <w:docPart w:val="BDD14EC33BCB4043A5682363DBEDC87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0C2A70E8" w14:textId="3E8D1E82" w:rsidR="00C307D8" w:rsidRDefault="00A94F38" w:rsidP="006C6684">
            <w:sdt>
              <w:sdtPr>
                <w:alias w:val="Enter web address:"/>
                <w:tag w:val="Enter web address:"/>
                <w:id w:val="1600527960"/>
                <w:placeholder>
                  <w:docPart w:val="3349A369CE8F4FD9A5A6205DF7CCD8BC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</w:tr>
      <w:tr w:rsidR="00C307D8" w14:paraId="0F5D3E14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65544670"/>
              <w:placeholder>
                <w:docPart w:val="4BD2577D56D7405CAB3ECD8A9C71D7A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7E63CB9" w14:textId="1CB9B132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1894881367"/>
              <w:placeholder>
                <w:docPart w:val="82C3369777B247498E7F347C32A32F0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56B48FAC" w14:textId="391278D6" w:rsidR="00C307D8" w:rsidRDefault="00745E08" w:rsidP="009D78A3">
                <w:r>
                  <w:t>345 Monmouth Ave N, Monmouth OR 97361</w:t>
                </w:r>
              </w:p>
            </w:sdtContent>
          </w:sdt>
          <w:p w14:paraId="67F8AD19" w14:textId="6696D069" w:rsidR="00FE69CA" w:rsidRDefault="00A94F38" w:rsidP="006C6684">
            <w:sdt>
              <w:sdtPr>
                <w:alias w:val="Enter telephone:"/>
                <w:tag w:val="Enter telephone:"/>
                <w:id w:val="-1492946197"/>
                <w:placeholder>
                  <w:docPart w:val="A87B9B53537B44808F3E77AE447BEDB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270632003"/>
                <w:placeholder>
                  <w:docPart w:val="2E1553498B774FA0AAE91AF30126A17E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4A157C56" w14:textId="03EB928A" w:rsidR="006C6684" w:rsidRDefault="00A94F38" w:rsidP="006C6684">
            <w:sdt>
              <w:sdtPr>
                <w:alias w:val="Enter twitter handle:"/>
                <w:tag w:val="Enter twitter handle:"/>
                <w:id w:val="238376960"/>
                <w:placeholder>
                  <w:docPart w:val="15DCC28831134DC7A409CC5423FA3B0E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354FCA6E" w14:textId="517FDDDA" w:rsidR="00C307D8" w:rsidRDefault="00A94F38" w:rsidP="006C6684">
            <w:sdt>
              <w:sdtPr>
                <w:alias w:val="Enter web address:"/>
                <w:tag w:val="Enter web address:"/>
                <w:id w:val="-956795793"/>
                <w:placeholder>
                  <w:docPart w:val="C2CF4AFD440D4A02B39A056F958BF9A5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318315673"/>
              <w:placeholder>
                <w:docPart w:val="9F9A71C871574DC0A8F3C18FAFB2696B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5115B9F9" w14:textId="296F7F7E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735594535"/>
              <w:placeholder>
                <w:docPart w:val="4A0B3E2A1E11420CA933651623E13D5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498C6165" w14:textId="2CA16F85" w:rsidR="00C307D8" w:rsidRDefault="00745E08" w:rsidP="009D78A3">
                <w:r>
                  <w:t>345 Monmouth Ave N, Monmouth OR 97361</w:t>
                </w:r>
              </w:p>
            </w:sdtContent>
          </w:sdt>
          <w:p w14:paraId="298134A9" w14:textId="74815372" w:rsidR="00FE69CA" w:rsidRDefault="00A94F38" w:rsidP="006C6684">
            <w:sdt>
              <w:sdtPr>
                <w:alias w:val="Enter telephone:"/>
                <w:tag w:val="Enter telephone:"/>
                <w:id w:val="1348443985"/>
                <w:placeholder>
                  <w:docPart w:val="B28821FD8C1149C5A69D7866F1BE49F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922768494"/>
                <w:placeholder>
                  <w:docPart w:val="EC3678BB303645DF8B2D0C2208F2922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5CCE107C" w14:textId="685FB9A3" w:rsidR="006C6684" w:rsidRDefault="00A94F38" w:rsidP="006C6684">
            <w:sdt>
              <w:sdtPr>
                <w:alias w:val="Enter twitter handle:"/>
                <w:tag w:val="Enter twitter handle:"/>
                <w:id w:val="1743063469"/>
                <w:placeholder>
                  <w:docPart w:val="A8FB1C9189BD4DD7BC24517074337B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685B3DC3" w14:textId="33C702E3" w:rsidR="00C307D8" w:rsidRDefault="00A94F38" w:rsidP="006C6684">
            <w:sdt>
              <w:sdtPr>
                <w:alias w:val="Enter web address:"/>
                <w:tag w:val="Enter web address:"/>
                <w:id w:val="1215233449"/>
                <w:placeholder>
                  <w:docPart w:val="F294A619951744BABC8E5159DB41426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</w:tr>
      <w:tr w:rsidR="00C307D8" w14:paraId="2C9C118B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1432731558"/>
              <w:placeholder>
                <w:docPart w:val="C6415A6E2F2C433CB04A9795B6B4E0A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07234FC0" w14:textId="31ED2516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309068180"/>
              <w:placeholder>
                <w:docPart w:val="0B12C7DE0AC946D0BF509C84055CC9B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0B71AFD" w14:textId="025F4CD6" w:rsidR="00C307D8" w:rsidRDefault="00745E08" w:rsidP="009D78A3">
                <w:r>
                  <w:t>345 Monmouth Ave N, Monmouth OR 97361</w:t>
                </w:r>
              </w:p>
            </w:sdtContent>
          </w:sdt>
          <w:p w14:paraId="3B935C7D" w14:textId="603D1399" w:rsidR="00FE69CA" w:rsidRDefault="00A94F38" w:rsidP="006C6684">
            <w:sdt>
              <w:sdtPr>
                <w:alias w:val="Enter telephone:"/>
                <w:tag w:val="Enter telephone:"/>
                <w:id w:val="-750040580"/>
                <w:placeholder>
                  <w:docPart w:val="652DD498089446AF96EACD49B73904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457330850"/>
                <w:placeholder>
                  <w:docPart w:val="560037C1F1A64D39B4093099DFE13CF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1F4FF590" w14:textId="4B4E97D7" w:rsidR="006C6684" w:rsidRDefault="00A94F38" w:rsidP="006C6684">
            <w:sdt>
              <w:sdtPr>
                <w:alias w:val="Enter twitter handle:"/>
                <w:tag w:val="Enter twitter handle:"/>
                <w:id w:val="1251001756"/>
                <w:placeholder>
                  <w:docPart w:val="DBBCCD72994A4B4B99D5679D6D85C06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598C5A18" w14:textId="13B531DE" w:rsidR="00C307D8" w:rsidRDefault="00A94F38" w:rsidP="006C6684">
            <w:sdt>
              <w:sdtPr>
                <w:alias w:val="Enter web address:"/>
                <w:tag w:val="Enter web address:"/>
                <w:id w:val="1728567390"/>
                <w:placeholder>
                  <w:docPart w:val="98A1C4766BDF46A2954CD9D0F8A8231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1509091566"/>
              <w:placeholder>
                <w:docPart w:val="D18B286BA820411AAAE9DA43A3A08B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869412D" w14:textId="5A4A7619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1861008378"/>
              <w:placeholder>
                <w:docPart w:val="A6526A87329741ACAEEFBD4133438A5C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78F66237" w14:textId="2EF4BCC0" w:rsidR="00C307D8" w:rsidRDefault="00745E08" w:rsidP="009D78A3">
                <w:r>
                  <w:t>345 Monmouth Ave N, Monmouth OR 97361</w:t>
                </w:r>
              </w:p>
            </w:sdtContent>
          </w:sdt>
          <w:p w14:paraId="1F22D663" w14:textId="3952E011" w:rsidR="00FE69CA" w:rsidRDefault="00A94F38" w:rsidP="006C6684">
            <w:sdt>
              <w:sdtPr>
                <w:alias w:val="Enter telephone:"/>
                <w:tag w:val="Enter telephone:"/>
                <w:id w:val="490833797"/>
                <w:placeholder>
                  <w:docPart w:val="AA71813B6CE84FCFAF8A63C9BDD30A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1181856576"/>
                <w:placeholder>
                  <w:docPart w:val="4FD8EF5091B54BB08F47019EE8EF5CA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168757ED" w14:textId="2C2F5B7E" w:rsidR="006C6684" w:rsidRDefault="00A94F38" w:rsidP="006C6684">
            <w:sdt>
              <w:sdtPr>
                <w:alias w:val="Enter twitter handle:"/>
                <w:tag w:val="Enter twitter handle:"/>
                <w:id w:val="1688321639"/>
                <w:placeholder>
                  <w:docPart w:val="49CA3D16EEB6498083F290B3B72D0D0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6144EF45" w14:textId="4BF63747" w:rsidR="00C307D8" w:rsidRDefault="00A94F38" w:rsidP="006C6684">
            <w:sdt>
              <w:sdtPr>
                <w:alias w:val="Enter web address:"/>
                <w:tag w:val="Enter web address:"/>
                <w:id w:val="219416865"/>
                <w:placeholder>
                  <w:docPart w:val="0F46959EFB1F4A9DB75DB7AB6844856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</w:tr>
      <w:tr w:rsidR="00C307D8" w14:paraId="0B45516D" w14:textId="77777777" w:rsidTr="0000615F">
        <w:trPr>
          <w:trHeight w:hRule="exact" w:val="2736"/>
        </w:trPr>
        <w:tc>
          <w:tcPr>
            <w:tcW w:w="5037" w:type="dxa"/>
          </w:tcPr>
          <w:sdt>
            <w:sdtPr>
              <w:alias w:val="Enter your name:"/>
              <w:tag w:val="Enter your name:"/>
              <w:id w:val="-817649445"/>
              <w:placeholder>
                <w:docPart w:val="01FEF6FAABA0494B9CB7A3C97607BC1C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7A59D56A" w14:textId="4AF00328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799652419"/>
              <w:placeholder>
                <w:docPart w:val="9F1C21C6600740B6B360B9D74F61E99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635D2E21" w14:textId="1977F8D2" w:rsidR="00C307D8" w:rsidRDefault="00745E08" w:rsidP="009D78A3">
                <w:r>
                  <w:t>345 Monmouth Ave N, Monmouth OR 97361</w:t>
                </w:r>
              </w:p>
            </w:sdtContent>
          </w:sdt>
          <w:p w14:paraId="08BF941D" w14:textId="5779DDF1" w:rsidR="00FE69CA" w:rsidRDefault="00A94F38" w:rsidP="006C6684">
            <w:sdt>
              <w:sdtPr>
                <w:alias w:val="Enter telephone:"/>
                <w:tag w:val="Enter telephone:"/>
                <w:id w:val="120737717"/>
                <w:placeholder>
                  <w:docPart w:val="54EEC50866A64AF9B4441AE0A761939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377295350"/>
                <w:placeholder>
                  <w:docPart w:val="40F4DCEC5CD2474199C5EDDE5C2FD82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38A1D422" w14:textId="156A97B1" w:rsidR="006C6684" w:rsidRDefault="00A94F38" w:rsidP="006C6684">
            <w:sdt>
              <w:sdtPr>
                <w:alias w:val="Enter twitter handle:"/>
                <w:tag w:val="Enter twitter handle:"/>
                <w:id w:val="1588810783"/>
                <w:placeholder>
                  <w:docPart w:val="624ADF5F0167459FA931C834D5E0ED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3353EDA6" w14:textId="6FEC54D2" w:rsidR="00C307D8" w:rsidRDefault="00A94F38" w:rsidP="006C6684">
            <w:sdt>
              <w:sdtPr>
                <w:alias w:val="Enter web address:"/>
                <w:tag w:val="Enter web address:"/>
                <w:id w:val="-908761331"/>
                <w:placeholder>
                  <w:docPart w:val="BCEECDA0F3B7422582A3B3698D9CD33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  <w:r w:rsidR="0020511A">
              <w:t xml:space="preserve"> </w:t>
            </w:r>
          </w:p>
        </w:tc>
        <w:tc>
          <w:tcPr>
            <w:tcW w:w="5037" w:type="dxa"/>
          </w:tcPr>
          <w:sdt>
            <w:sdtPr>
              <w:alias w:val="Enter your name:"/>
              <w:tag w:val="Enter your name:"/>
              <w:id w:val="-654685746"/>
              <w:placeholder>
                <w:docPart w:val="414C3E6CFA4248F0BD0311EC4DBDF91E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14:paraId="35D0D637" w14:textId="1B144DCB" w:rsidR="00C307D8" w:rsidRDefault="00193C76" w:rsidP="009D78A3">
                <w:pPr>
                  <w:pStyle w:val="Name"/>
                </w:pPr>
                <w:r>
                  <w:t>Troy duncanson</w:t>
                </w:r>
              </w:p>
            </w:sdtContent>
          </w:sdt>
          <w:sdt>
            <w:sdtPr>
              <w:alias w:val="Enter address, city, st zip code:"/>
              <w:tag w:val="Enter address, city, st zip code:"/>
              <w:id w:val="-938683683"/>
              <w:placeholder>
                <w:docPart w:val="656983F8FF2A46BAB23887D2EF649DE9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14:paraId="27B6DED0" w14:textId="4B178AC1" w:rsidR="00C307D8" w:rsidRDefault="00745E08" w:rsidP="009D78A3">
                <w:r>
                  <w:t>345 Monmouth Ave N, Monmouth OR 97361</w:t>
                </w:r>
              </w:p>
            </w:sdtContent>
          </w:sdt>
          <w:p w14:paraId="2D8E9B71" w14:textId="4C4E21ED" w:rsidR="00FE69CA" w:rsidRDefault="00A94F38" w:rsidP="006C6684">
            <w:sdt>
              <w:sdtPr>
                <w:alias w:val="Enter telephone:"/>
                <w:tag w:val="Enter telephone:"/>
                <w:id w:val="1045412377"/>
                <w:placeholder>
                  <w:docPart w:val="B561A759EB05491B88D3B215F05516F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745E08">
                  <w:t>503-838-8000</w:t>
                </w:r>
              </w:sdtContent>
            </w:sdt>
            <w:r w:rsidR="006C6684">
              <w:t> | </w:t>
            </w:r>
            <w:sdt>
              <w:sdtPr>
                <w:alias w:val="Enter email:"/>
                <w:tag w:val="Enter email:"/>
                <w:id w:val="-1275783044"/>
                <w:placeholder>
                  <w:docPart w:val="50428BB66ED8469FAD826E9110AE378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>tduncanson18@mail.wou.edu</w:t>
                </w:r>
              </w:sdtContent>
            </w:sdt>
            <w:r w:rsidR="006C6684">
              <w:t> </w:t>
            </w:r>
          </w:p>
          <w:p w14:paraId="52EE1BA3" w14:textId="567F7814" w:rsidR="006C6684" w:rsidRDefault="00A94F38" w:rsidP="006C6684">
            <w:sdt>
              <w:sdtPr>
                <w:alias w:val="Enter twitter handle:"/>
                <w:tag w:val="Enter twitter handle:"/>
                <w:id w:val="-1120988040"/>
                <w:placeholder>
                  <w:docPart w:val="C8F2C36B5CF54133B036C33F0A504D9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745E08">
                  <w:t>Debug Entities</w:t>
                </w:r>
              </w:sdtContent>
            </w:sdt>
          </w:p>
          <w:p w14:paraId="13A71109" w14:textId="7D25C572" w:rsidR="00C307D8" w:rsidRDefault="00A94F38" w:rsidP="006C6684">
            <w:sdt>
              <w:sdtPr>
                <w:alias w:val="Enter web address:"/>
                <w:tag w:val="Enter web address:"/>
                <w:id w:val="-312409894"/>
                <w:placeholder>
                  <w:docPart w:val="C8C679EB1ABF48D1BB9978A65368C8A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/>
              </w:sdtPr>
              <w:sdtEndPr/>
              <w:sdtContent>
                <w:r w:rsidR="00193C76">
                  <w:t xml:space="preserve">Make code work for you! </w:t>
                </w:r>
              </w:sdtContent>
            </w:sdt>
          </w:p>
        </w:tc>
      </w:tr>
    </w:tbl>
    <w:p w14:paraId="7D517D30" w14:textId="77777777" w:rsidR="00333B97" w:rsidRDefault="00333B97" w:rsidP="00360D51"/>
    <w:sectPr w:rsidR="00333B97" w:rsidSect="00720B45">
      <w:headerReference w:type="default" r:id="rId11"/>
      <w:footerReference w:type="default" r:id="rId12"/>
      <w:pgSz w:w="12240" w:h="15840"/>
      <w:pgMar w:top="720" w:right="1080" w:bottom="432" w:left="1080" w:header="39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532C6" w14:textId="77777777" w:rsidR="00A94F38" w:rsidRDefault="00A94F38" w:rsidP="0093710A">
      <w:r>
        <w:separator/>
      </w:r>
    </w:p>
  </w:endnote>
  <w:endnote w:type="continuationSeparator" w:id="0">
    <w:p w14:paraId="493833B2" w14:textId="77777777" w:rsidR="00A94F38" w:rsidRDefault="00A94F38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F3F52" w14:textId="77777777" w:rsidR="00BA4DCD" w:rsidRDefault="00BA4D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C2DBE" w14:textId="77777777" w:rsidR="00A94F38" w:rsidRDefault="00A94F38" w:rsidP="0093710A">
      <w:r>
        <w:separator/>
      </w:r>
    </w:p>
  </w:footnote>
  <w:footnote w:type="continuationSeparator" w:id="0">
    <w:p w14:paraId="468BAC80" w14:textId="77777777" w:rsidR="00A94F38" w:rsidRDefault="00A94F38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68EE1" w14:textId="77777777" w:rsidR="006C6684" w:rsidRDefault="00720B4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107A77FA" wp14:editId="45596B24">
              <wp:simplePos x="0" y="0"/>
              <wp:positionH relativeFrom="column">
                <wp:posOffset>-381000</wp:posOffset>
              </wp:positionH>
              <wp:positionV relativeFrom="paragraph">
                <wp:posOffset>262255</wp:posOffset>
              </wp:positionV>
              <wp:extent cx="6775460" cy="9108269"/>
              <wp:effectExtent l="0" t="0" r="6350" b="0"/>
              <wp:wrapNone/>
              <wp:docPr id="410" name="Group 4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460" cy="9108269"/>
                        <a:chOff x="0" y="0"/>
                        <a:chExt cx="6775460" cy="9108269"/>
                      </a:xfrm>
                    </wpg:grpSpPr>
                    <wpg:grpSp>
                      <wpg:cNvPr id="389" name="Group 388">
                        <a:extLst>
                          <a:ext uri="{FF2B5EF4-FFF2-40B4-BE49-F238E27FC236}">
                            <a16:creationId xmlns:a16="http://schemas.microsoft.com/office/drawing/2014/main" id="{3C7ABC49-8CAA-4C8D-BF75-BF50BEF4625E}"/>
                          </a:ext>
                        </a:extLst>
                      </wpg:cNvPr>
                      <wpg:cNvGrpSpPr/>
                      <wpg:grpSpPr>
                        <a:xfrm>
                          <a:off x="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" name="AutoShape 2">
                          <a:extLst>
                            <a:ext uri="{FF2B5EF4-FFF2-40B4-BE49-F238E27FC236}">
                              <a16:creationId xmlns:a16="http://schemas.microsoft.com/office/drawing/2014/main" id="{68BF9D26-9BE5-425F-B7D5-380E135FD201}"/>
                            </a:ext>
                          </a:extLst>
                        </wps:cNvPr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E913BBEE-7FAC-4F5D-829F-E617C0796DC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5">
                          <a:extLst>
                            <a:ext uri="{FF2B5EF4-FFF2-40B4-BE49-F238E27FC236}">
                              <a16:creationId xmlns:a16="http://schemas.microsoft.com/office/drawing/2014/main" id="{8E5340C4-52AC-47F5-8B72-0844D190D29D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7">
                          <a:extLst>
                            <a:ext uri="{FF2B5EF4-FFF2-40B4-BE49-F238E27FC236}">
                              <a16:creationId xmlns:a16="http://schemas.microsoft.com/office/drawing/2014/main" id="{68DDF5DC-11C3-4964-ACEE-251760B5709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8">
                          <a:extLst>
                            <a:ext uri="{FF2B5EF4-FFF2-40B4-BE49-F238E27FC236}">
                              <a16:creationId xmlns:a16="http://schemas.microsoft.com/office/drawing/2014/main" id="{1C16D4BF-9685-4C43-BBF4-BEEB8132CB4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8">
                          <a:extLst>
                            <a:ext uri="{FF2B5EF4-FFF2-40B4-BE49-F238E27FC236}">
                              <a16:creationId xmlns:a16="http://schemas.microsoft.com/office/drawing/2014/main" id="{538CD521-606B-4DCA-BF60-C6250CA6DDA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8">
                          <a:extLst>
                            <a:ext uri="{FF2B5EF4-FFF2-40B4-BE49-F238E27FC236}">
                              <a16:creationId xmlns:a16="http://schemas.microsoft.com/office/drawing/2014/main" id="{E32C0932-73D8-468D-80FC-C0288B493360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65" name="Group 388"/>
                      <wpg:cNvGrpSpPr/>
                      <wpg:grpSpPr>
                        <a:xfrm>
                          <a:off x="3200400" y="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6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73" name="Group 388"/>
                      <wpg:cNvGrpSpPr/>
                      <wpg:grpSpPr>
                        <a:xfrm>
                          <a:off x="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7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0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81" name="Group 388"/>
                      <wpg:cNvGrpSpPr/>
                      <wpg:grpSpPr>
                        <a:xfrm>
                          <a:off x="3200400" y="18288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88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295" name="Group 388"/>
                      <wpg:cNvGrpSpPr/>
                      <wpg:grpSpPr>
                        <a:xfrm>
                          <a:off x="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29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05" name="Group 388"/>
                      <wpg:cNvGrpSpPr/>
                      <wpg:grpSpPr>
                        <a:xfrm>
                          <a:off x="3200400" y="36576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0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13" name="Group 388"/>
                      <wpg:cNvGrpSpPr/>
                      <wpg:grpSpPr>
                        <a:xfrm>
                          <a:off x="9525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14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85" name="Group 388"/>
                      <wpg:cNvGrpSpPr/>
                      <wpg:grpSpPr>
                        <a:xfrm>
                          <a:off x="3200400" y="54864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86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394" name="Group 388"/>
                      <wpg:cNvGrpSpPr/>
                      <wpg:grpSpPr>
                        <a:xfrm>
                          <a:off x="0" y="7305675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395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02" name="Group 388"/>
                      <wpg:cNvGrpSpPr/>
                      <wpg:grpSpPr>
                        <a:xfrm>
                          <a:off x="3200400" y="7315200"/>
                          <a:ext cx="3575060" cy="1793069"/>
                          <a:chOff x="0" y="0"/>
                          <a:chExt cx="3575060" cy="1793069"/>
                        </a:xfrm>
                      </wpg:grpSpPr>
                      <wps:wsp>
                        <wps:cNvPr id="403" name="AutoShap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6745" y="0"/>
                            <a:ext cx="3544661" cy="177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58152" cy="177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reeform 5"/>
                        <wps:cNvSpPr>
                          <a:spLocks/>
                        </wps:cNvSpPr>
                        <wps:spPr bwMode="auto">
                          <a:xfrm>
                            <a:off x="2833075" y="1112293"/>
                            <a:ext cx="741984" cy="658912"/>
                          </a:xfrm>
                          <a:custGeom>
                            <a:avLst/>
                            <a:gdLst>
                              <a:gd name="T0" fmla="*/ 220 w 220"/>
                              <a:gd name="T1" fmla="*/ 218 h 218"/>
                              <a:gd name="T2" fmla="*/ 0 w 220"/>
                              <a:gd name="T3" fmla="*/ 218 h 218"/>
                              <a:gd name="T4" fmla="*/ 220 w 220"/>
                              <a:gd name="T5" fmla="*/ 0 h 218"/>
                              <a:gd name="T6" fmla="*/ 220 w 220"/>
                              <a:gd name="T7" fmla="*/ 218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0" h="218">
                                <a:moveTo>
                                  <a:pt x="22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20" y="0"/>
                                </a:lnTo>
                                <a:lnTo>
                                  <a:pt x="220" y="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reeform 7"/>
                        <wps:cNvSpPr>
                          <a:spLocks/>
                        </wps:cNvSpPr>
                        <wps:spPr bwMode="auto">
                          <a:xfrm>
                            <a:off x="2212507" y="556146"/>
                            <a:ext cx="1362553" cy="1215059"/>
                          </a:xfrm>
                          <a:custGeom>
                            <a:avLst/>
                            <a:gdLst>
                              <a:gd name="T0" fmla="*/ 404 w 404"/>
                              <a:gd name="T1" fmla="*/ 0 h 402"/>
                              <a:gd name="T2" fmla="*/ 404 w 404"/>
                              <a:gd name="T3" fmla="*/ 0 h 402"/>
                              <a:gd name="T4" fmla="*/ 404 w 404"/>
                              <a:gd name="T5" fmla="*/ 0 h 402"/>
                              <a:gd name="T6" fmla="*/ 404 w 404"/>
                              <a:gd name="T7" fmla="*/ 0 h 402"/>
                              <a:gd name="T8" fmla="*/ 404 w 404"/>
                              <a:gd name="T9" fmla="*/ 53 h 402"/>
                              <a:gd name="T10" fmla="*/ 404 w 404"/>
                              <a:gd name="T11" fmla="*/ 184 h 402"/>
                              <a:gd name="T12" fmla="*/ 184 w 404"/>
                              <a:gd name="T13" fmla="*/ 402 h 402"/>
                              <a:gd name="T14" fmla="*/ 0 w 404"/>
                              <a:gd name="T15" fmla="*/ 402 h 402"/>
                              <a:gd name="T16" fmla="*/ 404 w 404"/>
                              <a:gd name="T17" fmla="*/ 0 h 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04" h="402">
                                <a:moveTo>
                                  <a:pt x="404" y="0"/>
                                </a:move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0"/>
                                </a:lnTo>
                                <a:lnTo>
                                  <a:pt x="404" y="53"/>
                                </a:lnTo>
                                <a:lnTo>
                                  <a:pt x="404" y="184"/>
                                </a:lnTo>
                                <a:lnTo>
                                  <a:pt x="184" y="402"/>
                                </a:lnTo>
                                <a:lnTo>
                                  <a:pt x="0" y="402"/>
                                </a:lnTo>
                                <a:lnTo>
                                  <a:pt x="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reeform 8"/>
                        <wps:cNvSpPr>
                          <a:spLocks/>
                        </wps:cNvSpPr>
                        <wps:spPr bwMode="auto">
                          <a:xfrm>
                            <a:off x="2448593" y="556146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reeform 8"/>
                        <wps:cNvSpPr>
                          <a:spLocks/>
                        </wps:cNvSpPr>
                        <wps:spPr bwMode="auto">
                          <a:xfrm>
                            <a:off x="1766540" y="21864"/>
                            <a:ext cx="1808520" cy="177120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reeform 8"/>
                        <wps:cNvSpPr>
                          <a:spLocks/>
                        </wps:cNvSpPr>
                        <wps:spPr bwMode="auto">
                          <a:xfrm>
                            <a:off x="2448593" y="133699"/>
                            <a:ext cx="1126467" cy="1103225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D653AC" id="Group 410" o:spid="_x0000_s1026" style="position:absolute;margin-left:-30pt;margin-top:20.65pt;width:533.5pt;height:717.2pt;z-index:251677696" coordsize="67754,91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">
              <v:group id="Group 388" o:spid="_x0000_s1027" style="position:absolute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<v:rect id="AutoShape 2" o:spid="_x0000_s102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<v:shape id="Freeform 5" o:spid="_x0000_s103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3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3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3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35" style="position:absolute;left:3200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AutoShape 2" o:spid="_x0000_s103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o:lock v:ext="edit" aspectratio="t" text="t"/>
                </v:rect>
                <v:rect id="Rectangle 67" o:spid="_x0000_s103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" filled="f" stroked="f"/>
                <v:shape id="Freeform 5" o:spid="_x0000_s103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3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L6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PbyiwBAT/8AAAD//wMAUEsBAi0AFAAGAAgAAAAhANvh9svuAAAAhQEAABMAAAAAAAAAAAAA&#10;AAAAAAAAAFtDb250ZW50X1R5cGVzXS54bWxQSwECLQAUAAYACAAAACEAWvQsW78AAAAVAQAACwAA&#10;AAAAAAAAAAAAAAAfAQAAX3JlbHMvLnJlbHNQSwECLQAUAAYACAAAACEArSzi+s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4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43" style="position:absolute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rect id="AutoShape 2" o:spid="_x0000_s104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BS8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K3oFLzEAAAA2wAAAA8A&#10;AAAAAAAAAAAAAAAABwIAAGRycy9kb3ducmV2LnhtbFBLBQYAAAAAAwADALcAAAD4AgAAAAA=&#10;" filled="f" stroked="f">
                  <o:lock v:ext="edit" aspectratio="t" text="t"/>
                </v:rect>
                <v:rect id="Rectangle 75" o:spid="_x0000_s104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/>
                <v:shape id="Freeform 5" o:spid="_x0000_s104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4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4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4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1" style="position:absolute;left:32004;top:18288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AutoShape 2" o:spid="_x0000_s105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" filled="f" stroked="f">
                  <o:lock v:ext="edit" aspectratio="t" text="t"/>
                </v:rect>
                <v:rect id="Rectangle 289" o:spid="_x0000_s105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  <v:shape id="Freeform 5" o:spid="_x0000_s105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5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5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5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qO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fPVJzzOhCMgt/8AAAD//wMAUEsBAi0AFAAGAAgAAAAhANvh9svuAAAAhQEAABMAAAAAAAAAAAAA&#10;AAAAAAAAAFtDb250ZW50X1R5cGVzXS54bWxQSwECLQAUAAYACAAAACEAWvQsW78AAAAVAQAACwAA&#10;AAAAAAAAAAAAAAAfAQAAX3JlbHMvLnJlbHNQSwECLQAUAAYACAAAACEACkHajs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5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59" style="position:absolute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AutoShape 2" o:spid="_x0000_s106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o:lock v:ext="edit" aspectratio="t" text="t"/>
                </v:rect>
                <v:rect id="Rectangle 299" o:spid="_x0000_s106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" filled="f" stroked="f"/>
                <v:shape id="Freeform 5" o:spid="_x0000_s106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hz1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JqfzqQjICc3AAAA//8DAFBLAQItABQABgAIAAAAIQDb4fbL7gAAAIUBAAATAAAAAAAAAAAA&#10;AAAAAAAAAABbQ29udGVudF9UeXBlc10ueG1sUEsBAi0AFAAGAAgAAAAhAFr0LFu/AAAAFQEAAAsA&#10;AAAAAAAAAAAAAAAAHwEAAF9yZWxzLy5yZWxzUEsBAi0AFAAGAAgAAAAhAOHSHPX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6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6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6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6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67" style="position:absolute;left:32004;top:36576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<v:rect id="AutoShape 2" o:spid="_x0000_s1068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8gcxQAAANw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" filled="f" stroked="f">
                  <o:lock v:ext="edit" aspectratio="t" text="t"/>
                </v:rect>
                <v:rect id="Rectangle 307" o:spid="_x0000_s1069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" filled="f" stroked="f"/>
                <v:shape id="Freeform 5" o:spid="_x0000_s1070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1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72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5zu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r68owQQE//AAAA//8DAFBLAQItABQABgAIAAAAIQDb4fbL7gAAAIUBAAATAAAAAAAAAAAA&#10;AAAAAAAAAABbQ29udGVudF9UeXBlc10ueG1sUEsBAi0AFAAGAAgAAAAhAFr0LFu/AAAAFQEAAAsA&#10;AAAAAAAAAAAAAAAAHwEAAF9yZWxzLy5yZWxzUEsBAi0AFAAGAAgAAAAhAFTznO7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73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74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75" style="position:absolute;left:95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<v:rect id="AutoShape 2" o:spid="_x0000_s1076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GUtxQAAANwAAAAPAAAAZHJzL2Rvd25yZXYueG1sRI9Ba8JA&#10;FITvBf/D8gq9iG6sRU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B5VGUtxQAAANwAAAAP&#10;AAAAAAAAAAAAAAAAAAcCAABkcnMvZG93bnJldi54bWxQSwUGAAAAAAMAAwC3AAAA+QIAAAAA&#10;" filled="f" stroked="f">
                  <o:lock v:ext="edit" aspectratio="t" text="t"/>
                </v:rect>
                <v:rect id="Rectangle 315" o:spid="_x0000_s1077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" filled="f" stroked="f"/>
                <v:shape id="Freeform 5" o:spid="_x0000_s1078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79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0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1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82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83" style="position:absolute;left:32004;top:54864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<v:rect id="AutoShape 2" o:spid="_x0000_s1084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" filled="f" stroked="f">
                  <o:lock v:ext="edit" aspectratio="t" text="t"/>
                </v:rect>
                <v:rect id="Rectangle 387" o:spid="_x0000_s1085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" filled="f" stroked="f"/>
                <v:shape id="Freeform 5" o:spid="_x0000_s1086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87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TL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uan86kIyBXFwAAAP//AwBQSwECLQAUAAYACAAAACEA2+H2y+4AAACFAQAAEwAAAAAAAAAAAAAA&#10;AAAAAAAAW0NvbnRlbnRfVHlwZXNdLnhtbFBLAQItABQABgAIAAAAIQBa9CxbvwAAABUBAAALAAAA&#10;AAAAAAAAAAAAAB8BAABfcmVscy8ucmVsc1BLAQItABQABgAIAAAAIQC57OTL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88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89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0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1" style="position:absolute;top:73056;width:35750;height:17931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Wc5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">
                <v:rect id="AutoShape 2" o:spid="_x0000_s1092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" filled="f" stroked="f">
                  <o:lock v:ext="edit" aspectratio="t" text="t"/>
                </v:rect>
                <v:rect id="Rectangle 396" o:spid="_x0000_s1093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" filled="f" stroked="f"/>
                <v:shape id="Freeform 5" o:spid="_x0000_s1094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095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096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097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OG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/HAm&#10;HAG5/gIAAP//AwBQSwECLQAUAAYACAAAACEA2+H2y+4AAACFAQAAEwAAAAAAAAAAAAAAAAAAAAAA&#10;W0NvbnRlbnRfVHlwZXNdLnhtbFBLAQItABQABgAIAAAAIQBa9CxbvwAAABUBAAALAAAAAAAAAAAA&#10;AAAAAB8BAABfcmVscy8ucmVsc1BLAQItABQABgAIAAAAIQCk0hOG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098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  <v:group id="Group 388" o:spid="_x0000_s1099" style="position:absolute;left:32004;top:73152;width:35750;height:17930" coordsize="35750,17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<v:rect id="AutoShape 2" o:spid="_x0000_s1100" style="position:absolute;left:67;width:35447;height:17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" filled="f" stroked="f">
                  <o:lock v:ext="edit" aspectratio="t" text="t"/>
                </v:rect>
                <v:rect id="Rectangle 404" o:spid="_x0000_s1101" style="position:absolute;width:35581;height:17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" filled="f" stroked="f"/>
                <v:shape id="Freeform 5" o:spid="_x0000_s1102" style="position:absolute;left:28330;top:11122;width:7420;height:6590;visibility:visible;mso-wrap-style:square;v-text-anchor:top" coordsize="220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" path="m220,218l,218,220,r,218xe" fillcolor="#9dcb08 [3205]" stroked="f">
                  <v:path arrowok="t" o:connecttype="custom" o:connectlocs="741984,658912;0,658912;741984,0;741984,658912" o:connectangles="0,0,0,0"/>
                </v:shape>
                <v:shape id="Freeform 7" o:spid="_x0000_s1103" style="position:absolute;left:22125;top:5561;width:13625;height:12151;visibility:visible;mso-wrap-style:square;v-text-anchor:top" coordsize="404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" path="m404,r,l404,r,l404,53r,131l184,402,,402,404,xe" fillcolor="#10a48e [3206]" stroked="f">
                  <v:path arrowok="t" o:connecttype="custom" o:connectlocs="1362553,0;1362553,0;1362553,0;1362553,0;1362553,160194;1362553,556146;620569,1215059;0,1215059;1362553,0" o:connectangles="0,0,0,0,0,0,0,0,0"/>
                </v:shape>
                <v:shape id="Freeform 8" o:spid="_x0000_s1104" style="position:absolute;left:24485;top:5561;width:11265;height:1103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" path="m11,182c193,,193,,193,v1,,1,,1,c194,30,194,30,194,30v,1,,2,,3c193,35,192,37,190,39,32,197,32,197,32,197v-1,2,-2,3,-4,4c16,212,,194,11,182xe" fillcolor="#17c0a3 [3207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  <v:shape id="Freeform 8" o:spid="_x0000_s1105" style="position:absolute;left:17665;top:218;width:18085;height:17712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" path="m11,182c193,,193,,193,v1,,1,,1,c194,30,194,30,194,30v,1,,2,,3c193,35,192,37,190,39,32,197,32,197,32,197v-1,2,-2,3,-4,4c16,212,,194,11,182xe" fillcolor="#2c3644 [3209]" stroked="f">
                  <v:path arrowok="t" o:connecttype="custom" o:connectlocs="102545,1520563;1799198,0;1808520,0;1808520,250642;1808520,275706;1771231,325835;298313,1645884;261024,1679303;102545,1520563" o:connectangles="0,0,0,0,0,0,0,0,0"/>
                </v:shape>
                <v:shape id="Freeform 8" o:spid="_x0000_s1106" style="position:absolute;left:24485;top:1336;width:11265;height:11033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" path="m11,182c193,,193,,193,v1,,1,,1,c194,30,194,30,194,30v,1,,2,,3c193,35,192,37,190,39,32,197,32,197,32,197v-1,2,-2,3,-4,4c16,212,,194,11,182xe" fillcolor="#c3ea1f [3204]" stroked="f">
                  <v:path arrowok="t" o:connecttype="custom" o:connectlocs="63872,947108;1120660,0;1126467,0;1126467,156117;1126467,171728;1103241,202952;185809,1025167;162583,1045982;63872,947108" o:connectangles="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76"/>
    <w:rsid w:val="00002E3D"/>
    <w:rsid w:val="0000615F"/>
    <w:rsid w:val="00021FEF"/>
    <w:rsid w:val="0003215B"/>
    <w:rsid w:val="000C3826"/>
    <w:rsid w:val="000F355E"/>
    <w:rsid w:val="000F4690"/>
    <w:rsid w:val="00154E2D"/>
    <w:rsid w:val="00193C76"/>
    <w:rsid w:val="0020511A"/>
    <w:rsid w:val="00333B97"/>
    <w:rsid w:val="00360D51"/>
    <w:rsid w:val="003F09D5"/>
    <w:rsid w:val="003F1705"/>
    <w:rsid w:val="005A1FC8"/>
    <w:rsid w:val="005F3B06"/>
    <w:rsid w:val="006444BE"/>
    <w:rsid w:val="006C6684"/>
    <w:rsid w:val="006E0AA0"/>
    <w:rsid w:val="00720B45"/>
    <w:rsid w:val="0072404D"/>
    <w:rsid w:val="00745E08"/>
    <w:rsid w:val="00747040"/>
    <w:rsid w:val="007B07B7"/>
    <w:rsid w:val="00801F57"/>
    <w:rsid w:val="00841A7B"/>
    <w:rsid w:val="00843B08"/>
    <w:rsid w:val="008A3E0C"/>
    <w:rsid w:val="008C6947"/>
    <w:rsid w:val="0093710A"/>
    <w:rsid w:val="00947032"/>
    <w:rsid w:val="0096129F"/>
    <w:rsid w:val="009A6BAE"/>
    <w:rsid w:val="009B2209"/>
    <w:rsid w:val="009D78A3"/>
    <w:rsid w:val="00A0584F"/>
    <w:rsid w:val="00A44B39"/>
    <w:rsid w:val="00A94F38"/>
    <w:rsid w:val="00AF015F"/>
    <w:rsid w:val="00B008EB"/>
    <w:rsid w:val="00B129EC"/>
    <w:rsid w:val="00B33D21"/>
    <w:rsid w:val="00B42F65"/>
    <w:rsid w:val="00B8036A"/>
    <w:rsid w:val="00BA4DCD"/>
    <w:rsid w:val="00BB415F"/>
    <w:rsid w:val="00C307D8"/>
    <w:rsid w:val="00C515E4"/>
    <w:rsid w:val="00D154D3"/>
    <w:rsid w:val="00D30004"/>
    <w:rsid w:val="00F16789"/>
    <w:rsid w:val="00FE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67504"/>
  <w15:chartTrackingRefBased/>
  <w15:docId w15:val="{757F3E06-BA5A-4C6D-BC29-A49BB31D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C3644" w:themeColor="text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04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B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B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B9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B9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B9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B9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B9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00615F"/>
    <w:rPr>
      <w:rFonts w:asciiTheme="majorHAnsi" w:eastAsiaTheme="majorEastAsia" w:hAnsiTheme="majorHAnsi" w:cstheme="majorBidi"/>
      <w:b/>
      <w:caps/>
      <w:color w:val="044F44" w:themeColor="accent5"/>
      <w:sz w:val="32"/>
      <w:szCs w:val="32"/>
    </w:rPr>
  </w:style>
  <w:style w:type="character" w:styleId="Strong">
    <w:name w:val="Strong"/>
    <w:basedOn w:val="DefaultParagraphFont"/>
    <w:uiPriority w:val="1"/>
    <w:semiHidden/>
    <w:rPr>
      <w:b w:val="0"/>
      <w:bCs w:val="0"/>
      <w:color w:val="C3EA1F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C3EA1F" w:themeColor="accent1" w:shadow="1" w:frame="1"/>
        <w:left w:val="single" w:sz="2" w:space="10" w:color="C3EA1F" w:themeColor="accent1" w:shadow="1" w:frame="1"/>
        <w:bottom w:val="single" w:sz="2" w:space="10" w:color="C3EA1F" w:themeColor="accent1" w:shadow="1" w:frame="1"/>
        <w:right w:val="single" w:sz="2" w:space="10" w:color="C3EA1F" w:themeColor="accent1" w:shadow="1" w:frame="1"/>
      </w:pBdr>
      <w:ind w:left="1152" w:right="1152"/>
    </w:pPr>
    <w:rPr>
      <w:i/>
      <w:iCs/>
      <w:color w:val="C3EA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0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720B45"/>
    <w:rPr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20B45"/>
    <w:rPr>
      <w:color w:val="auto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6C6684"/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20B45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B45"/>
    <w:rPr>
      <w:rFonts w:asciiTheme="majorHAnsi" w:eastAsiaTheme="majorEastAsia" w:hAnsiTheme="majorHAnsi" w:cstheme="majorBidi"/>
      <w:color w:val="95B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B97"/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B97"/>
    <w:rPr>
      <w:rFonts w:asciiTheme="majorHAnsi" w:eastAsiaTheme="majorEastAsia" w:hAnsiTheme="majorHAnsi" w:cstheme="majorBidi"/>
      <w:color w:val="95B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B97"/>
    <w:rPr>
      <w:rFonts w:asciiTheme="majorHAnsi" w:eastAsiaTheme="majorEastAsia" w:hAnsiTheme="majorHAnsi" w:cstheme="majorBidi"/>
      <w:color w:val="6378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B97"/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B9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B9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0B6051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C3EA1F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</w:pPr>
    <w:rPr>
      <w:i/>
      <w:iCs/>
      <w:color w:val="C3EA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C3EA1F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C3EA1F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333B9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B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d\AppData\Roaming\Microsoft\Templates\Modern%20capsules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F3480B85C2450FB26BA1A583055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E67F1-FB9B-43EA-B319-08A85B4DCE85}"/>
      </w:docPartPr>
      <w:docPartBody>
        <w:p w:rsidR="002F36A8" w:rsidRDefault="00A73577">
          <w:pPr>
            <w:pStyle w:val="6FF3480B85C2450FB26BA1A5830553FC"/>
          </w:pPr>
          <w:r>
            <w:t>Your Name</w:t>
          </w:r>
        </w:p>
      </w:docPartBody>
    </w:docPart>
    <w:docPart>
      <w:docPartPr>
        <w:name w:val="E40C81C322F847A8800BFDDE16124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EA0B9-1521-4E86-8631-C183299AE191}"/>
      </w:docPartPr>
      <w:docPartBody>
        <w:p w:rsidR="002F36A8" w:rsidRDefault="00A73577">
          <w:pPr>
            <w:pStyle w:val="E40C81C322F847A8800BFDDE16124523"/>
          </w:pPr>
          <w:r>
            <w:t>Street Address, City, ST ZIP Code</w:t>
          </w:r>
        </w:p>
      </w:docPartBody>
    </w:docPart>
    <w:docPart>
      <w:docPartPr>
        <w:name w:val="B763E32C9E634CB0B479938D3E639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59B34-8E92-45DF-91ED-017ED85E0AEF}"/>
      </w:docPartPr>
      <w:docPartBody>
        <w:p w:rsidR="002F36A8" w:rsidRDefault="00A73577">
          <w:pPr>
            <w:pStyle w:val="B763E32C9E634CB0B479938D3E6391AE"/>
          </w:pPr>
          <w:r>
            <w:t>Telephone</w:t>
          </w:r>
        </w:p>
      </w:docPartBody>
    </w:docPart>
    <w:docPart>
      <w:docPartPr>
        <w:name w:val="97DE3A185EE045D8B80184FA05EB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A4CC4-D22C-4E93-98D5-A5D921F45DB4}"/>
      </w:docPartPr>
      <w:docPartBody>
        <w:p w:rsidR="002F36A8" w:rsidRDefault="00A73577">
          <w:pPr>
            <w:pStyle w:val="97DE3A185EE045D8B80184FA05EB212C"/>
          </w:pPr>
          <w:r>
            <w:t>Email</w:t>
          </w:r>
        </w:p>
      </w:docPartBody>
    </w:docPart>
    <w:docPart>
      <w:docPartPr>
        <w:name w:val="59CFAAA6E419433EBE75B0DA5ED47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14759-37CB-4DB9-8F7B-560A2C45118B}"/>
      </w:docPartPr>
      <w:docPartBody>
        <w:p w:rsidR="002F36A8" w:rsidRDefault="00A73577">
          <w:pPr>
            <w:pStyle w:val="59CFAAA6E419433EBE75B0DA5ED47653"/>
          </w:pPr>
          <w:r>
            <w:t>Twitter handle</w:t>
          </w:r>
        </w:p>
      </w:docPartBody>
    </w:docPart>
    <w:docPart>
      <w:docPartPr>
        <w:name w:val="95DDD2F6C09B450083A4AB5295BD0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AD6C8-47F9-4041-A4DD-A1689E32EE51}"/>
      </w:docPartPr>
      <w:docPartBody>
        <w:p w:rsidR="002F36A8" w:rsidRDefault="00A73577">
          <w:pPr>
            <w:pStyle w:val="95DDD2F6C09B450083A4AB5295BD08B5"/>
          </w:pPr>
          <w:r>
            <w:t>Web address</w:t>
          </w:r>
        </w:p>
      </w:docPartBody>
    </w:docPart>
    <w:docPart>
      <w:docPartPr>
        <w:name w:val="811E17A4851E446592BDD26EA52A2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9B233-60D3-4CB4-AD90-B6DA2535031D}"/>
      </w:docPartPr>
      <w:docPartBody>
        <w:p w:rsidR="002F36A8" w:rsidRDefault="00A73577">
          <w:pPr>
            <w:pStyle w:val="811E17A4851E446592BDD26EA52A2ABD"/>
          </w:pPr>
          <w:r>
            <w:t>Your Name</w:t>
          </w:r>
        </w:p>
      </w:docPartBody>
    </w:docPart>
    <w:docPart>
      <w:docPartPr>
        <w:name w:val="8FA4464F4B3547B6B17362CF0A9D6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4465F-F5BF-444A-89E0-CC5E44805C5E}"/>
      </w:docPartPr>
      <w:docPartBody>
        <w:p w:rsidR="002F36A8" w:rsidRDefault="00A73577">
          <w:pPr>
            <w:pStyle w:val="8FA4464F4B3547B6B17362CF0A9D6275"/>
          </w:pPr>
          <w:r>
            <w:t>Street Address, City, ST ZIP Code</w:t>
          </w:r>
        </w:p>
      </w:docPartBody>
    </w:docPart>
    <w:docPart>
      <w:docPartPr>
        <w:name w:val="DEBD53636AAA4093B3BFF6F97286D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7B7C-701F-4FB9-80B5-F22CC06D98E8}"/>
      </w:docPartPr>
      <w:docPartBody>
        <w:p w:rsidR="002F36A8" w:rsidRDefault="00A73577">
          <w:pPr>
            <w:pStyle w:val="DEBD53636AAA4093B3BFF6F97286D72C"/>
          </w:pPr>
          <w:r>
            <w:t>Telephone</w:t>
          </w:r>
        </w:p>
      </w:docPartBody>
    </w:docPart>
    <w:docPart>
      <w:docPartPr>
        <w:name w:val="FC47F1D6E9C942569AC170A85F93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D92E0-E115-4C02-A2B1-1A73B04D43F8}"/>
      </w:docPartPr>
      <w:docPartBody>
        <w:p w:rsidR="002F36A8" w:rsidRDefault="00A73577">
          <w:pPr>
            <w:pStyle w:val="FC47F1D6E9C942569AC170A85F93CEDC"/>
          </w:pPr>
          <w:r>
            <w:t>Email</w:t>
          </w:r>
        </w:p>
      </w:docPartBody>
    </w:docPart>
    <w:docPart>
      <w:docPartPr>
        <w:name w:val="CE91B524A2214935AE4CE98D4FD5D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A93A5-1533-4D89-9EC8-984601270043}"/>
      </w:docPartPr>
      <w:docPartBody>
        <w:p w:rsidR="002F36A8" w:rsidRDefault="00A73577">
          <w:pPr>
            <w:pStyle w:val="CE91B524A2214935AE4CE98D4FD5D061"/>
          </w:pPr>
          <w:r>
            <w:t>Twitter handle</w:t>
          </w:r>
        </w:p>
      </w:docPartBody>
    </w:docPart>
    <w:docPart>
      <w:docPartPr>
        <w:name w:val="D3ED3ED988834AE9B7B97379B337D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BE3EE-EB35-481F-BB02-F51C2A6FE68F}"/>
      </w:docPartPr>
      <w:docPartBody>
        <w:p w:rsidR="002F36A8" w:rsidRDefault="00A73577">
          <w:pPr>
            <w:pStyle w:val="D3ED3ED988834AE9B7B97379B337D993"/>
          </w:pPr>
          <w:r>
            <w:t>Web address</w:t>
          </w:r>
        </w:p>
      </w:docPartBody>
    </w:docPart>
    <w:docPart>
      <w:docPartPr>
        <w:name w:val="CD2B7D58FF0444D59BC691E4095EC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0301-6BF1-49B1-91F3-90F744B6EF30}"/>
      </w:docPartPr>
      <w:docPartBody>
        <w:p w:rsidR="002F36A8" w:rsidRDefault="00A73577">
          <w:pPr>
            <w:pStyle w:val="CD2B7D58FF0444D59BC691E4095EC9E2"/>
          </w:pPr>
          <w:r>
            <w:t>Your Name</w:t>
          </w:r>
        </w:p>
      </w:docPartBody>
    </w:docPart>
    <w:docPart>
      <w:docPartPr>
        <w:name w:val="94DC9C68DA8D424A90C5E07654646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D2CF1-61C6-47CD-B858-1F6DA957FEA9}"/>
      </w:docPartPr>
      <w:docPartBody>
        <w:p w:rsidR="002F36A8" w:rsidRDefault="00A73577">
          <w:pPr>
            <w:pStyle w:val="94DC9C68DA8D424A90C5E07654646174"/>
          </w:pPr>
          <w:r>
            <w:t>Street Address, City, ST ZIP Code</w:t>
          </w:r>
        </w:p>
      </w:docPartBody>
    </w:docPart>
    <w:docPart>
      <w:docPartPr>
        <w:name w:val="91A00A88E0AF46B6A42FADFB1F54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CD529-FFC5-4250-AB7D-1189C316824D}"/>
      </w:docPartPr>
      <w:docPartBody>
        <w:p w:rsidR="002F36A8" w:rsidRDefault="00A73577">
          <w:pPr>
            <w:pStyle w:val="91A00A88E0AF46B6A42FADFB1F54CAF5"/>
          </w:pPr>
          <w:r>
            <w:t>Telephone</w:t>
          </w:r>
        </w:p>
      </w:docPartBody>
    </w:docPart>
    <w:docPart>
      <w:docPartPr>
        <w:name w:val="8ECD225B774A44E2ACBACE68309E4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4DE46-C40B-4303-972E-0C67FB1AA161}"/>
      </w:docPartPr>
      <w:docPartBody>
        <w:p w:rsidR="002F36A8" w:rsidRDefault="00A73577">
          <w:pPr>
            <w:pStyle w:val="8ECD225B774A44E2ACBACE68309E43BB"/>
          </w:pPr>
          <w:r>
            <w:t>Email</w:t>
          </w:r>
        </w:p>
      </w:docPartBody>
    </w:docPart>
    <w:docPart>
      <w:docPartPr>
        <w:name w:val="BDD14EC33BCB4043A5682363DBEDC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7C2E-D71C-40C0-A401-5C9EEE90B57B}"/>
      </w:docPartPr>
      <w:docPartBody>
        <w:p w:rsidR="002F36A8" w:rsidRDefault="00A73577">
          <w:pPr>
            <w:pStyle w:val="BDD14EC33BCB4043A5682363DBEDC871"/>
          </w:pPr>
          <w:r>
            <w:t>Twitter handle</w:t>
          </w:r>
        </w:p>
      </w:docPartBody>
    </w:docPart>
    <w:docPart>
      <w:docPartPr>
        <w:name w:val="3349A369CE8F4FD9A5A6205DF7CCD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1ADB-31AD-4B78-A2C9-6A5867CA4BD0}"/>
      </w:docPartPr>
      <w:docPartBody>
        <w:p w:rsidR="002F36A8" w:rsidRDefault="00A73577">
          <w:pPr>
            <w:pStyle w:val="3349A369CE8F4FD9A5A6205DF7CCD8BC"/>
          </w:pPr>
          <w:r>
            <w:t>Web address</w:t>
          </w:r>
        </w:p>
      </w:docPartBody>
    </w:docPart>
    <w:docPart>
      <w:docPartPr>
        <w:name w:val="4BD2577D56D7405CAB3ECD8A9C71D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D3C-7BF1-4616-B075-C085E130567D}"/>
      </w:docPartPr>
      <w:docPartBody>
        <w:p w:rsidR="002F36A8" w:rsidRDefault="00A73577">
          <w:pPr>
            <w:pStyle w:val="4BD2577D56D7405CAB3ECD8A9C71D7AA"/>
          </w:pPr>
          <w:r>
            <w:t>Your Name</w:t>
          </w:r>
        </w:p>
      </w:docPartBody>
    </w:docPart>
    <w:docPart>
      <w:docPartPr>
        <w:name w:val="82C3369777B247498E7F347C32A32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31E7-6E94-4682-9CB5-DB7BD50FE9E5}"/>
      </w:docPartPr>
      <w:docPartBody>
        <w:p w:rsidR="002F36A8" w:rsidRDefault="00A73577">
          <w:pPr>
            <w:pStyle w:val="82C3369777B247498E7F347C32A32F07"/>
          </w:pPr>
          <w:r>
            <w:t>Street Address, City, ST ZIP Code</w:t>
          </w:r>
        </w:p>
      </w:docPartBody>
    </w:docPart>
    <w:docPart>
      <w:docPartPr>
        <w:name w:val="A87B9B53537B44808F3E77AE447BE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D7374-FD9A-46D8-B4C7-8585F76D3F33}"/>
      </w:docPartPr>
      <w:docPartBody>
        <w:p w:rsidR="002F36A8" w:rsidRDefault="00A73577">
          <w:pPr>
            <w:pStyle w:val="A87B9B53537B44808F3E77AE447BEDB5"/>
          </w:pPr>
          <w:r>
            <w:t>Telephone</w:t>
          </w:r>
        </w:p>
      </w:docPartBody>
    </w:docPart>
    <w:docPart>
      <w:docPartPr>
        <w:name w:val="2E1553498B774FA0AAE91AF30126A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7EA38-0B3C-4B87-A25C-F2E26CA8EA5B}"/>
      </w:docPartPr>
      <w:docPartBody>
        <w:p w:rsidR="002F36A8" w:rsidRDefault="00A73577">
          <w:pPr>
            <w:pStyle w:val="2E1553498B774FA0AAE91AF30126A17E"/>
          </w:pPr>
          <w:r>
            <w:t>Email</w:t>
          </w:r>
        </w:p>
      </w:docPartBody>
    </w:docPart>
    <w:docPart>
      <w:docPartPr>
        <w:name w:val="15DCC28831134DC7A409CC5423FA3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32A25-5DC4-420E-A0F5-03B79900F74D}"/>
      </w:docPartPr>
      <w:docPartBody>
        <w:p w:rsidR="002F36A8" w:rsidRDefault="00A73577">
          <w:pPr>
            <w:pStyle w:val="15DCC28831134DC7A409CC5423FA3B0E"/>
          </w:pPr>
          <w:r>
            <w:t>Twitter handle</w:t>
          </w:r>
        </w:p>
      </w:docPartBody>
    </w:docPart>
    <w:docPart>
      <w:docPartPr>
        <w:name w:val="C2CF4AFD440D4A02B39A056F958B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D30AD-19FC-44C1-AFF7-D0189F707D5B}"/>
      </w:docPartPr>
      <w:docPartBody>
        <w:p w:rsidR="002F36A8" w:rsidRDefault="00A73577">
          <w:pPr>
            <w:pStyle w:val="C2CF4AFD440D4A02B39A056F958BF9A5"/>
          </w:pPr>
          <w:r>
            <w:t>Web address</w:t>
          </w:r>
        </w:p>
      </w:docPartBody>
    </w:docPart>
    <w:docPart>
      <w:docPartPr>
        <w:name w:val="9F9A71C871574DC0A8F3C18FAFB2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7D79F-7639-4BE6-9894-CD19231B1F58}"/>
      </w:docPartPr>
      <w:docPartBody>
        <w:p w:rsidR="002F36A8" w:rsidRDefault="00A73577">
          <w:pPr>
            <w:pStyle w:val="9F9A71C871574DC0A8F3C18FAFB2696B"/>
          </w:pPr>
          <w:r>
            <w:t>Your Name</w:t>
          </w:r>
        </w:p>
      </w:docPartBody>
    </w:docPart>
    <w:docPart>
      <w:docPartPr>
        <w:name w:val="4A0B3E2A1E11420CA933651623E13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D0B21-4A26-42D8-90A4-2C40252106B1}"/>
      </w:docPartPr>
      <w:docPartBody>
        <w:p w:rsidR="002F36A8" w:rsidRDefault="00A73577">
          <w:pPr>
            <w:pStyle w:val="4A0B3E2A1E11420CA933651623E13D59"/>
          </w:pPr>
          <w:r>
            <w:t>Street Address, City, ST ZIP Code</w:t>
          </w:r>
        </w:p>
      </w:docPartBody>
    </w:docPart>
    <w:docPart>
      <w:docPartPr>
        <w:name w:val="B28821FD8C1149C5A69D7866F1BE4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9A1A1-9B03-4CC1-B3B5-C588C1D1BAE0}"/>
      </w:docPartPr>
      <w:docPartBody>
        <w:p w:rsidR="002F36A8" w:rsidRDefault="00A73577">
          <w:pPr>
            <w:pStyle w:val="B28821FD8C1149C5A69D7866F1BE49FC"/>
          </w:pPr>
          <w:r>
            <w:t>Telephone</w:t>
          </w:r>
        </w:p>
      </w:docPartBody>
    </w:docPart>
    <w:docPart>
      <w:docPartPr>
        <w:name w:val="EC3678BB303645DF8B2D0C2208F2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6562D-A4DC-4BC9-9F6C-8C49DDD491E7}"/>
      </w:docPartPr>
      <w:docPartBody>
        <w:p w:rsidR="002F36A8" w:rsidRDefault="00A73577">
          <w:pPr>
            <w:pStyle w:val="EC3678BB303645DF8B2D0C2208F2922D"/>
          </w:pPr>
          <w:r>
            <w:t>Email</w:t>
          </w:r>
        </w:p>
      </w:docPartBody>
    </w:docPart>
    <w:docPart>
      <w:docPartPr>
        <w:name w:val="A8FB1C9189BD4DD7BC24517074337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F2E2F-01AE-421D-A9CF-0E59C733EE7A}"/>
      </w:docPartPr>
      <w:docPartBody>
        <w:p w:rsidR="002F36A8" w:rsidRDefault="00A73577">
          <w:pPr>
            <w:pStyle w:val="A8FB1C9189BD4DD7BC24517074337BC8"/>
          </w:pPr>
          <w:r>
            <w:t>Twitter handle</w:t>
          </w:r>
        </w:p>
      </w:docPartBody>
    </w:docPart>
    <w:docPart>
      <w:docPartPr>
        <w:name w:val="F294A619951744BABC8E5159DB414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63C27-786C-4015-83E5-363963720F65}"/>
      </w:docPartPr>
      <w:docPartBody>
        <w:p w:rsidR="002F36A8" w:rsidRDefault="00A73577">
          <w:pPr>
            <w:pStyle w:val="F294A619951744BABC8E5159DB41426F"/>
          </w:pPr>
          <w:r>
            <w:t>Web address</w:t>
          </w:r>
        </w:p>
      </w:docPartBody>
    </w:docPart>
    <w:docPart>
      <w:docPartPr>
        <w:name w:val="C6415A6E2F2C433CB04A9795B6B4E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DB750-12CD-4CF1-97BB-47E563EE3EC6}"/>
      </w:docPartPr>
      <w:docPartBody>
        <w:p w:rsidR="002F36A8" w:rsidRDefault="00A73577">
          <w:pPr>
            <w:pStyle w:val="C6415A6E2F2C433CB04A9795B6B4E0AA"/>
          </w:pPr>
          <w:r>
            <w:t>Your Name</w:t>
          </w:r>
        </w:p>
      </w:docPartBody>
    </w:docPart>
    <w:docPart>
      <w:docPartPr>
        <w:name w:val="0B12C7DE0AC946D0BF509C84055CC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DA4A3-5C28-4B38-8791-184D0607C43D}"/>
      </w:docPartPr>
      <w:docPartBody>
        <w:p w:rsidR="002F36A8" w:rsidRDefault="00A73577">
          <w:pPr>
            <w:pStyle w:val="0B12C7DE0AC946D0BF509C84055CC9B8"/>
          </w:pPr>
          <w:r>
            <w:t>Street Address, City, ST ZIP Code</w:t>
          </w:r>
        </w:p>
      </w:docPartBody>
    </w:docPart>
    <w:docPart>
      <w:docPartPr>
        <w:name w:val="652DD498089446AF96EACD49B7390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25C34-4EA8-4843-8000-2858EA098787}"/>
      </w:docPartPr>
      <w:docPartBody>
        <w:p w:rsidR="002F36A8" w:rsidRDefault="00A73577">
          <w:pPr>
            <w:pStyle w:val="652DD498089446AF96EACD49B73904CD"/>
          </w:pPr>
          <w:r>
            <w:t>Telephone</w:t>
          </w:r>
        </w:p>
      </w:docPartBody>
    </w:docPart>
    <w:docPart>
      <w:docPartPr>
        <w:name w:val="560037C1F1A64D39B4093099DFE13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2B33-8A78-4347-82A0-EA614CBE3D09}"/>
      </w:docPartPr>
      <w:docPartBody>
        <w:p w:rsidR="002F36A8" w:rsidRDefault="00A73577">
          <w:pPr>
            <w:pStyle w:val="560037C1F1A64D39B4093099DFE13CF7"/>
          </w:pPr>
          <w:r>
            <w:t>Email</w:t>
          </w:r>
        </w:p>
      </w:docPartBody>
    </w:docPart>
    <w:docPart>
      <w:docPartPr>
        <w:name w:val="DBBCCD72994A4B4B99D5679D6D85C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2E82D-AFC9-419D-9362-9EFE20B8F950}"/>
      </w:docPartPr>
      <w:docPartBody>
        <w:p w:rsidR="002F36A8" w:rsidRDefault="00A73577">
          <w:pPr>
            <w:pStyle w:val="DBBCCD72994A4B4B99D5679D6D85C06A"/>
          </w:pPr>
          <w:r>
            <w:t>Twitter handle</w:t>
          </w:r>
        </w:p>
      </w:docPartBody>
    </w:docPart>
    <w:docPart>
      <w:docPartPr>
        <w:name w:val="98A1C4766BDF46A2954CD9D0F8A82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E2872-63DD-48A2-9EB1-209E2F0D2FA8}"/>
      </w:docPartPr>
      <w:docPartBody>
        <w:p w:rsidR="002F36A8" w:rsidRDefault="00A73577">
          <w:pPr>
            <w:pStyle w:val="98A1C4766BDF46A2954CD9D0F8A8231A"/>
          </w:pPr>
          <w:r>
            <w:t>Web address</w:t>
          </w:r>
        </w:p>
      </w:docPartBody>
    </w:docPart>
    <w:docPart>
      <w:docPartPr>
        <w:name w:val="D18B286BA820411AAAE9DA43A3A08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72EF9-2583-4CE3-90A9-0A284B42807E}"/>
      </w:docPartPr>
      <w:docPartBody>
        <w:p w:rsidR="002F36A8" w:rsidRDefault="00A73577">
          <w:pPr>
            <w:pStyle w:val="D18B286BA820411AAAE9DA43A3A08B6F"/>
          </w:pPr>
          <w:r>
            <w:t>Your Name</w:t>
          </w:r>
        </w:p>
      </w:docPartBody>
    </w:docPart>
    <w:docPart>
      <w:docPartPr>
        <w:name w:val="A6526A87329741ACAEEFBD4133438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DF0A7-E2D4-49F5-9395-8EBBFE656177}"/>
      </w:docPartPr>
      <w:docPartBody>
        <w:p w:rsidR="002F36A8" w:rsidRDefault="00A73577">
          <w:pPr>
            <w:pStyle w:val="A6526A87329741ACAEEFBD4133438A5C"/>
          </w:pPr>
          <w:r>
            <w:t>Street Address, City, ST ZIP Code</w:t>
          </w:r>
        </w:p>
      </w:docPartBody>
    </w:docPart>
    <w:docPart>
      <w:docPartPr>
        <w:name w:val="AA71813B6CE84FCFAF8A63C9BDD3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6DC48-0B42-419D-8188-DEA1E3CA1980}"/>
      </w:docPartPr>
      <w:docPartBody>
        <w:p w:rsidR="002F36A8" w:rsidRDefault="00A73577">
          <w:pPr>
            <w:pStyle w:val="AA71813B6CE84FCFAF8A63C9BDD30A42"/>
          </w:pPr>
          <w:r>
            <w:t>Telephone</w:t>
          </w:r>
        </w:p>
      </w:docPartBody>
    </w:docPart>
    <w:docPart>
      <w:docPartPr>
        <w:name w:val="4FD8EF5091B54BB08F47019EE8EF5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79632-CE6E-42AC-AE54-67519331221E}"/>
      </w:docPartPr>
      <w:docPartBody>
        <w:p w:rsidR="002F36A8" w:rsidRDefault="00A73577">
          <w:pPr>
            <w:pStyle w:val="4FD8EF5091B54BB08F47019EE8EF5CAF"/>
          </w:pPr>
          <w:r>
            <w:t>Email</w:t>
          </w:r>
        </w:p>
      </w:docPartBody>
    </w:docPart>
    <w:docPart>
      <w:docPartPr>
        <w:name w:val="49CA3D16EEB6498083F290B3B72D0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0AEC7-8ACC-4BE7-9C57-A5F7A43FACF0}"/>
      </w:docPartPr>
      <w:docPartBody>
        <w:p w:rsidR="002F36A8" w:rsidRDefault="00A73577">
          <w:pPr>
            <w:pStyle w:val="49CA3D16EEB6498083F290B3B72D0D06"/>
          </w:pPr>
          <w:r>
            <w:t>Twitter handle</w:t>
          </w:r>
        </w:p>
      </w:docPartBody>
    </w:docPart>
    <w:docPart>
      <w:docPartPr>
        <w:name w:val="0F46959EFB1F4A9DB75DB7AB68448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11C8F-87A0-4F5D-8F87-AE9CC082FAB2}"/>
      </w:docPartPr>
      <w:docPartBody>
        <w:p w:rsidR="002F36A8" w:rsidRDefault="00A73577">
          <w:pPr>
            <w:pStyle w:val="0F46959EFB1F4A9DB75DB7AB6844856F"/>
          </w:pPr>
          <w:r>
            <w:t>Web address</w:t>
          </w:r>
        </w:p>
      </w:docPartBody>
    </w:docPart>
    <w:docPart>
      <w:docPartPr>
        <w:name w:val="01FEF6FAABA0494B9CB7A3C97607B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63CF8-D48C-4F8A-8215-AACF5EFBDF9F}"/>
      </w:docPartPr>
      <w:docPartBody>
        <w:p w:rsidR="002F36A8" w:rsidRDefault="00A73577">
          <w:pPr>
            <w:pStyle w:val="01FEF6FAABA0494B9CB7A3C97607BC1C"/>
          </w:pPr>
          <w:r>
            <w:t>Your Name</w:t>
          </w:r>
        </w:p>
      </w:docPartBody>
    </w:docPart>
    <w:docPart>
      <w:docPartPr>
        <w:name w:val="9F1C21C6600740B6B360B9D74F61E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A0FF-68D2-4AF6-A14D-F05B7F0EC149}"/>
      </w:docPartPr>
      <w:docPartBody>
        <w:p w:rsidR="002F36A8" w:rsidRDefault="00A73577">
          <w:pPr>
            <w:pStyle w:val="9F1C21C6600740B6B360B9D74F61E993"/>
          </w:pPr>
          <w:r>
            <w:t>Street Address, City, ST ZIP Code</w:t>
          </w:r>
        </w:p>
      </w:docPartBody>
    </w:docPart>
    <w:docPart>
      <w:docPartPr>
        <w:name w:val="54EEC50866A64AF9B4441AE0A7619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D1D7C-639B-4A52-BAD6-85EF10600E35}"/>
      </w:docPartPr>
      <w:docPartBody>
        <w:p w:rsidR="002F36A8" w:rsidRDefault="00A73577">
          <w:pPr>
            <w:pStyle w:val="54EEC50866A64AF9B4441AE0A761939F"/>
          </w:pPr>
          <w:r>
            <w:t>Telephone</w:t>
          </w:r>
        </w:p>
      </w:docPartBody>
    </w:docPart>
    <w:docPart>
      <w:docPartPr>
        <w:name w:val="40F4DCEC5CD2474199C5EDDE5C2FD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4E272-C79F-489F-B3E8-806F3C56EAD6}"/>
      </w:docPartPr>
      <w:docPartBody>
        <w:p w:rsidR="002F36A8" w:rsidRDefault="00A73577">
          <w:pPr>
            <w:pStyle w:val="40F4DCEC5CD2474199C5EDDE5C2FD82B"/>
          </w:pPr>
          <w:r>
            <w:t>Email</w:t>
          </w:r>
        </w:p>
      </w:docPartBody>
    </w:docPart>
    <w:docPart>
      <w:docPartPr>
        <w:name w:val="624ADF5F0167459FA931C834D5E0E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F56E7-29AA-45B1-B41A-520D83DC5215}"/>
      </w:docPartPr>
      <w:docPartBody>
        <w:p w:rsidR="002F36A8" w:rsidRDefault="00A73577">
          <w:pPr>
            <w:pStyle w:val="624ADF5F0167459FA931C834D5E0EDC8"/>
          </w:pPr>
          <w:r>
            <w:t>Twitter handle</w:t>
          </w:r>
        </w:p>
      </w:docPartBody>
    </w:docPart>
    <w:docPart>
      <w:docPartPr>
        <w:name w:val="BCEECDA0F3B7422582A3B3698D9CD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C84C0-180C-4BB4-9869-EF8C7259FB2E}"/>
      </w:docPartPr>
      <w:docPartBody>
        <w:p w:rsidR="002F36A8" w:rsidRDefault="00A73577">
          <w:pPr>
            <w:pStyle w:val="BCEECDA0F3B7422582A3B3698D9CD33B"/>
          </w:pPr>
          <w:r>
            <w:t>Web address</w:t>
          </w:r>
        </w:p>
      </w:docPartBody>
    </w:docPart>
    <w:docPart>
      <w:docPartPr>
        <w:name w:val="414C3E6CFA4248F0BD0311EC4DBDF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E852C-BB79-490A-8639-3F30D406B996}"/>
      </w:docPartPr>
      <w:docPartBody>
        <w:p w:rsidR="002F36A8" w:rsidRDefault="00A73577">
          <w:pPr>
            <w:pStyle w:val="414C3E6CFA4248F0BD0311EC4DBDF91E"/>
          </w:pPr>
          <w:r>
            <w:t>Your Name</w:t>
          </w:r>
        </w:p>
      </w:docPartBody>
    </w:docPart>
    <w:docPart>
      <w:docPartPr>
        <w:name w:val="656983F8FF2A46BAB23887D2EF649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E305E-CA13-4A61-90CE-EE69EAAE52FD}"/>
      </w:docPartPr>
      <w:docPartBody>
        <w:p w:rsidR="002F36A8" w:rsidRDefault="00A73577">
          <w:pPr>
            <w:pStyle w:val="656983F8FF2A46BAB23887D2EF649DE9"/>
          </w:pPr>
          <w:r>
            <w:t>Street Address, City, ST ZIP Code</w:t>
          </w:r>
        </w:p>
      </w:docPartBody>
    </w:docPart>
    <w:docPart>
      <w:docPartPr>
        <w:name w:val="B561A759EB05491B88D3B215F0551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99DA-1809-41C7-A294-5732F58FF6DC}"/>
      </w:docPartPr>
      <w:docPartBody>
        <w:p w:rsidR="002F36A8" w:rsidRDefault="00A73577">
          <w:pPr>
            <w:pStyle w:val="B561A759EB05491B88D3B215F05516FA"/>
          </w:pPr>
          <w:r>
            <w:t>Telephone</w:t>
          </w:r>
        </w:p>
      </w:docPartBody>
    </w:docPart>
    <w:docPart>
      <w:docPartPr>
        <w:name w:val="50428BB66ED8469FAD826E9110AE3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382B7-DC97-4CA4-83B9-1AB069D0DF51}"/>
      </w:docPartPr>
      <w:docPartBody>
        <w:p w:rsidR="002F36A8" w:rsidRDefault="00A73577">
          <w:pPr>
            <w:pStyle w:val="50428BB66ED8469FAD826E9110AE3788"/>
          </w:pPr>
          <w:r>
            <w:t>Email</w:t>
          </w:r>
        </w:p>
      </w:docPartBody>
    </w:docPart>
    <w:docPart>
      <w:docPartPr>
        <w:name w:val="C8F2C36B5CF54133B036C33F0A5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F1370-5641-4993-B941-B78B07784C85}"/>
      </w:docPartPr>
      <w:docPartBody>
        <w:p w:rsidR="002F36A8" w:rsidRDefault="00A73577">
          <w:pPr>
            <w:pStyle w:val="C8F2C36B5CF54133B036C33F0A504D95"/>
          </w:pPr>
          <w:r>
            <w:t>Twitter handle</w:t>
          </w:r>
        </w:p>
      </w:docPartBody>
    </w:docPart>
    <w:docPart>
      <w:docPartPr>
        <w:name w:val="C8C679EB1ABF48D1BB9978A65368C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F8F38-59DE-4A61-89E8-2B838E40C0D0}"/>
      </w:docPartPr>
      <w:docPartBody>
        <w:p w:rsidR="002F36A8" w:rsidRDefault="00A73577">
          <w:pPr>
            <w:pStyle w:val="C8C679EB1ABF48D1BB9978A65368C8A4"/>
          </w:pPr>
          <w:r>
            <w:t>Web address</w:t>
          </w:r>
        </w:p>
      </w:docPartBody>
    </w:docPart>
    <w:docPart>
      <w:docPartPr>
        <w:name w:val="4AF7E90FC5CB4206B83A7B57640E4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5B7E8-5B4C-42FA-9847-0DE59E0EF6D9}"/>
      </w:docPartPr>
      <w:docPartBody>
        <w:p w:rsidR="002F36A8" w:rsidRDefault="00AF6597" w:rsidP="00AF6597">
          <w:pPr>
            <w:pStyle w:val="4AF7E90FC5CB4206B83A7B57640E4E34"/>
          </w:pPr>
          <w:r>
            <w:t>Your Name</w:t>
          </w:r>
        </w:p>
      </w:docPartBody>
    </w:docPart>
    <w:docPart>
      <w:docPartPr>
        <w:name w:val="8C62FD3032AF42F99DFE3F365093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F449-4517-43F3-81E3-E09DF1E70722}"/>
      </w:docPartPr>
      <w:docPartBody>
        <w:p w:rsidR="002F36A8" w:rsidRDefault="00AF6597" w:rsidP="00AF6597">
          <w:pPr>
            <w:pStyle w:val="8C62FD3032AF42F99DFE3F365093F4F7"/>
          </w:pPr>
          <w:r>
            <w:t>Street Address, City, ST ZIP Code</w:t>
          </w:r>
        </w:p>
      </w:docPartBody>
    </w:docPart>
    <w:docPart>
      <w:docPartPr>
        <w:name w:val="24CD458116D84F268FA7EEDDBB2E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F741C-878C-4F65-9EBE-6F63D12FE675}"/>
      </w:docPartPr>
      <w:docPartBody>
        <w:p w:rsidR="002F36A8" w:rsidRDefault="00AF6597" w:rsidP="00AF6597">
          <w:pPr>
            <w:pStyle w:val="24CD458116D84F268FA7EEDDBB2E1D82"/>
          </w:pPr>
          <w:r>
            <w:t>Telephone</w:t>
          </w:r>
        </w:p>
      </w:docPartBody>
    </w:docPart>
    <w:docPart>
      <w:docPartPr>
        <w:name w:val="70B255E122F64B0B84DB92C44C29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21B0D-1C0B-4F44-8F20-B3A2D38F5CBC}"/>
      </w:docPartPr>
      <w:docPartBody>
        <w:p w:rsidR="002F36A8" w:rsidRDefault="00AF6597" w:rsidP="00AF6597">
          <w:pPr>
            <w:pStyle w:val="70B255E122F64B0B84DB92C44C29C8F3"/>
          </w:pPr>
          <w:r>
            <w:t>Email</w:t>
          </w:r>
        </w:p>
      </w:docPartBody>
    </w:docPart>
    <w:docPart>
      <w:docPartPr>
        <w:name w:val="C035219A9D46498AA6CC7197C4863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FDC17-64CF-40AA-9DE3-166EA4879433}"/>
      </w:docPartPr>
      <w:docPartBody>
        <w:p w:rsidR="002F36A8" w:rsidRDefault="00AF6597" w:rsidP="00AF6597">
          <w:pPr>
            <w:pStyle w:val="C035219A9D46498AA6CC7197C4863BBD"/>
          </w:pPr>
          <w:r>
            <w:t>Twitter handle</w:t>
          </w:r>
        </w:p>
      </w:docPartBody>
    </w:docPart>
    <w:docPart>
      <w:docPartPr>
        <w:name w:val="78C92AF4C85A4923A1A1BB4C0943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50930-4C6F-4CAD-8DAD-AF2A7DFA7B1F}"/>
      </w:docPartPr>
      <w:docPartBody>
        <w:p w:rsidR="002F36A8" w:rsidRDefault="00AF6597" w:rsidP="00AF6597">
          <w:pPr>
            <w:pStyle w:val="78C92AF4C85A4923A1A1BB4C094322CE"/>
          </w:pPr>
          <w:r>
            <w:t>Web 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97"/>
    <w:rsid w:val="00235E2B"/>
    <w:rsid w:val="002F36A8"/>
    <w:rsid w:val="00A73577"/>
    <w:rsid w:val="00A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8F57CC7C164C02B380D14CA5E90E43">
    <w:name w:val="238F57CC7C164C02B380D14CA5E90E43"/>
  </w:style>
  <w:style w:type="paragraph" w:customStyle="1" w:styleId="15299795C2A241DDA7D60DB70F3F56A4">
    <w:name w:val="15299795C2A241DDA7D60DB70F3F56A4"/>
  </w:style>
  <w:style w:type="paragraph" w:customStyle="1" w:styleId="CB2652CCC6DD47E4B11D2253622A0E51">
    <w:name w:val="CB2652CCC6DD47E4B11D2253622A0E51"/>
  </w:style>
  <w:style w:type="paragraph" w:customStyle="1" w:styleId="494322A06195401BB2854EA8FD3A1F29">
    <w:name w:val="494322A06195401BB2854EA8FD3A1F29"/>
  </w:style>
  <w:style w:type="paragraph" w:customStyle="1" w:styleId="E75FB07469AB4B59BB4368592D52569F">
    <w:name w:val="E75FB07469AB4B59BB4368592D52569F"/>
  </w:style>
  <w:style w:type="paragraph" w:customStyle="1" w:styleId="75E15D521B104E8F984D1A883EAC7825">
    <w:name w:val="75E15D521B104E8F984D1A883EAC7825"/>
  </w:style>
  <w:style w:type="paragraph" w:customStyle="1" w:styleId="6FF3480B85C2450FB26BA1A5830553FC">
    <w:name w:val="6FF3480B85C2450FB26BA1A5830553FC"/>
  </w:style>
  <w:style w:type="paragraph" w:customStyle="1" w:styleId="E40C81C322F847A8800BFDDE16124523">
    <w:name w:val="E40C81C322F847A8800BFDDE16124523"/>
  </w:style>
  <w:style w:type="paragraph" w:customStyle="1" w:styleId="B763E32C9E634CB0B479938D3E6391AE">
    <w:name w:val="B763E32C9E634CB0B479938D3E6391AE"/>
  </w:style>
  <w:style w:type="paragraph" w:customStyle="1" w:styleId="97DE3A185EE045D8B80184FA05EB212C">
    <w:name w:val="97DE3A185EE045D8B80184FA05EB212C"/>
  </w:style>
  <w:style w:type="paragraph" w:customStyle="1" w:styleId="59CFAAA6E419433EBE75B0DA5ED47653">
    <w:name w:val="59CFAAA6E419433EBE75B0DA5ED47653"/>
  </w:style>
  <w:style w:type="paragraph" w:customStyle="1" w:styleId="95DDD2F6C09B450083A4AB5295BD08B5">
    <w:name w:val="95DDD2F6C09B450083A4AB5295BD08B5"/>
  </w:style>
  <w:style w:type="paragraph" w:customStyle="1" w:styleId="811E17A4851E446592BDD26EA52A2ABD">
    <w:name w:val="811E17A4851E446592BDD26EA52A2ABD"/>
  </w:style>
  <w:style w:type="paragraph" w:customStyle="1" w:styleId="8FA4464F4B3547B6B17362CF0A9D6275">
    <w:name w:val="8FA4464F4B3547B6B17362CF0A9D6275"/>
  </w:style>
  <w:style w:type="paragraph" w:customStyle="1" w:styleId="DEBD53636AAA4093B3BFF6F97286D72C">
    <w:name w:val="DEBD53636AAA4093B3BFF6F97286D72C"/>
  </w:style>
  <w:style w:type="paragraph" w:customStyle="1" w:styleId="FC47F1D6E9C942569AC170A85F93CEDC">
    <w:name w:val="FC47F1D6E9C942569AC170A85F93CEDC"/>
  </w:style>
  <w:style w:type="paragraph" w:customStyle="1" w:styleId="CE91B524A2214935AE4CE98D4FD5D061">
    <w:name w:val="CE91B524A2214935AE4CE98D4FD5D061"/>
  </w:style>
  <w:style w:type="paragraph" w:customStyle="1" w:styleId="D3ED3ED988834AE9B7B97379B337D993">
    <w:name w:val="D3ED3ED988834AE9B7B97379B337D993"/>
  </w:style>
  <w:style w:type="paragraph" w:customStyle="1" w:styleId="CD2B7D58FF0444D59BC691E4095EC9E2">
    <w:name w:val="CD2B7D58FF0444D59BC691E4095EC9E2"/>
  </w:style>
  <w:style w:type="paragraph" w:customStyle="1" w:styleId="94DC9C68DA8D424A90C5E07654646174">
    <w:name w:val="94DC9C68DA8D424A90C5E07654646174"/>
  </w:style>
  <w:style w:type="paragraph" w:customStyle="1" w:styleId="91A00A88E0AF46B6A42FADFB1F54CAF5">
    <w:name w:val="91A00A88E0AF46B6A42FADFB1F54CAF5"/>
  </w:style>
  <w:style w:type="paragraph" w:customStyle="1" w:styleId="8ECD225B774A44E2ACBACE68309E43BB">
    <w:name w:val="8ECD225B774A44E2ACBACE68309E43BB"/>
  </w:style>
  <w:style w:type="paragraph" w:customStyle="1" w:styleId="BDD14EC33BCB4043A5682363DBEDC871">
    <w:name w:val="BDD14EC33BCB4043A5682363DBEDC871"/>
  </w:style>
  <w:style w:type="paragraph" w:customStyle="1" w:styleId="3349A369CE8F4FD9A5A6205DF7CCD8BC">
    <w:name w:val="3349A369CE8F4FD9A5A6205DF7CCD8BC"/>
  </w:style>
  <w:style w:type="paragraph" w:customStyle="1" w:styleId="4BD2577D56D7405CAB3ECD8A9C71D7AA">
    <w:name w:val="4BD2577D56D7405CAB3ECD8A9C71D7AA"/>
  </w:style>
  <w:style w:type="paragraph" w:customStyle="1" w:styleId="82C3369777B247498E7F347C32A32F07">
    <w:name w:val="82C3369777B247498E7F347C32A32F07"/>
  </w:style>
  <w:style w:type="paragraph" w:customStyle="1" w:styleId="A87B9B53537B44808F3E77AE447BEDB5">
    <w:name w:val="A87B9B53537B44808F3E77AE447BEDB5"/>
  </w:style>
  <w:style w:type="paragraph" w:customStyle="1" w:styleId="2E1553498B774FA0AAE91AF30126A17E">
    <w:name w:val="2E1553498B774FA0AAE91AF30126A17E"/>
  </w:style>
  <w:style w:type="paragraph" w:customStyle="1" w:styleId="15DCC28831134DC7A409CC5423FA3B0E">
    <w:name w:val="15DCC28831134DC7A409CC5423FA3B0E"/>
  </w:style>
  <w:style w:type="paragraph" w:customStyle="1" w:styleId="C2CF4AFD440D4A02B39A056F958BF9A5">
    <w:name w:val="C2CF4AFD440D4A02B39A056F958BF9A5"/>
  </w:style>
  <w:style w:type="paragraph" w:customStyle="1" w:styleId="9F9A71C871574DC0A8F3C18FAFB2696B">
    <w:name w:val="9F9A71C871574DC0A8F3C18FAFB2696B"/>
  </w:style>
  <w:style w:type="paragraph" w:customStyle="1" w:styleId="4A0B3E2A1E11420CA933651623E13D59">
    <w:name w:val="4A0B3E2A1E11420CA933651623E13D59"/>
  </w:style>
  <w:style w:type="paragraph" w:customStyle="1" w:styleId="B28821FD8C1149C5A69D7866F1BE49FC">
    <w:name w:val="B28821FD8C1149C5A69D7866F1BE49FC"/>
  </w:style>
  <w:style w:type="paragraph" w:customStyle="1" w:styleId="EC3678BB303645DF8B2D0C2208F2922D">
    <w:name w:val="EC3678BB303645DF8B2D0C2208F2922D"/>
  </w:style>
  <w:style w:type="paragraph" w:customStyle="1" w:styleId="A8FB1C9189BD4DD7BC24517074337BC8">
    <w:name w:val="A8FB1C9189BD4DD7BC24517074337BC8"/>
  </w:style>
  <w:style w:type="paragraph" w:customStyle="1" w:styleId="F294A619951744BABC8E5159DB41426F">
    <w:name w:val="F294A619951744BABC8E5159DB41426F"/>
  </w:style>
  <w:style w:type="paragraph" w:customStyle="1" w:styleId="C6415A6E2F2C433CB04A9795B6B4E0AA">
    <w:name w:val="C6415A6E2F2C433CB04A9795B6B4E0AA"/>
  </w:style>
  <w:style w:type="paragraph" w:customStyle="1" w:styleId="0B12C7DE0AC946D0BF509C84055CC9B8">
    <w:name w:val="0B12C7DE0AC946D0BF509C84055CC9B8"/>
  </w:style>
  <w:style w:type="paragraph" w:customStyle="1" w:styleId="652DD498089446AF96EACD49B73904CD">
    <w:name w:val="652DD498089446AF96EACD49B73904CD"/>
  </w:style>
  <w:style w:type="paragraph" w:customStyle="1" w:styleId="560037C1F1A64D39B4093099DFE13CF7">
    <w:name w:val="560037C1F1A64D39B4093099DFE13CF7"/>
  </w:style>
  <w:style w:type="paragraph" w:customStyle="1" w:styleId="DBBCCD72994A4B4B99D5679D6D85C06A">
    <w:name w:val="DBBCCD72994A4B4B99D5679D6D85C06A"/>
  </w:style>
  <w:style w:type="paragraph" w:customStyle="1" w:styleId="98A1C4766BDF46A2954CD9D0F8A8231A">
    <w:name w:val="98A1C4766BDF46A2954CD9D0F8A8231A"/>
  </w:style>
  <w:style w:type="paragraph" w:customStyle="1" w:styleId="D18B286BA820411AAAE9DA43A3A08B6F">
    <w:name w:val="D18B286BA820411AAAE9DA43A3A08B6F"/>
  </w:style>
  <w:style w:type="paragraph" w:customStyle="1" w:styleId="A6526A87329741ACAEEFBD4133438A5C">
    <w:name w:val="A6526A87329741ACAEEFBD4133438A5C"/>
  </w:style>
  <w:style w:type="paragraph" w:customStyle="1" w:styleId="AA71813B6CE84FCFAF8A63C9BDD30A42">
    <w:name w:val="AA71813B6CE84FCFAF8A63C9BDD30A42"/>
  </w:style>
  <w:style w:type="paragraph" w:customStyle="1" w:styleId="4FD8EF5091B54BB08F47019EE8EF5CAF">
    <w:name w:val="4FD8EF5091B54BB08F47019EE8EF5CAF"/>
  </w:style>
  <w:style w:type="paragraph" w:customStyle="1" w:styleId="49CA3D16EEB6498083F290B3B72D0D06">
    <w:name w:val="49CA3D16EEB6498083F290B3B72D0D06"/>
  </w:style>
  <w:style w:type="paragraph" w:customStyle="1" w:styleId="0F46959EFB1F4A9DB75DB7AB6844856F">
    <w:name w:val="0F46959EFB1F4A9DB75DB7AB6844856F"/>
  </w:style>
  <w:style w:type="paragraph" w:customStyle="1" w:styleId="01FEF6FAABA0494B9CB7A3C97607BC1C">
    <w:name w:val="01FEF6FAABA0494B9CB7A3C97607BC1C"/>
  </w:style>
  <w:style w:type="paragraph" w:customStyle="1" w:styleId="9F1C21C6600740B6B360B9D74F61E993">
    <w:name w:val="9F1C21C6600740B6B360B9D74F61E993"/>
  </w:style>
  <w:style w:type="paragraph" w:customStyle="1" w:styleId="54EEC50866A64AF9B4441AE0A761939F">
    <w:name w:val="54EEC50866A64AF9B4441AE0A761939F"/>
  </w:style>
  <w:style w:type="paragraph" w:customStyle="1" w:styleId="40F4DCEC5CD2474199C5EDDE5C2FD82B">
    <w:name w:val="40F4DCEC5CD2474199C5EDDE5C2FD82B"/>
  </w:style>
  <w:style w:type="paragraph" w:customStyle="1" w:styleId="624ADF5F0167459FA931C834D5E0EDC8">
    <w:name w:val="624ADF5F0167459FA931C834D5E0EDC8"/>
  </w:style>
  <w:style w:type="paragraph" w:customStyle="1" w:styleId="BCEECDA0F3B7422582A3B3698D9CD33B">
    <w:name w:val="BCEECDA0F3B7422582A3B3698D9CD33B"/>
  </w:style>
  <w:style w:type="paragraph" w:customStyle="1" w:styleId="414C3E6CFA4248F0BD0311EC4DBDF91E">
    <w:name w:val="414C3E6CFA4248F0BD0311EC4DBDF91E"/>
  </w:style>
  <w:style w:type="paragraph" w:customStyle="1" w:styleId="656983F8FF2A46BAB23887D2EF649DE9">
    <w:name w:val="656983F8FF2A46BAB23887D2EF649DE9"/>
  </w:style>
  <w:style w:type="paragraph" w:customStyle="1" w:styleId="B561A759EB05491B88D3B215F05516FA">
    <w:name w:val="B561A759EB05491B88D3B215F05516FA"/>
  </w:style>
  <w:style w:type="paragraph" w:customStyle="1" w:styleId="50428BB66ED8469FAD826E9110AE3788">
    <w:name w:val="50428BB66ED8469FAD826E9110AE3788"/>
  </w:style>
  <w:style w:type="paragraph" w:customStyle="1" w:styleId="C8F2C36B5CF54133B036C33F0A504D95">
    <w:name w:val="C8F2C36B5CF54133B036C33F0A504D95"/>
  </w:style>
  <w:style w:type="paragraph" w:customStyle="1" w:styleId="C8C679EB1ABF48D1BB9978A65368C8A4">
    <w:name w:val="C8C679EB1ABF48D1BB9978A65368C8A4"/>
  </w:style>
  <w:style w:type="paragraph" w:customStyle="1" w:styleId="4AF7E90FC5CB4206B83A7B57640E4E34">
    <w:name w:val="4AF7E90FC5CB4206B83A7B57640E4E34"/>
    <w:rsid w:val="00AF6597"/>
  </w:style>
  <w:style w:type="paragraph" w:customStyle="1" w:styleId="8C62FD3032AF42F99DFE3F365093F4F7">
    <w:name w:val="8C62FD3032AF42F99DFE3F365093F4F7"/>
    <w:rsid w:val="00AF6597"/>
  </w:style>
  <w:style w:type="paragraph" w:customStyle="1" w:styleId="24CD458116D84F268FA7EEDDBB2E1D82">
    <w:name w:val="24CD458116D84F268FA7EEDDBB2E1D82"/>
    <w:rsid w:val="00AF6597"/>
  </w:style>
  <w:style w:type="paragraph" w:customStyle="1" w:styleId="70B255E122F64B0B84DB92C44C29C8F3">
    <w:name w:val="70B255E122F64B0B84DB92C44C29C8F3"/>
    <w:rsid w:val="00AF6597"/>
  </w:style>
  <w:style w:type="paragraph" w:customStyle="1" w:styleId="C035219A9D46498AA6CC7197C4863BBD">
    <w:name w:val="C035219A9D46498AA6CC7197C4863BBD"/>
    <w:rsid w:val="00AF6597"/>
  </w:style>
  <w:style w:type="paragraph" w:customStyle="1" w:styleId="78C92AF4C85A4923A1A1BB4C094322CE">
    <w:name w:val="78C92AF4C85A4923A1A1BB4C094322CE"/>
    <w:rsid w:val="00AF65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345 Monmouth Ave N, Monmouth OR 97361</CompanyAddress>
  <CompanyPhone>503-838-8000</CompanyPhone>
  <CompanyFax>Make code work for you! </CompanyFax>
  <CompanyEmail>tduncanson18@mail.wou.edu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78938D-52A7-48FA-8137-992C3083FD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47DF84-85B2-4C78-8B10-814D7873C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140F8-6DC3-48CE-99CF-EC654FE3737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capsules business cards.dotx</Template>
  <TotalTime>13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troyd</dc:creator>
  <cp:keywords>Troy duncanson</cp:keywords>
  <cp:lastModifiedBy>Troy Duncanson</cp:lastModifiedBy>
  <cp:revision>2</cp:revision>
  <cp:lastPrinted>2012-08-29T19:15:00Z</cp:lastPrinted>
  <dcterms:created xsi:type="dcterms:W3CDTF">2020-01-07T20:31:00Z</dcterms:created>
  <dcterms:modified xsi:type="dcterms:W3CDTF">2020-01-08T18:26:00Z</dcterms:modified>
  <cp:contentStatus>Debug Entities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