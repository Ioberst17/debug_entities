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72"/>
        <w:gridCol w:w="3222"/>
      </w:tblGrid>
      <w:tr w:rsidR="00F316AD" w:rsidRPr="001700F2" w14:paraId="60FF9246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DE331D0" w14:textId="77777777" w:rsidR="00F316AD" w:rsidRPr="001700F2" w:rsidRDefault="00527514" w:rsidP="00F316AD">
            <w:pPr>
              <w:pStyle w:val="Title"/>
            </w:pPr>
            <w:r>
              <w:t>Randy Caamal</w:t>
            </w:r>
          </w:p>
          <w:p w14:paraId="4FFABBB3" w14:textId="77777777" w:rsidR="00F316AD" w:rsidRPr="001700F2" w:rsidRDefault="00F316AD" w:rsidP="00D20DA9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14:paraId="130D31B6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479B75E0" w14:textId="762D7808" w:rsidR="00F316AD" w:rsidRPr="001700F2" w:rsidRDefault="00527514" w:rsidP="00D20DA9">
            <w:pPr>
              <w:jc w:val="center"/>
            </w:pPr>
            <w:r>
              <w:t>3</w:t>
            </w:r>
            <w:r w:rsidR="00CA4824">
              <w:t>45</w:t>
            </w:r>
            <w:r>
              <w:t xml:space="preserve"> Monmouth Ave </w:t>
            </w:r>
            <w:r w:rsidR="00CA4824">
              <w:t>N</w:t>
            </w:r>
            <w:r>
              <w:t>, Monmouth, OR 97361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3205E22D" w14:textId="23814879" w:rsidR="00F316AD" w:rsidRPr="001700F2" w:rsidRDefault="00CA4824" w:rsidP="00D20DA9">
            <w:pPr>
              <w:jc w:val="center"/>
            </w:pPr>
            <w:r>
              <w:t>(</w:t>
            </w:r>
            <w:r w:rsidR="00527514">
              <w:t>503</w:t>
            </w:r>
            <w:r>
              <w:t>)838-8000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26C29CFC" w14:textId="77777777" w:rsidR="00F316AD" w:rsidRPr="001700F2" w:rsidRDefault="00527514" w:rsidP="00D20DA9">
            <w:pPr>
              <w:jc w:val="center"/>
            </w:pPr>
            <w:r>
              <w:t>rcaamalcastillo13@wou.edu</w:t>
            </w:r>
          </w:p>
        </w:tc>
      </w:tr>
      <w:tr w:rsidR="00CD50FD" w:rsidRPr="001700F2" w14:paraId="7E0D14C9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7C38D580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B638D28" w14:textId="77777777" w:rsidR="00CD50FD" w:rsidRPr="001700F2" w:rsidRDefault="00421899" w:rsidP="00D20DA9">
            <w:pPr>
              <w:pStyle w:val="Heading1"/>
            </w:pPr>
            <w:sdt>
              <w:sdtPr>
                <w:id w:val="1460613821"/>
                <w:placeholder>
                  <w:docPart w:val="CB8FEF1B7A8F3744BD6481984BE570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52B0289" w14:textId="77777777" w:rsidR="00CD50FD" w:rsidRPr="001700F2" w:rsidRDefault="00CD50FD"/>
        </w:tc>
      </w:tr>
      <w:tr w:rsidR="00CD50FD" w:rsidRPr="001700F2" w14:paraId="43BD7885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56E36D1C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DDDC26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6F770310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6C65B771" w14:textId="77777777" w:rsidTr="00A5332A">
        <w:trPr>
          <w:trHeight w:val="954"/>
        </w:trPr>
        <w:tc>
          <w:tcPr>
            <w:tcW w:w="9300" w:type="dxa"/>
            <w:gridSpan w:val="3"/>
            <w:vAlign w:val="center"/>
          </w:tcPr>
          <w:p w14:paraId="56C55BF5" w14:textId="121F56AC" w:rsidR="0040233B" w:rsidRPr="001700F2" w:rsidRDefault="00CA4824" w:rsidP="00D20DA9">
            <w:pPr>
              <w:pStyle w:val="Text"/>
            </w:pPr>
            <w:r>
              <w:t>After graduating Western Oregon University, I want to be able to obtain an internship in the medical filed using my computer science degree. Then I want to be able to get a job as a Clinical System Analyst. I want to help those who are in the hospital in every way I possibly can.</w:t>
            </w:r>
          </w:p>
        </w:tc>
      </w:tr>
      <w:tr w:rsidR="00CD50FD" w:rsidRPr="001700F2" w14:paraId="3FCB212B" w14:textId="77777777" w:rsidTr="00A5332A">
        <w:trPr>
          <w:trHeight w:val="99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53B6A68" w14:textId="77777777" w:rsidR="00CD50FD" w:rsidRPr="001700F2" w:rsidRDefault="00421899" w:rsidP="00D20DA9">
            <w:pPr>
              <w:pStyle w:val="Heading2"/>
            </w:pPr>
            <w:sdt>
              <w:sdtPr>
                <w:id w:val="-1907296240"/>
                <w:placeholder>
                  <w:docPart w:val="47B64BDD7FC05244A2C1A2FE7799930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38E451968504949AF59D986B6EAE53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36DD11A" w14:textId="77777777" w:rsidR="00CD50FD" w:rsidRPr="001700F2" w:rsidRDefault="00421899" w:rsidP="00D20DA9">
            <w:pPr>
              <w:pStyle w:val="Heading1"/>
            </w:pPr>
            <w:sdt>
              <w:sdtPr>
                <w:id w:val="-1748876717"/>
                <w:placeholder>
                  <w:docPart w:val="3F17B768DE0C7944B0704A4066F0031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6FBAA90" w14:textId="77777777" w:rsidR="00CD50FD" w:rsidRPr="001700F2" w:rsidRDefault="00CD50FD"/>
        </w:tc>
      </w:tr>
      <w:tr w:rsidR="00CD50FD" w:rsidRPr="001700F2" w14:paraId="0850EDB0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EC433B4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8006C5C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4349FBE2" w14:textId="77777777" w:rsidR="00CD50FD" w:rsidRPr="001700F2" w:rsidRDefault="00CD50FD"/>
        </w:tc>
      </w:tr>
      <w:tr w:rsidR="0040233B" w:rsidRPr="001700F2" w14:paraId="1EAB0D6E" w14:textId="77777777" w:rsidTr="00963E28">
        <w:trPr>
          <w:trHeight w:val="1620"/>
        </w:trPr>
        <w:tc>
          <w:tcPr>
            <w:tcW w:w="3097" w:type="dxa"/>
            <w:shd w:val="clear" w:color="auto" w:fill="F2F2F2" w:themeFill="background1" w:themeFillShade="F2"/>
          </w:tcPr>
          <w:p w14:paraId="23BB3196" w14:textId="77777777" w:rsidR="0040233B" w:rsidRPr="001700F2" w:rsidRDefault="0040233B" w:rsidP="0040233B">
            <w:pPr>
              <w:pStyle w:val="Text"/>
            </w:pPr>
          </w:p>
          <w:p w14:paraId="123F510C" w14:textId="1BE13DB7" w:rsidR="00CA4824" w:rsidRDefault="00CA4824" w:rsidP="00CA4824">
            <w:pPr>
              <w:pStyle w:val="Text"/>
            </w:pPr>
            <w:r>
              <w:t xml:space="preserve">Western Oregon University, Monmouth, OR </w:t>
            </w:r>
          </w:p>
          <w:p w14:paraId="2B095CD0" w14:textId="77777777" w:rsidR="00CA4824" w:rsidRPr="00CA4824" w:rsidRDefault="00CA4824" w:rsidP="00CA4824">
            <w:pPr>
              <w:rPr>
                <w:sz w:val="20"/>
                <w:szCs w:val="20"/>
              </w:rPr>
            </w:pPr>
          </w:p>
          <w:p w14:paraId="3466F42B" w14:textId="77777777" w:rsidR="00D20DA9" w:rsidRDefault="00CA4824" w:rsidP="0040233B">
            <w:pPr>
              <w:pStyle w:val="Text"/>
            </w:pPr>
            <w:r>
              <w:t>Bachelor of Sc</w:t>
            </w:r>
            <w:r w:rsidR="00A5332A">
              <w:t>ience &amp; IDS</w:t>
            </w:r>
          </w:p>
          <w:p w14:paraId="169C43B4" w14:textId="7DFF3503" w:rsidR="00A5332A" w:rsidRPr="00A5332A" w:rsidRDefault="00A5332A" w:rsidP="00A53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Graduation Date: June 2020</w:t>
            </w:r>
          </w:p>
        </w:tc>
        <w:tc>
          <w:tcPr>
            <w:tcW w:w="6203" w:type="dxa"/>
            <w:gridSpan w:val="2"/>
            <w:vAlign w:val="center"/>
          </w:tcPr>
          <w:p w14:paraId="03DDFF26" w14:textId="48B92910" w:rsidR="00D20DA9" w:rsidRPr="001700F2" w:rsidRDefault="00963E28" w:rsidP="00D20DA9">
            <w:pPr>
              <w:pStyle w:val="SmallText"/>
            </w:pPr>
            <w:r>
              <w:t>June 2019 – September 2019</w:t>
            </w:r>
          </w:p>
          <w:p w14:paraId="76921577" w14:textId="3D7BD1B4" w:rsidR="00D20DA9" w:rsidRPr="001700F2" w:rsidRDefault="00963E28" w:rsidP="00D20DA9">
            <w:pPr>
              <w:pStyle w:val="Text"/>
            </w:pPr>
            <w:r>
              <w:t>Intern Computer Science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Tech Support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Estacada School District</w:t>
            </w:r>
          </w:p>
          <w:p w14:paraId="0702EE35" w14:textId="783E6B1C" w:rsidR="0040233B" w:rsidRDefault="00963E28" w:rsidP="00963E28">
            <w:pPr>
              <w:pStyle w:val="Text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sz w:val="21"/>
              </w:rPr>
              <w:t>I created spread sheets in Excel to record all the technology that they had, updated Chromebook’s, setup laptops for the teachers, and help check in and out equipment to and for</w:t>
            </w:r>
            <w:bookmarkStart w:id="0" w:name="_GoBack"/>
            <w:bookmarkEnd w:id="0"/>
            <w:r>
              <w:rPr>
                <w:sz w:val="21"/>
              </w:rPr>
              <w:t xml:space="preserve"> students and faculty.</w:t>
            </w:r>
          </w:p>
          <w:p w14:paraId="2CC2EEE1" w14:textId="77777777" w:rsidR="00963E28" w:rsidRPr="00963E28" w:rsidRDefault="00963E28" w:rsidP="00963E28"/>
          <w:p w14:paraId="05EE3670" w14:textId="468AF316" w:rsidR="0040233B" w:rsidRPr="001700F2" w:rsidRDefault="0040233B" w:rsidP="00D20DA9">
            <w:pPr>
              <w:pStyle w:val="Text"/>
            </w:pPr>
          </w:p>
        </w:tc>
      </w:tr>
      <w:tr w:rsidR="00CD50FD" w:rsidRPr="001700F2" w14:paraId="64FC8C41" w14:textId="77777777" w:rsidTr="00A5332A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32EE4EB" w14:textId="77777777" w:rsidR="00CD50FD" w:rsidRPr="001700F2" w:rsidRDefault="00421899" w:rsidP="00D20DA9">
            <w:pPr>
              <w:pStyle w:val="Heading2"/>
            </w:pPr>
            <w:sdt>
              <w:sdtPr>
                <w:id w:val="1066377136"/>
                <w:placeholder>
                  <w:docPart w:val="B92B073F3F245449810E517173C1A2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51A53D5B7C335B4B8F4117798E9F117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910C870" w14:textId="77777777" w:rsidR="00CD50FD" w:rsidRPr="001700F2" w:rsidRDefault="00421899" w:rsidP="00D20DA9">
            <w:pPr>
              <w:pStyle w:val="Heading1"/>
            </w:pPr>
            <w:sdt>
              <w:sdtPr>
                <w:id w:val="-1955778421"/>
                <w:placeholder>
                  <w:docPart w:val="9E5120E722E81C47BB82BC2DC9320BD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3E64BF3" w14:textId="77777777" w:rsidR="00CD50FD" w:rsidRPr="001700F2" w:rsidRDefault="00CD50FD"/>
        </w:tc>
      </w:tr>
      <w:tr w:rsidR="00CD50FD" w:rsidRPr="001700F2" w14:paraId="19EF5F6A" w14:textId="77777777" w:rsidTr="00A5332A">
        <w:trPr>
          <w:trHeight w:val="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479D97DE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3D7FBF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FE9DDD1" w14:textId="77777777" w:rsidR="00CD50FD" w:rsidRPr="001700F2" w:rsidRDefault="00CD50FD"/>
        </w:tc>
      </w:tr>
      <w:tr w:rsidR="00CD50FD" w:rsidRPr="001700F2" w14:paraId="73151820" w14:textId="77777777" w:rsidTr="00A5332A">
        <w:trPr>
          <w:trHeight w:val="192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412A821F" w14:textId="2AE6A800" w:rsidR="00D20DA9" w:rsidRPr="00A5332A" w:rsidRDefault="00A5332A" w:rsidP="00A5332A">
            <w:pPr>
              <w:pStyle w:val="Text"/>
              <w:rPr>
                <w:szCs w:val="20"/>
              </w:rPr>
            </w:pPr>
            <w:r w:rsidRPr="00A5332A">
              <w:rPr>
                <w:szCs w:val="20"/>
              </w:rPr>
              <w:t>Oracle</w:t>
            </w:r>
          </w:p>
          <w:p w14:paraId="6DC7CE5B" w14:textId="748A7B1A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Java</w:t>
            </w:r>
          </w:p>
          <w:p w14:paraId="3CD37984" w14:textId="73B762B8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Command line</w:t>
            </w:r>
          </w:p>
          <w:p w14:paraId="5D531C43" w14:textId="0A8EF001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Ubuntu</w:t>
            </w:r>
          </w:p>
          <w:p w14:paraId="12C86012" w14:textId="01AC240D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MYSQL Database Programing</w:t>
            </w:r>
          </w:p>
          <w:p w14:paraId="43EFAECF" w14:textId="2B997395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 xml:space="preserve">Putty Programing </w:t>
            </w:r>
          </w:p>
          <w:p w14:paraId="38F3E9E1" w14:textId="1FF083B5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MVC Visual Studio</w:t>
            </w:r>
          </w:p>
          <w:p w14:paraId="68F96DD3" w14:textId="097951B3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C#</w:t>
            </w:r>
          </w:p>
          <w:p w14:paraId="5B095F6B" w14:textId="2DEE5112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Haskell</w:t>
            </w:r>
          </w:p>
          <w:p w14:paraId="2AA8E11A" w14:textId="18D27694" w:rsidR="00A5332A" w:rsidRPr="00A5332A" w:rsidRDefault="00A5332A" w:rsidP="00A5332A">
            <w:pPr>
              <w:rPr>
                <w:sz w:val="20"/>
                <w:szCs w:val="20"/>
              </w:rPr>
            </w:pPr>
            <w:r w:rsidRPr="00A5332A">
              <w:rPr>
                <w:sz w:val="20"/>
                <w:szCs w:val="20"/>
              </w:rPr>
              <w:t>Prolog</w:t>
            </w:r>
          </w:p>
          <w:p w14:paraId="5D1BBABF" w14:textId="1CAE25D7" w:rsidR="00A5332A" w:rsidRPr="00A5332A" w:rsidRDefault="00A5332A" w:rsidP="00A5332A">
            <w:pPr>
              <w:rPr>
                <w:sz w:val="20"/>
                <w:szCs w:val="20"/>
              </w:rPr>
            </w:pPr>
            <w:proofErr w:type="spellStart"/>
            <w:r w:rsidRPr="00A5332A">
              <w:rPr>
                <w:sz w:val="20"/>
                <w:szCs w:val="20"/>
              </w:rPr>
              <w:t>Vensim</w:t>
            </w:r>
            <w:proofErr w:type="spellEnd"/>
            <w:r w:rsidRPr="00A5332A">
              <w:rPr>
                <w:sz w:val="20"/>
                <w:szCs w:val="20"/>
              </w:rPr>
              <w:t xml:space="preserve"> Model</w:t>
            </w:r>
          </w:p>
          <w:p w14:paraId="16CEC35E" w14:textId="4077A1A6" w:rsidR="00CD50FD" w:rsidRPr="00A5332A" w:rsidRDefault="00A5332A" w:rsidP="00A5332A">
            <w:pPr>
              <w:rPr>
                <w:sz w:val="20"/>
                <w:szCs w:val="20"/>
              </w:rPr>
            </w:pPr>
            <w:proofErr w:type="spellStart"/>
            <w:r w:rsidRPr="00A5332A">
              <w:rPr>
                <w:sz w:val="20"/>
                <w:szCs w:val="20"/>
              </w:rPr>
              <w:t>NetLogo</w:t>
            </w:r>
            <w:proofErr w:type="spellEnd"/>
          </w:p>
        </w:tc>
        <w:tc>
          <w:tcPr>
            <w:tcW w:w="6203" w:type="dxa"/>
            <w:gridSpan w:val="2"/>
            <w:vAlign w:val="center"/>
          </w:tcPr>
          <w:p w14:paraId="551814E3" w14:textId="751451C6" w:rsidR="00D20DA9" w:rsidRPr="001700F2" w:rsidRDefault="0085340C" w:rsidP="00D20DA9">
            <w:pPr>
              <w:pStyle w:val="Text"/>
            </w:pPr>
            <w:r>
              <w:t xml:space="preserve">I am bilingual in the languages of Spanish and English. </w:t>
            </w:r>
            <w:r w:rsidR="00A5332A">
              <w:t>I am a responsible team player with my teammates, I am organized, and I am a fast learner. Show me what to do and I will start learning it.</w:t>
            </w:r>
          </w:p>
          <w:p w14:paraId="17E6248E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07E1404E" w14:textId="77777777" w:rsidTr="00963E28">
        <w:trPr>
          <w:trHeight w:val="252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B4B7AD7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9B43D47" w14:textId="77777777" w:rsidR="00CD50FD" w:rsidRPr="001700F2" w:rsidRDefault="00421899" w:rsidP="00D20DA9">
            <w:pPr>
              <w:pStyle w:val="Heading1"/>
            </w:pPr>
            <w:sdt>
              <w:sdtPr>
                <w:id w:val="-513380234"/>
                <w:placeholder>
                  <w:docPart w:val="23A57E337D1859429C5825EBEEAF2BD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29FCF51" w14:textId="77777777" w:rsidR="00CD50FD" w:rsidRPr="001700F2" w:rsidRDefault="00CD50FD"/>
        </w:tc>
      </w:tr>
      <w:tr w:rsidR="00CD50FD" w:rsidRPr="001700F2" w14:paraId="3E8C1B2E" w14:textId="77777777" w:rsidTr="00963E28">
        <w:trPr>
          <w:trHeight w:val="369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76C96B2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BDE2AD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51F5852" w14:textId="77777777" w:rsidR="00CD50FD" w:rsidRPr="001700F2" w:rsidRDefault="00CD50FD"/>
        </w:tc>
      </w:tr>
      <w:tr w:rsidR="00CD50FD" w:rsidRPr="001700F2" w14:paraId="1F64339E" w14:textId="77777777" w:rsidTr="00A5332A">
        <w:trPr>
          <w:trHeight w:val="657"/>
        </w:trPr>
        <w:tc>
          <w:tcPr>
            <w:tcW w:w="3097" w:type="dxa"/>
            <w:shd w:val="clear" w:color="auto" w:fill="F2F2F2" w:themeFill="background1" w:themeFillShade="F2"/>
          </w:tcPr>
          <w:p w14:paraId="1FFB81F0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4268AC87" w14:textId="0649CFF7" w:rsidR="00D20DA9" w:rsidRPr="001700F2" w:rsidRDefault="0085340C" w:rsidP="0085340C">
            <w:pPr>
              <w:pStyle w:val="Text"/>
            </w:pPr>
            <w:r>
              <w:t>I did some leadership volunteer experience with Cesar Chavez Leadership Conference, MILK Community Day, Food Bank.</w:t>
            </w:r>
          </w:p>
          <w:p w14:paraId="44AF97ED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034399E5" w14:textId="77777777" w:rsidTr="00A5332A">
        <w:trPr>
          <w:trHeight w:val="60"/>
        </w:trPr>
        <w:tc>
          <w:tcPr>
            <w:tcW w:w="3097" w:type="dxa"/>
          </w:tcPr>
          <w:p w14:paraId="621D0A0A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0F171314" w14:textId="77777777" w:rsidR="00CD50FD" w:rsidRPr="001700F2" w:rsidRDefault="00CD50FD" w:rsidP="00CD50FD"/>
        </w:tc>
      </w:tr>
      <w:tr w:rsidR="00CD50FD" w:rsidRPr="001700F2" w14:paraId="74D46BD9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53739F7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5B85CD7" w14:textId="77777777" w:rsidR="00CD50FD" w:rsidRPr="001700F2" w:rsidRDefault="00421899" w:rsidP="00D20DA9">
            <w:pPr>
              <w:pStyle w:val="Heading1"/>
            </w:pPr>
            <w:sdt>
              <w:sdtPr>
                <w:id w:val="1294558939"/>
                <w:placeholder>
                  <w:docPart w:val="DA6E9B44DDFB0F4BAECEA8DE72C6939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CCE63B8" w14:textId="77777777" w:rsidR="00CD50FD" w:rsidRPr="001700F2" w:rsidRDefault="00CD50FD"/>
        </w:tc>
      </w:tr>
      <w:tr w:rsidR="00CD50FD" w:rsidRPr="001700F2" w14:paraId="6BF736AE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43A5427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1CBB1A7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0F1EBFD" w14:textId="77777777" w:rsidR="00CD50FD" w:rsidRPr="001700F2" w:rsidRDefault="00CD50FD"/>
        </w:tc>
      </w:tr>
      <w:tr w:rsidR="00CD50FD" w:rsidRPr="001700F2" w14:paraId="51F09C8A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5F98F06" w14:textId="77777777" w:rsidR="00CD50FD" w:rsidRPr="001700F2" w:rsidRDefault="00421899" w:rsidP="00D20DA9">
            <w:pPr>
              <w:pStyle w:val="Text"/>
            </w:pPr>
            <w:sdt>
              <w:sdtPr>
                <w:id w:val="-640341508"/>
                <w:placeholder>
                  <w:docPart w:val="D5A80F469A12EA41B1A39966B6BFD12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16B23F4A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B06C" w14:textId="77777777" w:rsidR="00421899" w:rsidRDefault="00421899" w:rsidP="00F316AD">
      <w:r>
        <w:separator/>
      </w:r>
    </w:p>
  </w:endnote>
  <w:endnote w:type="continuationSeparator" w:id="0">
    <w:p w14:paraId="7176F20C" w14:textId="77777777" w:rsidR="00421899" w:rsidRDefault="0042189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FA749" w14:textId="77777777" w:rsidR="00421899" w:rsidRDefault="00421899" w:rsidP="00F316AD">
      <w:r>
        <w:separator/>
      </w:r>
    </w:p>
  </w:footnote>
  <w:footnote w:type="continuationSeparator" w:id="0">
    <w:p w14:paraId="1EA2EB6A" w14:textId="77777777" w:rsidR="00421899" w:rsidRDefault="0042189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4AB9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EE4635" wp14:editId="5508308D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584E9A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205E3"/>
    <w:multiLevelType w:val="hybridMultilevel"/>
    <w:tmpl w:val="FF060E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14"/>
    <w:rsid w:val="0007069B"/>
    <w:rsid w:val="001700F2"/>
    <w:rsid w:val="001871FF"/>
    <w:rsid w:val="001F4150"/>
    <w:rsid w:val="0029715D"/>
    <w:rsid w:val="0040233B"/>
    <w:rsid w:val="00421899"/>
    <w:rsid w:val="004D0355"/>
    <w:rsid w:val="004E6224"/>
    <w:rsid w:val="00527514"/>
    <w:rsid w:val="005D2581"/>
    <w:rsid w:val="00617740"/>
    <w:rsid w:val="006C60E6"/>
    <w:rsid w:val="0085340C"/>
    <w:rsid w:val="0089710E"/>
    <w:rsid w:val="00963E28"/>
    <w:rsid w:val="00A5332A"/>
    <w:rsid w:val="00A74E15"/>
    <w:rsid w:val="00C55D85"/>
    <w:rsid w:val="00CA4824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4BD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caamal/Library/Containers/com.microsoft.Word/Data/Library/Application%20Support/Microsoft/Office/16.0/DTS/Search/%7b861127D2-ABA5-E349-B727-BDCFA63035A5%7dtf896166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FEF1B7A8F3744BD6481984BE5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D4663-E944-A143-A123-634A3AC1A11A}"/>
      </w:docPartPr>
      <w:docPartBody>
        <w:p w:rsidR="005036F4" w:rsidRDefault="00E64EEF">
          <w:pPr>
            <w:pStyle w:val="CB8FEF1B7A8F3744BD6481984BE57018"/>
          </w:pPr>
          <w:r w:rsidRPr="001700F2">
            <w:t>OBJECTIVE</w:t>
          </w:r>
        </w:p>
      </w:docPartBody>
    </w:docPart>
    <w:docPart>
      <w:docPartPr>
        <w:name w:val="47B64BDD7FC05244A2C1A2FE77999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752E7-9400-4F4D-A9F5-D8C983BEBDA5}"/>
      </w:docPartPr>
      <w:docPartBody>
        <w:p w:rsidR="005036F4" w:rsidRDefault="00E64EEF">
          <w:pPr>
            <w:pStyle w:val="47B64BDD7FC05244A2C1A2FE77999300"/>
          </w:pPr>
          <w:r w:rsidRPr="001700F2">
            <w:t>EDUCATION</w:t>
          </w:r>
        </w:p>
      </w:docPartBody>
    </w:docPart>
    <w:docPart>
      <w:docPartPr>
        <w:name w:val="638E451968504949AF59D986B6EA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A189-5244-E145-A7D2-338F4AD8A149}"/>
      </w:docPartPr>
      <w:docPartBody>
        <w:p w:rsidR="005036F4" w:rsidRDefault="00E64EEF">
          <w:pPr>
            <w:pStyle w:val="638E451968504949AF59D986B6EAE53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3F17B768DE0C7944B0704A4066F00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DC299-3822-884E-9088-C2F55583FB3F}"/>
      </w:docPartPr>
      <w:docPartBody>
        <w:p w:rsidR="005036F4" w:rsidRDefault="00E64EEF">
          <w:pPr>
            <w:pStyle w:val="3F17B768DE0C7944B0704A4066F0031B"/>
          </w:pPr>
          <w:r w:rsidRPr="001700F2">
            <w:t>EXPERIENCE</w:t>
          </w:r>
        </w:p>
      </w:docPartBody>
    </w:docPart>
    <w:docPart>
      <w:docPartPr>
        <w:name w:val="B92B073F3F245449810E517173C1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C89E-8EEA-0C4B-9FEB-31E165041080}"/>
      </w:docPartPr>
      <w:docPartBody>
        <w:p w:rsidR="005036F4" w:rsidRDefault="00E64EEF">
          <w:pPr>
            <w:pStyle w:val="B92B073F3F245449810E517173C1A2CC"/>
          </w:pPr>
          <w:r w:rsidRPr="00D26A79">
            <w:t>KEY SKILLS</w:t>
          </w:r>
        </w:p>
      </w:docPartBody>
    </w:docPart>
    <w:docPart>
      <w:docPartPr>
        <w:name w:val="51A53D5B7C335B4B8F4117798E9F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D3C51-0A30-284F-9C30-A8098F46986C}"/>
      </w:docPartPr>
      <w:docPartBody>
        <w:p w:rsidR="005036F4" w:rsidRDefault="00E64EEF">
          <w:pPr>
            <w:pStyle w:val="51A53D5B7C335B4B8F4117798E9F117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E5120E722E81C47BB82BC2DC932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F66B7-8DE1-A74D-8FF9-2AFCF221386B}"/>
      </w:docPartPr>
      <w:docPartBody>
        <w:p w:rsidR="005036F4" w:rsidRDefault="00E64EEF">
          <w:pPr>
            <w:pStyle w:val="9E5120E722E81C47BB82BC2DC9320BD6"/>
          </w:pPr>
          <w:r w:rsidRPr="001700F2">
            <w:t>COMMUNICATION</w:t>
          </w:r>
        </w:p>
      </w:docPartBody>
    </w:docPart>
    <w:docPart>
      <w:docPartPr>
        <w:name w:val="23A57E337D1859429C5825EBEEAF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18FAB-60A4-B344-AD07-EFF2DE074DC2}"/>
      </w:docPartPr>
      <w:docPartBody>
        <w:p w:rsidR="005036F4" w:rsidRDefault="00E64EEF">
          <w:pPr>
            <w:pStyle w:val="23A57E337D1859429C5825EBEEAF2BD2"/>
          </w:pPr>
          <w:r w:rsidRPr="001700F2">
            <w:t>LEADERSHIP</w:t>
          </w:r>
        </w:p>
      </w:docPartBody>
    </w:docPart>
    <w:docPart>
      <w:docPartPr>
        <w:name w:val="DA6E9B44DDFB0F4BAECEA8DE72C6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8A8DF-3A42-3544-9BCD-4EC1991960A4}"/>
      </w:docPartPr>
      <w:docPartBody>
        <w:p w:rsidR="005036F4" w:rsidRDefault="00E64EEF">
          <w:pPr>
            <w:pStyle w:val="DA6E9B44DDFB0F4BAECEA8DE72C69392"/>
          </w:pPr>
          <w:r w:rsidRPr="001700F2">
            <w:t>REFERENCES</w:t>
          </w:r>
        </w:p>
      </w:docPartBody>
    </w:docPart>
    <w:docPart>
      <w:docPartPr>
        <w:name w:val="D5A80F469A12EA41B1A39966B6BFD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79CD-A598-A943-A680-0AFB39616138}"/>
      </w:docPartPr>
      <w:docPartBody>
        <w:p w:rsidR="005036F4" w:rsidRDefault="00E64EEF">
          <w:pPr>
            <w:pStyle w:val="D5A80F469A12EA41B1A39966B6BFD120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EF"/>
    <w:rsid w:val="002F17DB"/>
    <w:rsid w:val="005036F4"/>
    <w:rsid w:val="00E6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C2CDAA862C6143AF5B9DF140BCA525">
    <w:name w:val="73C2CDAA862C6143AF5B9DF140BCA525"/>
  </w:style>
  <w:style w:type="paragraph" w:customStyle="1" w:styleId="C354DB09911448418866AE89D4B8B499">
    <w:name w:val="C354DB09911448418866AE89D4B8B499"/>
  </w:style>
  <w:style w:type="paragraph" w:customStyle="1" w:styleId="1CB71FA273FACD47B2AFCA81D6C700C9">
    <w:name w:val="1CB71FA273FACD47B2AFCA81D6C700C9"/>
  </w:style>
  <w:style w:type="paragraph" w:customStyle="1" w:styleId="E070EA358C3E6F46BC39873557DBCD0D">
    <w:name w:val="E070EA358C3E6F46BC39873557DBCD0D"/>
  </w:style>
  <w:style w:type="paragraph" w:customStyle="1" w:styleId="AF42879E3568054BB0536FB120DB8FE7">
    <w:name w:val="AF42879E3568054BB0536FB120DB8FE7"/>
  </w:style>
  <w:style w:type="paragraph" w:customStyle="1" w:styleId="9A27BD4C29480744B344F5AF382C01BC">
    <w:name w:val="9A27BD4C29480744B344F5AF382C01BC"/>
  </w:style>
  <w:style w:type="paragraph" w:customStyle="1" w:styleId="CB8FEF1B7A8F3744BD6481984BE57018">
    <w:name w:val="CB8FEF1B7A8F3744BD6481984BE57018"/>
  </w:style>
  <w:style w:type="paragraph" w:customStyle="1" w:styleId="A14F50552E74D346B35CB5C44477091A">
    <w:name w:val="A14F50552E74D346B35CB5C44477091A"/>
  </w:style>
  <w:style w:type="paragraph" w:customStyle="1" w:styleId="47B64BDD7FC05244A2C1A2FE77999300">
    <w:name w:val="47B64BDD7FC05244A2C1A2FE77999300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38E451968504949AF59D986B6EAE53A">
    <w:name w:val="638E451968504949AF59D986B6EAE53A"/>
  </w:style>
  <w:style w:type="paragraph" w:customStyle="1" w:styleId="3F17B768DE0C7944B0704A4066F0031B">
    <w:name w:val="3F17B768DE0C7944B0704A4066F0031B"/>
  </w:style>
  <w:style w:type="paragraph" w:customStyle="1" w:styleId="Text">
    <w:name w:val="Text"/>
    <w:basedOn w:val="Normal"/>
    <w:next w:val="Normal"/>
    <w:uiPriority w:val="3"/>
    <w:qFormat/>
    <w:pPr>
      <w:spacing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E4FBC772C8AFCE4EB20ECD2B0A0AD74C">
    <w:name w:val="E4FBC772C8AFCE4EB20ECD2B0A0AD74C"/>
  </w:style>
  <w:style w:type="paragraph" w:customStyle="1" w:styleId="95726F7DDA53A747AFA81CB7D585BEAD">
    <w:name w:val="95726F7DDA53A747AFA81CB7D585BEAD"/>
  </w:style>
  <w:style w:type="paragraph" w:customStyle="1" w:styleId="AF05C917CBA97A4691EF85D3890B98D2">
    <w:name w:val="AF05C917CBA97A4691EF85D3890B98D2"/>
  </w:style>
  <w:style w:type="paragraph" w:customStyle="1" w:styleId="22B488E8686CDE48B0818B4B27002071">
    <w:name w:val="22B488E8686CDE48B0818B4B27002071"/>
  </w:style>
  <w:style w:type="paragraph" w:customStyle="1" w:styleId="F023BE4F41673C4FB085D19F40F56A45">
    <w:name w:val="F023BE4F41673C4FB085D19F40F56A45"/>
  </w:style>
  <w:style w:type="paragraph" w:customStyle="1" w:styleId="2544932A57A3D1498D70A0DAA8C2AD46">
    <w:name w:val="2544932A57A3D1498D70A0DAA8C2AD46"/>
  </w:style>
  <w:style w:type="paragraph" w:customStyle="1" w:styleId="271F0332B0D8DA4F9125012596024ACC">
    <w:name w:val="271F0332B0D8DA4F9125012596024ACC"/>
  </w:style>
  <w:style w:type="paragraph" w:customStyle="1" w:styleId="0E2925B655D202419F6F7F1D03C2EAC7">
    <w:name w:val="0E2925B655D202419F6F7F1D03C2EAC7"/>
  </w:style>
  <w:style w:type="paragraph" w:customStyle="1" w:styleId="DC644FCF9E5F284B933A4CABC4C5E92A">
    <w:name w:val="DC644FCF9E5F284B933A4CABC4C5E92A"/>
  </w:style>
  <w:style w:type="paragraph" w:customStyle="1" w:styleId="AE4EF897EECD14439E8405FDB54A9ABF">
    <w:name w:val="AE4EF897EECD14439E8405FDB54A9ABF"/>
  </w:style>
  <w:style w:type="paragraph" w:customStyle="1" w:styleId="2137ED5CBD951544BE7FCB70DD22FD59">
    <w:name w:val="2137ED5CBD951544BE7FCB70DD22FD59"/>
  </w:style>
  <w:style w:type="paragraph" w:customStyle="1" w:styleId="DC789FD2162FF447AB8422C5CD80E620">
    <w:name w:val="DC789FD2162FF447AB8422C5CD80E620"/>
  </w:style>
  <w:style w:type="paragraph" w:customStyle="1" w:styleId="304EB534C118B9438038B750F689460E">
    <w:name w:val="304EB534C118B9438038B750F689460E"/>
  </w:style>
  <w:style w:type="paragraph" w:customStyle="1" w:styleId="A1A9BC6C966BE94C8A4074EB5C91EC1B">
    <w:name w:val="A1A9BC6C966BE94C8A4074EB5C91EC1B"/>
  </w:style>
  <w:style w:type="paragraph" w:customStyle="1" w:styleId="B92B073F3F245449810E517173C1A2CC">
    <w:name w:val="B92B073F3F245449810E517173C1A2CC"/>
  </w:style>
  <w:style w:type="paragraph" w:customStyle="1" w:styleId="51A53D5B7C335B4B8F4117798E9F1175">
    <w:name w:val="51A53D5B7C335B4B8F4117798E9F1175"/>
  </w:style>
  <w:style w:type="paragraph" w:customStyle="1" w:styleId="9E5120E722E81C47BB82BC2DC9320BD6">
    <w:name w:val="9E5120E722E81C47BB82BC2DC9320BD6"/>
  </w:style>
  <w:style w:type="paragraph" w:customStyle="1" w:styleId="95AEA269E2F59440B414E012C20F63B6">
    <w:name w:val="95AEA269E2F59440B414E012C20F63B6"/>
  </w:style>
  <w:style w:type="paragraph" w:customStyle="1" w:styleId="D4303923D8D9A8479EF23FA61A34ACFB">
    <w:name w:val="D4303923D8D9A8479EF23FA61A34ACFB"/>
  </w:style>
  <w:style w:type="paragraph" w:customStyle="1" w:styleId="23A57E337D1859429C5825EBEEAF2BD2">
    <w:name w:val="23A57E337D1859429C5825EBEEAF2BD2"/>
  </w:style>
  <w:style w:type="paragraph" w:customStyle="1" w:styleId="78E106FA46FC4A4BA08F877A48983BDA">
    <w:name w:val="78E106FA46FC4A4BA08F877A48983BDA"/>
  </w:style>
  <w:style w:type="paragraph" w:customStyle="1" w:styleId="DA6E9B44DDFB0F4BAECEA8DE72C69392">
    <w:name w:val="DA6E9B44DDFB0F4BAECEA8DE72C69392"/>
  </w:style>
  <w:style w:type="paragraph" w:customStyle="1" w:styleId="D5A80F469A12EA41B1A39966B6BFD120">
    <w:name w:val="D5A80F469A12EA41B1A39966B6BFD120"/>
  </w:style>
  <w:style w:type="paragraph" w:customStyle="1" w:styleId="AEA3F9929D80C943A6F2DE05B3603330">
    <w:name w:val="AEA3F9929D80C943A6F2DE05B3603330"/>
    <w:rsid w:val="00503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{861127D2-ABA5-E349-B727-BDCFA63035A5}tf89616653.dotx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2020-01-07T21:04:00Z</dcterms:created>
  <dcterms:modified xsi:type="dcterms:W3CDTF">2020-01-09T20:47:00Z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