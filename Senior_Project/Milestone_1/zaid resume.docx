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967"/>
        <w:gridCol w:w="3595"/>
      </w:tblGrid>
      <w:tr w:rsidR="00F316AD" w:rsidRPr="001700F2" w14:paraId="5FE00F0B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1265A10C" w14:textId="77777777" w:rsidR="00F316AD" w:rsidRPr="001700F2" w:rsidRDefault="00E312D0" w:rsidP="00D20DA9">
            <w:pPr>
              <w:pStyle w:val="Subtitle"/>
            </w:pPr>
            <w:r>
              <w:t>ZEED ALSUWAYYIGH</w:t>
            </w:r>
            <w:r w:rsidR="00F316AD" w:rsidRPr="001700F2">
              <w:t xml:space="preserve"> </w:t>
            </w:r>
          </w:p>
        </w:tc>
      </w:tr>
      <w:tr w:rsidR="00F316AD" w:rsidRPr="001700F2" w14:paraId="65584226" w14:textId="77777777" w:rsidTr="00E312D0">
        <w:trPr>
          <w:trHeight w:val="735"/>
        </w:trPr>
        <w:tc>
          <w:tcPr>
            <w:tcW w:w="2738" w:type="dxa"/>
            <w:tcBorders>
              <w:top w:val="single" w:sz="24" w:space="0" w:color="BF9268" w:themeColor="accent2"/>
            </w:tcBorders>
            <w:vAlign w:val="center"/>
          </w:tcPr>
          <w:p w14:paraId="31ADEFFD" w14:textId="77777777" w:rsidR="00F316AD" w:rsidRPr="001700F2" w:rsidRDefault="00E312D0" w:rsidP="00D20DA9">
            <w:pPr>
              <w:jc w:val="center"/>
            </w:pPr>
            <w:r>
              <w:t xml:space="preserve">517 S Monmouth </w:t>
            </w:r>
            <w:proofErr w:type="spellStart"/>
            <w:r>
              <w:t>ave</w:t>
            </w:r>
            <w:proofErr w:type="spellEnd"/>
            <w:r>
              <w:t xml:space="preserve"> 97361</w:t>
            </w:r>
          </w:p>
        </w:tc>
        <w:tc>
          <w:tcPr>
            <w:tcW w:w="2967" w:type="dxa"/>
            <w:tcBorders>
              <w:top w:val="single" w:sz="24" w:space="0" w:color="BF9268" w:themeColor="accent2"/>
            </w:tcBorders>
            <w:vAlign w:val="center"/>
          </w:tcPr>
          <w:p w14:paraId="78DC9253" w14:textId="77777777" w:rsidR="00F316AD" w:rsidRPr="001700F2" w:rsidRDefault="00E312D0" w:rsidP="00D20DA9">
            <w:pPr>
              <w:jc w:val="center"/>
            </w:pPr>
            <w:r>
              <w:t>858-397-3158</w:t>
            </w:r>
          </w:p>
        </w:tc>
        <w:tc>
          <w:tcPr>
            <w:tcW w:w="3595" w:type="dxa"/>
            <w:tcBorders>
              <w:top w:val="single" w:sz="24" w:space="0" w:color="BF9268" w:themeColor="accent2"/>
            </w:tcBorders>
            <w:vAlign w:val="center"/>
          </w:tcPr>
          <w:p w14:paraId="40E67D0D" w14:textId="77777777" w:rsidR="00F316AD" w:rsidRPr="001700F2" w:rsidRDefault="00E312D0" w:rsidP="00D20DA9">
            <w:pPr>
              <w:jc w:val="center"/>
            </w:pPr>
            <w:r>
              <w:t>Zalsuwayyigh18@mail.wou.edu</w:t>
            </w:r>
            <w:r w:rsidR="00D20DA9" w:rsidRPr="001700F2">
              <w:t xml:space="preserve"> </w:t>
            </w:r>
          </w:p>
        </w:tc>
      </w:tr>
      <w:tr w:rsidR="00CD50FD" w:rsidRPr="001700F2" w14:paraId="2E724F41" w14:textId="77777777" w:rsidTr="00E312D0">
        <w:trPr>
          <w:trHeight w:val="210"/>
        </w:trPr>
        <w:tc>
          <w:tcPr>
            <w:tcW w:w="2738" w:type="dxa"/>
            <w:tcBorders>
              <w:bottom w:val="single" w:sz="18" w:space="0" w:color="BF9268" w:themeColor="accent2"/>
            </w:tcBorders>
          </w:tcPr>
          <w:p w14:paraId="05EE9143" w14:textId="77777777" w:rsidR="00CD50FD" w:rsidRPr="001700F2" w:rsidRDefault="00CD50FD" w:rsidP="00CD50FD"/>
        </w:tc>
        <w:tc>
          <w:tcPr>
            <w:tcW w:w="2967" w:type="dxa"/>
            <w:vMerge w:val="restart"/>
            <w:shd w:val="clear" w:color="auto" w:fill="303848" w:themeFill="accent1"/>
            <w:vAlign w:val="center"/>
          </w:tcPr>
          <w:p w14:paraId="2C476892" w14:textId="77777777" w:rsidR="00CD50FD" w:rsidRPr="001700F2" w:rsidRDefault="000C66CB" w:rsidP="00D20DA9">
            <w:pPr>
              <w:pStyle w:val="Heading1"/>
            </w:pPr>
            <w:sdt>
              <w:sdtPr>
                <w:id w:val="1460613821"/>
                <w:placeholder>
                  <w:docPart w:val="8691EECAE3334DC7BFA3F0DFCA50C76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595" w:type="dxa"/>
            <w:tcBorders>
              <w:bottom w:val="single" w:sz="18" w:space="0" w:color="BF9268" w:themeColor="accent2"/>
            </w:tcBorders>
          </w:tcPr>
          <w:p w14:paraId="4A83697A" w14:textId="77777777" w:rsidR="00CD50FD" w:rsidRPr="001700F2" w:rsidRDefault="00CD50FD"/>
        </w:tc>
      </w:tr>
      <w:tr w:rsidR="00CD50FD" w:rsidRPr="001700F2" w14:paraId="23BFA1E5" w14:textId="77777777" w:rsidTr="00E312D0">
        <w:trPr>
          <w:trHeight w:val="210"/>
        </w:trPr>
        <w:tc>
          <w:tcPr>
            <w:tcW w:w="2738" w:type="dxa"/>
            <w:tcBorders>
              <w:top w:val="single" w:sz="18" w:space="0" w:color="BF9268" w:themeColor="accent2"/>
            </w:tcBorders>
          </w:tcPr>
          <w:p w14:paraId="72573399" w14:textId="77777777" w:rsidR="00CD50FD" w:rsidRPr="001700F2" w:rsidRDefault="00CD50FD" w:rsidP="00CD50FD"/>
        </w:tc>
        <w:tc>
          <w:tcPr>
            <w:tcW w:w="2967" w:type="dxa"/>
            <w:vMerge/>
            <w:shd w:val="clear" w:color="auto" w:fill="303848" w:themeFill="accent1"/>
            <w:vAlign w:val="center"/>
          </w:tcPr>
          <w:p w14:paraId="16635D42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595" w:type="dxa"/>
            <w:tcBorders>
              <w:top w:val="single" w:sz="18" w:space="0" w:color="BF9268" w:themeColor="accent2"/>
            </w:tcBorders>
          </w:tcPr>
          <w:p w14:paraId="7CFD7D5F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2327AC23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09B295C0" w14:textId="30B0E6F1" w:rsidR="0040233B" w:rsidRPr="001700F2" w:rsidRDefault="00826A48" w:rsidP="00D20DA9">
            <w:pPr>
              <w:pStyle w:val="Text"/>
            </w:pPr>
            <w:r>
              <w:t xml:space="preserve">My main objective after graduation is to use my skills and experience to build an app or a website for my sister. she is a dentist and I promised myself to help her and to make sure she </w:t>
            </w:r>
            <w:r w:rsidR="005A3DFC">
              <w:t>h</w:t>
            </w:r>
            <w:r>
              <w:t xml:space="preserve">as the best tools to be one of the best in her field. </w:t>
            </w:r>
          </w:p>
        </w:tc>
      </w:tr>
      <w:tr w:rsidR="00CD50FD" w:rsidRPr="001700F2" w14:paraId="471F9F3D" w14:textId="77777777" w:rsidTr="00E312D0">
        <w:trPr>
          <w:trHeight w:val="220"/>
        </w:trPr>
        <w:tc>
          <w:tcPr>
            <w:tcW w:w="2738" w:type="dxa"/>
            <w:vMerge w:val="restart"/>
            <w:shd w:val="clear" w:color="auto" w:fill="F2F2F2" w:themeFill="background1" w:themeFillShade="F2"/>
            <w:vAlign w:val="center"/>
          </w:tcPr>
          <w:p w14:paraId="440375D5" w14:textId="77777777" w:rsidR="00CD50FD" w:rsidRPr="001700F2" w:rsidRDefault="000C66CB" w:rsidP="00D20DA9">
            <w:pPr>
              <w:pStyle w:val="Heading2"/>
            </w:pPr>
            <w:sdt>
              <w:sdtPr>
                <w:id w:val="-1907296240"/>
                <w:placeholder>
                  <w:docPart w:val="9742725A155E4172A648CF06963EF1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D82B25679CF04638A1719ED0F2476E21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967" w:type="dxa"/>
            <w:vMerge w:val="restart"/>
            <w:shd w:val="clear" w:color="auto" w:fill="303848" w:themeFill="accent1"/>
            <w:vAlign w:val="center"/>
          </w:tcPr>
          <w:p w14:paraId="53CC5248" w14:textId="77777777" w:rsidR="00CD50FD" w:rsidRPr="001700F2" w:rsidRDefault="000C66CB" w:rsidP="00D20DA9">
            <w:pPr>
              <w:pStyle w:val="Heading1"/>
            </w:pPr>
            <w:sdt>
              <w:sdtPr>
                <w:id w:val="-1748876717"/>
                <w:placeholder>
                  <w:docPart w:val="CE328BD102BC45DAB188539D155F94A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595" w:type="dxa"/>
            <w:tcBorders>
              <w:bottom w:val="single" w:sz="18" w:space="0" w:color="BF9268" w:themeColor="accent2"/>
            </w:tcBorders>
          </w:tcPr>
          <w:p w14:paraId="607D6F31" w14:textId="77777777" w:rsidR="00CD50FD" w:rsidRPr="001700F2" w:rsidRDefault="00CD50FD"/>
        </w:tc>
      </w:tr>
      <w:tr w:rsidR="00CD50FD" w:rsidRPr="001700F2" w14:paraId="56F83C95" w14:textId="77777777" w:rsidTr="00E312D0">
        <w:trPr>
          <w:trHeight w:val="220"/>
        </w:trPr>
        <w:tc>
          <w:tcPr>
            <w:tcW w:w="2738" w:type="dxa"/>
            <w:vMerge/>
            <w:shd w:val="clear" w:color="auto" w:fill="F2F2F2" w:themeFill="background1" w:themeFillShade="F2"/>
            <w:vAlign w:val="center"/>
          </w:tcPr>
          <w:p w14:paraId="232CCB57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2967" w:type="dxa"/>
            <w:vMerge/>
            <w:shd w:val="clear" w:color="auto" w:fill="303848" w:themeFill="accent1"/>
            <w:vAlign w:val="center"/>
          </w:tcPr>
          <w:p w14:paraId="08819CD4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595" w:type="dxa"/>
          </w:tcPr>
          <w:p w14:paraId="6F6A2AC8" w14:textId="77777777" w:rsidR="00CD50FD" w:rsidRPr="001700F2" w:rsidRDefault="00CD50FD"/>
        </w:tc>
      </w:tr>
      <w:tr w:rsidR="0040233B" w:rsidRPr="001700F2" w14:paraId="0701BD91" w14:textId="77777777" w:rsidTr="00E312D0">
        <w:trPr>
          <w:trHeight w:val="3403"/>
        </w:trPr>
        <w:tc>
          <w:tcPr>
            <w:tcW w:w="2738" w:type="dxa"/>
            <w:shd w:val="clear" w:color="auto" w:fill="F2F2F2" w:themeFill="background1" w:themeFillShade="F2"/>
          </w:tcPr>
          <w:p w14:paraId="0C38F8C6" w14:textId="77777777" w:rsidR="0040233B" w:rsidRPr="001700F2" w:rsidRDefault="0040233B" w:rsidP="0040233B">
            <w:pPr>
              <w:pStyle w:val="Text"/>
            </w:pPr>
          </w:p>
          <w:p w14:paraId="00AC72D7" w14:textId="77777777" w:rsidR="00D20DA9" w:rsidRDefault="00E312D0" w:rsidP="00E312D0">
            <w:pPr>
              <w:pStyle w:val="Text"/>
              <w:rPr>
                <w:szCs w:val="20"/>
              </w:rPr>
            </w:pPr>
            <w:r w:rsidRPr="00E312D0">
              <w:rPr>
                <w:szCs w:val="20"/>
              </w:rPr>
              <w:t>WESTERN OREGON UNIVER</w:t>
            </w:r>
            <w:r>
              <w:rPr>
                <w:szCs w:val="20"/>
              </w:rPr>
              <w:t>S</w:t>
            </w:r>
            <w:r w:rsidRPr="00E312D0">
              <w:rPr>
                <w:szCs w:val="20"/>
              </w:rPr>
              <w:t>ITY</w:t>
            </w:r>
            <w:r>
              <w:rPr>
                <w:szCs w:val="20"/>
              </w:rPr>
              <w:t xml:space="preserve"> (WOU),</w:t>
            </w:r>
          </w:p>
          <w:p w14:paraId="72BE4A57" w14:textId="77777777" w:rsidR="00E312D0" w:rsidRDefault="00E312D0" w:rsidP="00E312D0">
            <w:r w:rsidRPr="00E312D0">
              <w:rPr>
                <w:sz w:val="20"/>
                <w:szCs w:val="20"/>
              </w:rPr>
              <w:t>Monmouth, Oregon</w:t>
            </w:r>
            <w:r>
              <w:t>.</w:t>
            </w:r>
          </w:p>
          <w:p w14:paraId="0936DA34" w14:textId="77777777" w:rsidR="00E312D0" w:rsidRDefault="00E312D0" w:rsidP="00E312D0"/>
          <w:p w14:paraId="185DBFCE" w14:textId="77777777" w:rsidR="00E312D0" w:rsidRDefault="00E312D0" w:rsidP="00E312D0"/>
          <w:p w14:paraId="5F93FD2D" w14:textId="77777777" w:rsidR="00E312D0" w:rsidRPr="00E312D0" w:rsidRDefault="00E312D0" w:rsidP="00E312D0"/>
          <w:p w14:paraId="4B64A228" w14:textId="77777777" w:rsidR="00E312D0" w:rsidRPr="00E312D0" w:rsidRDefault="00E312D0" w:rsidP="00E312D0"/>
          <w:p w14:paraId="6EADA734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562" w:type="dxa"/>
            <w:gridSpan w:val="2"/>
            <w:vAlign w:val="center"/>
          </w:tcPr>
          <w:p w14:paraId="16F46B75" w14:textId="77777777" w:rsidR="00E47E7B" w:rsidRDefault="00C05F9D" w:rsidP="00CD4A66">
            <w:pPr>
              <w:pStyle w:val="Text"/>
            </w:pPr>
            <w:r>
              <w:t xml:space="preserve"> </w:t>
            </w:r>
          </w:p>
          <w:p w14:paraId="3A067ABA" w14:textId="61119B24" w:rsidR="00CA09B7" w:rsidRPr="006C42A9" w:rsidRDefault="00B060BE" w:rsidP="00CA09B7">
            <w:pPr>
              <w:rPr>
                <w:sz w:val="22"/>
                <w:szCs w:val="22"/>
              </w:rPr>
            </w:pPr>
            <w:r w:rsidRPr="006C42A9">
              <w:rPr>
                <w:sz w:val="22"/>
                <w:szCs w:val="22"/>
              </w:rPr>
              <w:t xml:space="preserve">In Saudi Arabia, I worked as a volunteer for a charity to help people in need. I was delivering food and other things to their houses. </w:t>
            </w:r>
          </w:p>
          <w:p w14:paraId="7B798C6A" w14:textId="010CC4A2" w:rsidR="00B060BE" w:rsidRPr="006C42A9" w:rsidRDefault="00B060BE" w:rsidP="00CA09B7">
            <w:pPr>
              <w:rPr>
                <w:sz w:val="22"/>
                <w:szCs w:val="22"/>
              </w:rPr>
            </w:pPr>
          </w:p>
          <w:p w14:paraId="61E033B8" w14:textId="36CBC2E6" w:rsidR="00B060BE" w:rsidRPr="006C42A9" w:rsidRDefault="00B060BE" w:rsidP="00CA09B7">
            <w:pPr>
              <w:rPr>
                <w:sz w:val="22"/>
                <w:szCs w:val="22"/>
              </w:rPr>
            </w:pPr>
            <w:r w:rsidRPr="006C42A9">
              <w:rPr>
                <w:sz w:val="22"/>
                <w:szCs w:val="22"/>
              </w:rPr>
              <w:t>I worked as an English translator for 2 months in a language school in Saudi Arabia.</w:t>
            </w:r>
          </w:p>
          <w:p w14:paraId="2345968B" w14:textId="77777777" w:rsidR="00B060BE" w:rsidRDefault="00B060BE" w:rsidP="00CA09B7"/>
          <w:p w14:paraId="5F076986" w14:textId="77777777" w:rsidR="00CA09B7" w:rsidRPr="00CA09B7" w:rsidRDefault="00CA09B7" w:rsidP="00CA09B7"/>
          <w:p w14:paraId="3FD1211D" w14:textId="77777777" w:rsidR="00E47E7B" w:rsidRPr="00E47E7B" w:rsidRDefault="00E47E7B" w:rsidP="00E47E7B"/>
          <w:p w14:paraId="54F0372A" w14:textId="77777777" w:rsidR="0040233B" w:rsidRPr="001700F2" w:rsidRDefault="0040233B" w:rsidP="0040233B">
            <w:pPr>
              <w:pStyle w:val="Text"/>
            </w:pPr>
          </w:p>
          <w:p w14:paraId="1E813A19" w14:textId="77777777"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14:paraId="5E9EA3E0" w14:textId="77777777" w:rsidR="0040233B" w:rsidRPr="001700F2" w:rsidRDefault="0040233B" w:rsidP="00D20DA9">
            <w:pPr>
              <w:pStyle w:val="Text"/>
            </w:pPr>
          </w:p>
        </w:tc>
      </w:tr>
      <w:tr w:rsidR="00CD50FD" w:rsidRPr="001700F2" w14:paraId="7EA0F048" w14:textId="77777777" w:rsidTr="00E312D0">
        <w:trPr>
          <w:trHeight w:val="220"/>
        </w:trPr>
        <w:tc>
          <w:tcPr>
            <w:tcW w:w="2738" w:type="dxa"/>
            <w:vMerge w:val="restart"/>
            <w:shd w:val="clear" w:color="auto" w:fill="F2F2F2" w:themeFill="background1" w:themeFillShade="F2"/>
            <w:vAlign w:val="center"/>
          </w:tcPr>
          <w:p w14:paraId="68D21A72" w14:textId="77777777" w:rsidR="00CD50FD" w:rsidRPr="001700F2" w:rsidRDefault="000C66CB" w:rsidP="00D20DA9">
            <w:pPr>
              <w:pStyle w:val="Heading2"/>
            </w:pPr>
            <w:sdt>
              <w:sdtPr>
                <w:id w:val="1066377136"/>
                <w:placeholder>
                  <w:docPart w:val="25147C6CB2C943A3A629F9C71B8954B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AF28F542FEDA4BC8943CF06E10307C70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967" w:type="dxa"/>
            <w:vMerge w:val="restart"/>
            <w:shd w:val="clear" w:color="auto" w:fill="303848" w:themeFill="accent1"/>
            <w:vAlign w:val="center"/>
          </w:tcPr>
          <w:p w14:paraId="5F4D7F26" w14:textId="77777777" w:rsidR="00CD50FD" w:rsidRPr="001700F2" w:rsidRDefault="000C66CB" w:rsidP="00D20DA9">
            <w:pPr>
              <w:pStyle w:val="Heading1"/>
            </w:pPr>
            <w:sdt>
              <w:sdtPr>
                <w:id w:val="-1955778421"/>
                <w:placeholder>
                  <w:docPart w:val="9F21532BDD1F4E3E9050ADEBDD385F2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595" w:type="dxa"/>
            <w:tcBorders>
              <w:bottom w:val="single" w:sz="18" w:space="0" w:color="BF9268" w:themeColor="accent2"/>
            </w:tcBorders>
          </w:tcPr>
          <w:p w14:paraId="3B13B8AF" w14:textId="77777777" w:rsidR="00CD50FD" w:rsidRPr="001700F2" w:rsidRDefault="00CD50FD"/>
        </w:tc>
      </w:tr>
      <w:tr w:rsidR="00CD50FD" w:rsidRPr="001700F2" w14:paraId="6FCC1EFB" w14:textId="77777777" w:rsidTr="00E312D0">
        <w:trPr>
          <w:trHeight w:val="220"/>
        </w:trPr>
        <w:tc>
          <w:tcPr>
            <w:tcW w:w="2738" w:type="dxa"/>
            <w:vMerge/>
            <w:shd w:val="clear" w:color="auto" w:fill="F2F2F2" w:themeFill="background1" w:themeFillShade="F2"/>
            <w:vAlign w:val="center"/>
          </w:tcPr>
          <w:p w14:paraId="7F2EEAC5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2967" w:type="dxa"/>
            <w:vMerge/>
            <w:shd w:val="clear" w:color="auto" w:fill="303848" w:themeFill="accent1"/>
            <w:vAlign w:val="center"/>
          </w:tcPr>
          <w:p w14:paraId="45F18812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595" w:type="dxa"/>
          </w:tcPr>
          <w:p w14:paraId="5DFDE1CB" w14:textId="77777777" w:rsidR="00CD50FD" w:rsidRPr="001700F2" w:rsidRDefault="00CD50FD"/>
        </w:tc>
      </w:tr>
      <w:tr w:rsidR="00CD50FD" w:rsidRPr="001700F2" w14:paraId="4151C443" w14:textId="77777777" w:rsidTr="00E312D0">
        <w:trPr>
          <w:trHeight w:val="1446"/>
        </w:trPr>
        <w:tc>
          <w:tcPr>
            <w:tcW w:w="2738" w:type="dxa"/>
            <w:shd w:val="clear" w:color="auto" w:fill="F2F2F2" w:themeFill="background1" w:themeFillShade="F2"/>
            <w:vAlign w:val="center"/>
          </w:tcPr>
          <w:p w14:paraId="604DB1CA" w14:textId="10D4AE1B" w:rsidR="00E068ED" w:rsidRPr="006C42A9" w:rsidRDefault="00E068ED" w:rsidP="003F486D">
            <w:pPr>
              <w:pStyle w:val="Text"/>
              <w:rPr>
                <w:szCs w:val="20"/>
              </w:rPr>
            </w:pPr>
            <w:r w:rsidRPr="006C42A9">
              <w:rPr>
                <w:szCs w:val="20"/>
              </w:rPr>
              <w:t>Bi</w:t>
            </w:r>
            <w:r w:rsidR="0071326E" w:rsidRPr="006C42A9">
              <w:rPr>
                <w:szCs w:val="20"/>
              </w:rPr>
              <w:t>lingual</w:t>
            </w:r>
          </w:p>
          <w:p w14:paraId="39C5DFB1" w14:textId="4A27EBD8" w:rsidR="00D20DA9" w:rsidRPr="006C42A9" w:rsidRDefault="003F486D" w:rsidP="003F486D">
            <w:pPr>
              <w:pStyle w:val="Text"/>
              <w:rPr>
                <w:szCs w:val="20"/>
              </w:rPr>
            </w:pPr>
            <w:r w:rsidRPr="006C42A9">
              <w:rPr>
                <w:szCs w:val="20"/>
              </w:rPr>
              <w:t>Organized</w:t>
            </w:r>
          </w:p>
          <w:p w14:paraId="788F937C" w14:textId="3FAD0632" w:rsidR="0071326E" w:rsidRPr="006C42A9" w:rsidRDefault="00CA09B7" w:rsidP="0071326E">
            <w:pPr>
              <w:rPr>
                <w:sz w:val="20"/>
                <w:szCs w:val="20"/>
              </w:rPr>
            </w:pPr>
            <w:r w:rsidRPr="006C42A9">
              <w:rPr>
                <w:sz w:val="20"/>
                <w:szCs w:val="20"/>
              </w:rPr>
              <w:t>Team player.</w:t>
            </w:r>
          </w:p>
          <w:p w14:paraId="6BD392BD" w14:textId="025E213F" w:rsidR="00B060BE" w:rsidRPr="006C42A9" w:rsidRDefault="00B060BE" w:rsidP="0071326E">
            <w:pPr>
              <w:rPr>
                <w:sz w:val="20"/>
                <w:szCs w:val="20"/>
              </w:rPr>
            </w:pPr>
            <w:r w:rsidRPr="006C42A9">
              <w:rPr>
                <w:sz w:val="20"/>
                <w:szCs w:val="20"/>
              </w:rPr>
              <w:t>C++</w:t>
            </w:r>
          </w:p>
          <w:p w14:paraId="702E2E06" w14:textId="7A8D666A" w:rsidR="00B060BE" w:rsidRPr="006C42A9" w:rsidRDefault="00B060BE" w:rsidP="0071326E">
            <w:pPr>
              <w:rPr>
                <w:sz w:val="20"/>
                <w:szCs w:val="20"/>
              </w:rPr>
            </w:pPr>
            <w:r w:rsidRPr="006C42A9">
              <w:rPr>
                <w:sz w:val="20"/>
                <w:szCs w:val="20"/>
              </w:rPr>
              <w:t>C</w:t>
            </w:r>
          </w:p>
          <w:p w14:paraId="1D9EF4FC" w14:textId="4F4C2EF2" w:rsidR="00B060BE" w:rsidRPr="006C42A9" w:rsidRDefault="00B060BE" w:rsidP="0071326E">
            <w:pPr>
              <w:rPr>
                <w:sz w:val="20"/>
                <w:szCs w:val="20"/>
              </w:rPr>
            </w:pPr>
            <w:r w:rsidRPr="006C42A9">
              <w:rPr>
                <w:sz w:val="20"/>
                <w:szCs w:val="20"/>
              </w:rPr>
              <w:t>Java</w:t>
            </w:r>
          </w:p>
          <w:p w14:paraId="38B1D33B" w14:textId="64E0E655" w:rsidR="00B060BE" w:rsidRPr="006C42A9" w:rsidRDefault="00B060BE" w:rsidP="0071326E">
            <w:pPr>
              <w:rPr>
                <w:sz w:val="20"/>
                <w:szCs w:val="20"/>
              </w:rPr>
            </w:pPr>
            <w:r w:rsidRPr="006C42A9">
              <w:rPr>
                <w:sz w:val="20"/>
                <w:szCs w:val="20"/>
              </w:rPr>
              <w:t>HTML</w:t>
            </w:r>
          </w:p>
          <w:p w14:paraId="22F14504" w14:textId="08C3E908" w:rsidR="00B060BE" w:rsidRPr="006C42A9" w:rsidRDefault="00B060BE" w:rsidP="0071326E">
            <w:pPr>
              <w:rPr>
                <w:sz w:val="20"/>
                <w:szCs w:val="20"/>
              </w:rPr>
            </w:pPr>
            <w:r w:rsidRPr="006C42A9">
              <w:rPr>
                <w:sz w:val="20"/>
                <w:szCs w:val="20"/>
              </w:rPr>
              <w:t>MVC</w:t>
            </w:r>
          </w:p>
          <w:p w14:paraId="5ECF97E5" w14:textId="5BD05E5A" w:rsidR="00B060BE" w:rsidRPr="006C42A9" w:rsidRDefault="00B060BE" w:rsidP="0071326E">
            <w:pPr>
              <w:rPr>
                <w:sz w:val="20"/>
                <w:szCs w:val="20"/>
              </w:rPr>
            </w:pPr>
            <w:r w:rsidRPr="006C42A9">
              <w:rPr>
                <w:sz w:val="20"/>
                <w:szCs w:val="20"/>
              </w:rPr>
              <w:t>MySQL</w:t>
            </w:r>
          </w:p>
          <w:p w14:paraId="63C07C62" w14:textId="1521F248" w:rsidR="00B060BE" w:rsidRPr="006C42A9" w:rsidRDefault="00B060BE" w:rsidP="0071326E">
            <w:pPr>
              <w:rPr>
                <w:sz w:val="20"/>
                <w:szCs w:val="20"/>
              </w:rPr>
            </w:pPr>
            <w:r w:rsidRPr="006C42A9">
              <w:rPr>
                <w:sz w:val="20"/>
                <w:szCs w:val="20"/>
              </w:rPr>
              <w:t>Python</w:t>
            </w:r>
          </w:p>
          <w:p w14:paraId="52587199" w14:textId="3C097CBC" w:rsidR="00B060BE" w:rsidRPr="006C42A9" w:rsidRDefault="00B060BE" w:rsidP="0071326E">
            <w:pPr>
              <w:rPr>
                <w:sz w:val="20"/>
                <w:szCs w:val="20"/>
              </w:rPr>
            </w:pPr>
            <w:r w:rsidRPr="006C42A9">
              <w:rPr>
                <w:sz w:val="20"/>
                <w:szCs w:val="20"/>
              </w:rPr>
              <w:t>C#</w:t>
            </w:r>
          </w:p>
          <w:p w14:paraId="5302FC08" w14:textId="3905BD72" w:rsidR="00B060BE" w:rsidRPr="006C42A9" w:rsidRDefault="00B060BE" w:rsidP="0071326E">
            <w:pPr>
              <w:rPr>
                <w:sz w:val="20"/>
                <w:szCs w:val="20"/>
              </w:rPr>
            </w:pPr>
            <w:r w:rsidRPr="006C42A9">
              <w:rPr>
                <w:sz w:val="20"/>
                <w:szCs w:val="20"/>
              </w:rPr>
              <w:t>Haskell</w:t>
            </w:r>
          </w:p>
          <w:p w14:paraId="2C419A6D" w14:textId="27A71B7B" w:rsidR="00B060BE" w:rsidRPr="006C42A9" w:rsidRDefault="00B060BE" w:rsidP="0071326E">
            <w:pPr>
              <w:rPr>
                <w:sz w:val="20"/>
                <w:szCs w:val="20"/>
              </w:rPr>
            </w:pPr>
            <w:r w:rsidRPr="006C42A9">
              <w:rPr>
                <w:sz w:val="20"/>
                <w:szCs w:val="20"/>
              </w:rPr>
              <w:t>Prolog</w:t>
            </w:r>
          </w:p>
          <w:p w14:paraId="77235AAB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562" w:type="dxa"/>
            <w:gridSpan w:val="2"/>
            <w:vAlign w:val="center"/>
          </w:tcPr>
          <w:p w14:paraId="64880CBB" w14:textId="77777777" w:rsidR="003F486D" w:rsidRDefault="003F486D" w:rsidP="00D20DA9">
            <w:pPr>
              <w:pStyle w:val="Text"/>
              <w:rPr>
                <w:b/>
                <w:bCs/>
              </w:rPr>
            </w:pPr>
          </w:p>
          <w:p w14:paraId="225A5C5E" w14:textId="44B2F1E9" w:rsidR="00D20DA9" w:rsidRPr="006C42A9" w:rsidRDefault="003F486D" w:rsidP="00D20DA9">
            <w:pPr>
              <w:pStyle w:val="Text"/>
              <w:rPr>
                <w:b/>
                <w:bCs/>
                <w:szCs w:val="20"/>
              </w:rPr>
            </w:pPr>
            <w:r w:rsidRPr="006C42A9">
              <w:rPr>
                <w:b/>
                <w:bCs/>
                <w:szCs w:val="20"/>
              </w:rPr>
              <w:t>Speak</w:t>
            </w:r>
            <w:r w:rsidR="00B060BE" w:rsidRPr="006C42A9">
              <w:rPr>
                <w:b/>
                <w:bCs/>
                <w:szCs w:val="20"/>
              </w:rPr>
              <w:t>ing</w:t>
            </w:r>
            <w:r w:rsidRPr="006C42A9">
              <w:rPr>
                <w:b/>
                <w:bCs/>
                <w:szCs w:val="20"/>
              </w:rPr>
              <w:t xml:space="preserve"> Arabic and English, which made</w:t>
            </w:r>
            <w:r w:rsidR="0071326E" w:rsidRPr="006C42A9">
              <w:rPr>
                <w:b/>
                <w:bCs/>
                <w:szCs w:val="20"/>
              </w:rPr>
              <w:t xml:space="preserve"> me</w:t>
            </w:r>
            <w:r w:rsidRPr="006C42A9">
              <w:rPr>
                <w:b/>
                <w:bCs/>
                <w:szCs w:val="20"/>
              </w:rPr>
              <w:t xml:space="preserve"> more flexible when it comes to interact with others from different cultures. </w:t>
            </w:r>
          </w:p>
          <w:p w14:paraId="725CAFC2" w14:textId="77777777" w:rsidR="00E068ED" w:rsidRPr="006C42A9" w:rsidRDefault="00E068ED" w:rsidP="00E068ED">
            <w:pPr>
              <w:rPr>
                <w:sz w:val="20"/>
                <w:szCs w:val="20"/>
              </w:rPr>
            </w:pPr>
          </w:p>
          <w:p w14:paraId="6581096C" w14:textId="3ADC32CF" w:rsidR="00CD50FD" w:rsidRPr="006C42A9" w:rsidRDefault="00E068ED" w:rsidP="003F486D">
            <w:pPr>
              <w:rPr>
                <w:sz w:val="20"/>
                <w:szCs w:val="20"/>
              </w:rPr>
            </w:pPr>
            <w:r w:rsidRPr="006C42A9">
              <w:rPr>
                <w:sz w:val="20"/>
                <w:szCs w:val="20"/>
              </w:rPr>
              <w:t xml:space="preserve">Planning is the most important key for me. I like to set a plan every two weeks so I can organize my thoughts </w:t>
            </w:r>
            <w:r w:rsidR="0071326E" w:rsidRPr="006C42A9">
              <w:rPr>
                <w:sz w:val="20"/>
                <w:szCs w:val="20"/>
              </w:rPr>
              <w:t>to</w:t>
            </w:r>
            <w:r w:rsidRPr="006C42A9">
              <w:rPr>
                <w:sz w:val="20"/>
                <w:szCs w:val="20"/>
              </w:rPr>
              <w:t xml:space="preserve"> be more productive.</w:t>
            </w:r>
          </w:p>
          <w:p w14:paraId="01365469" w14:textId="6E817DEA" w:rsidR="00E068ED" w:rsidRPr="006C42A9" w:rsidRDefault="00E068ED" w:rsidP="003F486D">
            <w:pPr>
              <w:rPr>
                <w:sz w:val="20"/>
                <w:szCs w:val="20"/>
              </w:rPr>
            </w:pPr>
          </w:p>
          <w:p w14:paraId="78C86860" w14:textId="1FF7547C" w:rsidR="00CA09B7" w:rsidRPr="006C42A9" w:rsidRDefault="00CA09B7" w:rsidP="003F486D">
            <w:pPr>
              <w:rPr>
                <w:sz w:val="20"/>
                <w:szCs w:val="20"/>
              </w:rPr>
            </w:pPr>
            <w:r w:rsidRPr="006C42A9">
              <w:rPr>
                <w:sz w:val="20"/>
                <w:szCs w:val="20"/>
              </w:rPr>
              <w:t>I am a team player. I like working with teams and share our skills and experience with each other.</w:t>
            </w:r>
            <w:r w:rsidR="00B060BE" w:rsidRPr="006C42A9">
              <w:rPr>
                <w:sz w:val="20"/>
                <w:szCs w:val="20"/>
              </w:rPr>
              <w:t xml:space="preserve"> T</w:t>
            </w:r>
            <w:r w:rsidRPr="006C42A9">
              <w:rPr>
                <w:sz w:val="20"/>
                <w:szCs w:val="20"/>
              </w:rPr>
              <w:t xml:space="preserve">eam </w:t>
            </w:r>
            <w:r w:rsidR="00B060BE" w:rsidRPr="006C42A9">
              <w:rPr>
                <w:sz w:val="20"/>
                <w:szCs w:val="20"/>
              </w:rPr>
              <w:t xml:space="preserve">always </w:t>
            </w:r>
            <w:r w:rsidRPr="006C42A9">
              <w:rPr>
                <w:sz w:val="20"/>
                <w:szCs w:val="20"/>
              </w:rPr>
              <w:t>comes first.</w:t>
            </w:r>
          </w:p>
          <w:p w14:paraId="7F963A91" w14:textId="70DE884A" w:rsidR="00E068ED" w:rsidRPr="001700F2" w:rsidRDefault="00E068ED" w:rsidP="0071326E">
            <w:bookmarkStart w:id="0" w:name="_GoBack"/>
            <w:bookmarkEnd w:id="0"/>
          </w:p>
        </w:tc>
      </w:tr>
      <w:tr w:rsidR="00CD50FD" w:rsidRPr="001700F2" w14:paraId="07F019B3" w14:textId="77777777" w:rsidTr="00E312D0">
        <w:trPr>
          <w:trHeight w:val="220"/>
        </w:trPr>
        <w:tc>
          <w:tcPr>
            <w:tcW w:w="2738" w:type="dxa"/>
            <w:vMerge w:val="restart"/>
            <w:shd w:val="clear" w:color="auto" w:fill="F2F2F2" w:themeFill="background1" w:themeFillShade="F2"/>
          </w:tcPr>
          <w:p w14:paraId="78E31448" w14:textId="77777777" w:rsidR="00CD50FD" w:rsidRPr="001700F2" w:rsidRDefault="00CD50FD"/>
        </w:tc>
        <w:tc>
          <w:tcPr>
            <w:tcW w:w="2967" w:type="dxa"/>
            <w:vMerge w:val="restart"/>
            <w:shd w:val="clear" w:color="auto" w:fill="303848" w:themeFill="accent1"/>
            <w:vAlign w:val="center"/>
          </w:tcPr>
          <w:p w14:paraId="3A8DF51C" w14:textId="77777777" w:rsidR="00CD50FD" w:rsidRPr="001700F2" w:rsidRDefault="000C66CB" w:rsidP="00D20DA9">
            <w:pPr>
              <w:pStyle w:val="Heading1"/>
            </w:pPr>
            <w:sdt>
              <w:sdtPr>
                <w:id w:val="-513380234"/>
                <w:placeholder>
                  <w:docPart w:val="847D99512DFE404D9C0CDE233C8B45A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595" w:type="dxa"/>
            <w:tcBorders>
              <w:bottom w:val="single" w:sz="18" w:space="0" w:color="BF9268" w:themeColor="accent2"/>
            </w:tcBorders>
          </w:tcPr>
          <w:p w14:paraId="7300FCD3" w14:textId="77777777" w:rsidR="00CD50FD" w:rsidRPr="001700F2" w:rsidRDefault="00CD50FD"/>
        </w:tc>
      </w:tr>
      <w:tr w:rsidR="00CD50FD" w:rsidRPr="001700F2" w14:paraId="263D6179" w14:textId="77777777" w:rsidTr="00E312D0">
        <w:trPr>
          <w:trHeight w:val="220"/>
        </w:trPr>
        <w:tc>
          <w:tcPr>
            <w:tcW w:w="2738" w:type="dxa"/>
            <w:vMerge/>
            <w:shd w:val="clear" w:color="auto" w:fill="F2F2F2" w:themeFill="background1" w:themeFillShade="F2"/>
          </w:tcPr>
          <w:p w14:paraId="2116A300" w14:textId="77777777" w:rsidR="00CD50FD" w:rsidRPr="001700F2" w:rsidRDefault="00CD50FD"/>
        </w:tc>
        <w:tc>
          <w:tcPr>
            <w:tcW w:w="2967" w:type="dxa"/>
            <w:vMerge/>
            <w:shd w:val="clear" w:color="auto" w:fill="303848" w:themeFill="accent1"/>
            <w:vAlign w:val="center"/>
          </w:tcPr>
          <w:p w14:paraId="7C77E899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595" w:type="dxa"/>
          </w:tcPr>
          <w:p w14:paraId="1F233F3A" w14:textId="77777777" w:rsidR="00CD50FD" w:rsidRPr="001700F2" w:rsidRDefault="00CD50FD"/>
        </w:tc>
      </w:tr>
    </w:tbl>
    <w:p w14:paraId="47BB5A3B" w14:textId="5A0ED62B" w:rsidR="00C55D85" w:rsidRPr="001700F2" w:rsidRDefault="00B060BE">
      <w:r>
        <w:t xml:space="preserve">    </w:t>
      </w:r>
      <w:r>
        <w:tab/>
      </w:r>
      <w:r>
        <w:tab/>
      </w:r>
      <w:r>
        <w:tab/>
      </w:r>
      <w:r>
        <w:tab/>
      </w:r>
    </w:p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BF74B" w14:textId="77777777" w:rsidR="000C66CB" w:rsidRDefault="000C66CB" w:rsidP="00F316AD">
      <w:r>
        <w:separator/>
      </w:r>
    </w:p>
  </w:endnote>
  <w:endnote w:type="continuationSeparator" w:id="0">
    <w:p w14:paraId="0E15D072" w14:textId="77777777" w:rsidR="000C66CB" w:rsidRDefault="000C66C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11260" w14:textId="77777777" w:rsidR="000C66CB" w:rsidRDefault="000C66CB" w:rsidP="00F316AD">
      <w:r>
        <w:separator/>
      </w:r>
    </w:p>
  </w:footnote>
  <w:footnote w:type="continuationSeparator" w:id="0">
    <w:p w14:paraId="7C79A982" w14:textId="77777777" w:rsidR="000C66CB" w:rsidRDefault="000C66CB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E454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696C1E" wp14:editId="716578A3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28AA68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F"/>
    <w:rsid w:val="00001B3F"/>
    <w:rsid w:val="000C66CB"/>
    <w:rsid w:val="001700F2"/>
    <w:rsid w:val="001871FF"/>
    <w:rsid w:val="001F4150"/>
    <w:rsid w:val="0029715D"/>
    <w:rsid w:val="00354B44"/>
    <w:rsid w:val="00395FC7"/>
    <w:rsid w:val="003F486D"/>
    <w:rsid w:val="0040233B"/>
    <w:rsid w:val="004D0355"/>
    <w:rsid w:val="004E6224"/>
    <w:rsid w:val="005A3DFC"/>
    <w:rsid w:val="005D2581"/>
    <w:rsid w:val="00617740"/>
    <w:rsid w:val="006C42A9"/>
    <w:rsid w:val="006C60E6"/>
    <w:rsid w:val="0071326E"/>
    <w:rsid w:val="007D7E20"/>
    <w:rsid w:val="00826A48"/>
    <w:rsid w:val="0089710E"/>
    <w:rsid w:val="00A70A67"/>
    <w:rsid w:val="00A74E15"/>
    <w:rsid w:val="00B060BE"/>
    <w:rsid w:val="00BC76FA"/>
    <w:rsid w:val="00C05F9D"/>
    <w:rsid w:val="00C55D85"/>
    <w:rsid w:val="00CA09B7"/>
    <w:rsid w:val="00CB7952"/>
    <w:rsid w:val="00CD4A66"/>
    <w:rsid w:val="00CD50FD"/>
    <w:rsid w:val="00D20DA9"/>
    <w:rsid w:val="00D26A79"/>
    <w:rsid w:val="00DD5C35"/>
    <w:rsid w:val="00E068ED"/>
    <w:rsid w:val="00E312D0"/>
    <w:rsid w:val="00E47E7B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C1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do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91EECAE3334DC7BFA3F0DFCA50C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A842-3F83-4E14-83E4-C7489059D3B9}"/>
      </w:docPartPr>
      <w:docPartBody>
        <w:p w:rsidR="006E2163" w:rsidRDefault="00FE0063">
          <w:pPr>
            <w:pStyle w:val="8691EECAE3334DC7BFA3F0DFCA50C764"/>
          </w:pPr>
          <w:r w:rsidRPr="001700F2">
            <w:t>OBJECTIVE</w:t>
          </w:r>
        </w:p>
      </w:docPartBody>
    </w:docPart>
    <w:docPart>
      <w:docPartPr>
        <w:name w:val="9742725A155E4172A648CF06963EF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98D59-30BD-43EA-97D3-9E9C061F5886}"/>
      </w:docPartPr>
      <w:docPartBody>
        <w:p w:rsidR="006E2163" w:rsidRDefault="00FE0063">
          <w:pPr>
            <w:pStyle w:val="9742725A155E4172A648CF06963EF11E"/>
          </w:pPr>
          <w:r w:rsidRPr="001700F2">
            <w:t>EDUCATION</w:t>
          </w:r>
        </w:p>
      </w:docPartBody>
    </w:docPart>
    <w:docPart>
      <w:docPartPr>
        <w:name w:val="D82B25679CF04638A1719ED0F2476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8EBEF-B796-4FD5-BF1A-8D05AF9A6979}"/>
      </w:docPartPr>
      <w:docPartBody>
        <w:p w:rsidR="006E2163" w:rsidRDefault="00FE0063">
          <w:pPr>
            <w:pStyle w:val="D82B25679CF04638A1719ED0F2476E2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E328BD102BC45DAB188539D155F9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0DDE4-C7ED-4D75-959C-2467628172C5}"/>
      </w:docPartPr>
      <w:docPartBody>
        <w:p w:rsidR="006E2163" w:rsidRDefault="00FE0063">
          <w:pPr>
            <w:pStyle w:val="CE328BD102BC45DAB188539D155F94A2"/>
          </w:pPr>
          <w:r w:rsidRPr="001700F2">
            <w:t>EXPERIENCE</w:t>
          </w:r>
        </w:p>
      </w:docPartBody>
    </w:docPart>
    <w:docPart>
      <w:docPartPr>
        <w:name w:val="25147C6CB2C943A3A629F9C71B895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78CF8-9AA3-4E8A-8968-FFB862AECF82}"/>
      </w:docPartPr>
      <w:docPartBody>
        <w:p w:rsidR="006E2163" w:rsidRDefault="00FE0063">
          <w:pPr>
            <w:pStyle w:val="25147C6CB2C943A3A629F9C71B8954B1"/>
          </w:pPr>
          <w:r w:rsidRPr="00D26A79">
            <w:t>KEY SKILLS</w:t>
          </w:r>
        </w:p>
      </w:docPartBody>
    </w:docPart>
    <w:docPart>
      <w:docPartPr>
        <w:name w:val="AF28F542FEDA4BC8943CF06E1030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F177E-A34B-4E4A-AB3E-EE198488B31C}"/>
      </w:docPartPr>
      <w:docPartBody>
        <w:p w:rsidR="006E2163" w:rsidRDefault="00FE0063">
          <w:pPr>
            <w:pStyle w:val="AF28F542FEDA4BC8943CF06E10307C70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9F21532BDD1F4E3E9050ADEBDD385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DE750-D314-47E8-8327-E6DEA6147F65}"/>
      </w:docPartPr>
      <w:docPartBody>
        <w:p w:rsidR="006E2163" w:rsidRDefault="00FE0063">
          <w:pPr>
            <w:pStyle w:val="9F21532BDD1F4E3E9050ADEBDD385F23"/>
          </w:pPr>
          <w:r w:rsidRPr="001700F2">
            <w:t>COMMUNICATION</w:t>
          </w:r>
        </w:p>
      </w:docPartBody>
    </w:docPart>
    <w:docPart>
      <w:docPartPr>
        <w:name w:val="847D99512DFE404D9C0CDE233C8B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400EF-AEBC-4715-86A1-58D1F487E50F}"/>
      </w:docPartPr>
      <w:docPartBody>
        <w:p w:rsidR="006E2163" w:rsidRDefault="00FE0063">
          <w:pPr>
            <w:pStyle w:val="847D99512DFE404D9C0CDE233C8B45A8"/>
          </w:pPr>
          <w:r w:rsidRPr="001700F2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45"/>
    <w:rsid w:val="00470B85"/>
    <w:rsid w:val="006E2163"/>
    <w:rsid w:val="008E5345"/>
    <w:rsid w:val="009635A2"/>
    <w:rsid w:val="009F12D4"/>
    <w:rsid w:val="00E93B0F"/>
    <w:rsid w:val="00F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3BA02B0F75423A9D9DE65F560C54BC">
    <w:name w:val="F33BA02B0F75423A9D9DE65F560C54BC"/>
  </w:style>
  <w:style w:type="paragraph" w:customStyle="1" w:styleId="E0D3F8C1E2A44E0E87D0D10A8811E86F">
    <w:name w:val="E0D3F8C1E2A44E0E87D0D10A8811E86F"/>
  </w:style>
  <w:style w:type="paragraph" w:customStyle="1" w:styleId="656888FDE0C641999721910F990CB63F">
    <w:name w:val="656888FDE0C641999721910F990CB63F"/>
  </w:style>
  <w:style w:type="paragraph" w:customStyle="1" w:styleId="2C28EFAD91634E5D9B9ACD5F033427A1">
    <w:name w:val="2C28EFAD91634E5D9B9ACD5F033427A1"/>
  </w:style>
  <w:style w:type="paragraph" w:customStyle="1" w:styleId="85FA6CF86AB44874B670BF204341BC69">
    <w:name w:val="85FA6CF86AB44874B670BF204341BC69"/>
  </w:style>
  <w:style w:type="paragraph" w:customStyle="1" w:styleId="C1E58EBB5BA04755922C8C6F0A93D601">
    <w:name w:val="C1E58EBB5BA04755922C8C6F0A93D601"/>
  </w:style>
  <w:style w:type="paragraph" w:customStyle="1" w:styleId="8691EECAE3334DC7BFA3F0DFCA50C764">
    <w:name w:val="8691EECAE3334DC7BFA3F0DFCA50C764"/>
  </w:style>
  <w:style w:type="paragraph" w:customStyle="1" w:styleId="3EB56755219A4357AAC18225BA1F0A3E">
    <w:name w:val="3EB56755219A4357AAC18225BA1F0A3E"/>
  </w:style>
  <w:style w:type="paragraph" w:customStyle="1" w:styleId="9742725A155E4172A648CF06963EF11E">
    <w:name w:val="9742725A155E4172A648CF06963EF11E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D82B25679CF04638A1719ED0F2476E21">
    <w:name w:val="D82B25679CF04638A1719ED0F2476E21"/>
  </w:style>
  <w:style w:type="paragraph" w:customStyle="1" w:styleId="CE328BD102BC45DAB188539D155F94A2">
    <w:name w:val="CE328BD102BC45DAB188539D155F94A2"/>
  </w:style>
  <w:style w:type="paragraph" w:customStyle="1" w:styleId="Text">
    <w:name w:val="Text"/>
    <w:basedOn w:val="Normal"/>
    <w:next w:val="Normal"/>
    <w:uiPriority w:val="3"/>
    <w:qFormat/>
    <w:rsid w:val="008E5345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4A095868D360495EB65DC85CF09D9D35">
    <w:name w:val="4A095868D360495EB65DC85CF09D9D35"/>
  </w:style>
  <w:style w:type="paragraph" w:customStyle="1" w:styleId="40B20BF716DD4DC799ECFF30691A6535">
    <w:name w:val="40B20BF716DD4DC799ECFF30691A6535"/>
  </w:style>
  <w:style w:type="paragraph" w:customStyle="1" w:styleId="D84DA669759B4FB7A0875FB1E32FE5DA">
    <w:name w:val="D84DA669759B4FB7A0875FB1E32FE5DA"/>
  </w:style>
  <w:style w:type="paragraph" w:customStyle="1" w:styleId="14ACF5B2DEC4422B9968AC10D8157AA9">
    <w:name w:val="14ACF5B2DEC4422B9968AC10D8157AA9"/>
  </w:style>
  <w:style w:type="paragraph" w:customStyle="1" w:styleId="73A49519CF6946079C4C23F9B2F006D5">
    <w:name w:val="73A49519CF6946079C4C23F9B2F006D5"/>
  </w:style>
  <w:style w:type="paragraph" w:customStyle="1" w:styleId="985FD5B133244467A09A4C5BA4258AA6">
    <w:name w:val="985FD5B133244467A09A4C5BA4258AA6"/>
  </w:style>
  <w:style w:type="paragraph" w:customStyle="1" w:styleId="1995EBC459FB4ADEBFF2B687D83D3351">
    <w:name w:val="1995EBC459FB4ADEBFF2B687D83D3351"/>
  </w:style>
  <w:style w:type="paragraph" w:customStyle="1" w:styleId="235A54046FF64306AE742792C2B577C7">
    <w:name w:val="235A54046FF64306AE742792C2B577C7"/>
  </w:style>
  <w:style w:type="paragraph" w:customStyle="1" w:styleId="09A405946A0F46378BD521F890FC246C">
    <w:name w:val="09A405946A0F46378BD521F890FC246C"/>
  </w:style>
  <w:style w:type="paragraph" w:customStyle="1" w:styleId="A6691BD9A6594FC1B545138B9DA8A7B4">
    <w:name w:val="A6691BD9A6594FC1B545138B9DA8A7B4"/>
  </w:style>
  <w:style w:type="paragraph" w:customStyle="1" w:styleId="683D42B5BD1D474BAD48ACB0D16862C9">
    <w:name w:val="683D42B5BD1D474BAD48ACB0D16862C9"/>
  </w:style>
  <w:style w:type="paragraph" w:customStyle="1" w:styleId="62A6D334C08142198A0A8BF0E5E90BB8">
    <w:name w:val="62A6D334C08142198A0A8BF0E5E90BB8"/>
  </w:style>
  <w:style w:type="paragraph" w:customStyle="1" w:styleId="81DD2ADA78044B06B5063948A6F3BB30">
    <w:name w:val="81DD2ADA78044B06B5063948A6F3BB30"/>
  </w:style>
  <w:style w:type="paragraph" w:customStyle="1" w:styleId="1771083D9F3A440498F9EFB81BF36287">
    <w:name w:val="1771083D9F3A440498F9EFB81BF36287"/>
  </w:style>
  <w:style w:type="paragraph" w:customStyle="1" w:styleId="25147C6CB2C943A3A629F9C71B8954B1">
    <w:name w:val="25147C6CB2C943A3A629F9C71B8954B1"/>
  </w:style>
  <w:style w:type="paragraph" w:customStyle="1" w:styleId="AF28F542FEDA4BC8943CF06E10307C70">
    <w:name w:val="AF28F542FEDA4BC8943CF06E10307C70"/>
  </w:style>
  <w:style w:type="paragraph" w:customStyle="1" w:styleId="9F21532BDD1F4E3E9050ADEBDD385F23">
    <w:name w:val="9F21532BDD1F4E3E9050ADEBDD385F23"/>
  </w:style>
  <w:style w:type="paragraph" w:customStyle="1" w:styleId="2E442301EE39472DA38DA1A4CDD2AEB3">
    <w:name w:val="2E442301EE39472DA38DA1A4CDD2AEB3"/>
  </w:style>
  <w:style w:type="paragraph" w:customStyle="1" w:styleId="2E6AF377C58D40E8903CC7659B952997">
    <w:name w:val="2E6AF377C58D40E8903CC7659B952997"/>
  </w:style>
  <w:style w:type="paragraph" w:customStyle="1" w:styleId="847D99512DFE404D9C0CDE233C8B45A8">
    <w:name w:val="847D99512DFE404D9C0CDE233C8B45A8"/>
  </w:style>
  <w:style w:type="paragraph" w:customStyle="1" w:styleId="66EF0DF3700F4A4FBDB23324EC0CBD66">
    <w:name w:val="66EF0DF3700F4A4FBDB23324EC0CBD66"/>
  </w:style>
  <w:style w:type="paragraph" w:customStyle="1" w:styleId="AB1BBC7CA6CF4841BF807CD1728F8BF5">
    <w:name w:val="AB1BBC7CA6CF4841BF807CD1728F8BF5"/>
  </w:style>
  <w:style w:type="paragraph" w:customStyle="1" w:styleId="9DC5A34A76A6476AA8F1CD8CE5A881A0">
    <w:name w:val="9DC5A34A76A6476AA8F1CD8CE5A881A0"/>
  </w:style>
  <w:style w:type="paragraph" w:customStyle="1" w:styleId="78C91EDE5CD94F35AB9D34EDBA24650B">
    <w:name w:val="78C91EDE5CD94F35AB9D34EDBA24650B"/>
    <w:rsid w:val="008E5345"/>
  </w:style>
  <w:style w:type="paragraph" w:customStyle="1" w:styleId="BE6FD4C935924A67A461709A20AD70BA">
    <w:name w:val="BE6FD4C935924A67A461709A20AD70BA"/>
    <w:rsid w:val="008E5345"/>
  </w:style>
  <w:style w:type="paragraph" w:customStyle="1" w:styleId="23BEC5D3FC524902923DBB2CE1C1DDF0">
    <w:name w:val="23BEC5D3FC524902923DBB2CE1C1DDF0"/>
    <w:rsid w:val="008E5345"/>
  </w:style>
  <w:style w:type="paragraph" w:customStyle="1" w:styleId="0A925F6FEB28443287F27A29A50E79D9">
    <w:name w:val="0A925F6FEB28443287F27A29A50E79D9"/>
    <w:rsid w:val="008E5345"/>
  </w:style>
  <w:style w:type="paragraph" w:customStyle="1" w:styleId="BE46F2D67C39417AAED8690C9FEEE56C">
    <w:name w:val="BE46F2D67C39417AAED8690C9FEEE56C"/>
    <w:rsid w:val="008E5345"/>
  </w:style>
  <w:style w:type="paragraph" w:customStyle="1" w:styleId="C12783F2142C42CEABF4E19F1A49793C">
    <w:name w:val="C12783F2142C42CEABF4E19F1A49793C"/>
    <w:rsid w:val="008E5345"/>
  </w:style>
  <w:style w:type="paragraph" w:customStyle="1" w:styleId="86828948CC0748A994989AF1A0A32C78">
    <w:name w:val="86828948CC0748A994989AF1A0A32C78"/>
    <w:rsid w:val="008E5345"/>
  </w:style>
  <w:style w:type="paragraph" w:customStyle="1" w:styleId="F03C1708D5A340158FF11B1EFD84A244">
    <w:name w:val="F03C1708D5A340158FF11B1EFD84A244"/>
    <w:rsid w:val="008E5345"/>
  </w:style>
  <w:style w:type="paragraph" w:customStyle="1" w:styleId="8CEECFFD31B845B6B1E07CBE17AB1FFD">
    <w:name w:val="8CEECFFD31B845B6B1E07CBE17AB1FFD"/>
    <w:rsid w:val="008E5345"/>
  </w:style>
  <w:style w:type="paragraph" w:customStyle="1" w:styleId="2D19CE0CEA2746648037BDFCF3EF58EA">
    <w:name w:val="2D19CE0CEA2746648037BDFCF3EF58EA"/>
    <w:rsid w:val="008E5345"/>
  </w:style>
  <w:style w:type="paragraph" w:customStyle="1" w:styleId="544E45AA33794F809008BBA3D7E867C6">
    <w:name w:val="544E45AA33794F809008BBA3D7E867C6"/>
    <w:rsid w:val="008E5345"/>
  </w:style>
  <w:style w:type="paragraph" w:customStyle="1" w:styleId="6B3A73FF532F4BFD99C1C17FCC81ED40">
    <w:name w:val="6B3A73FF532F4BFD99C1C17FCC81ED40"/>
    <w:rsid w:val="008E5345"/>
  </w:style>
  <w:style w:type="paragraph" w:customStyle="1" w:styleId="ACAED8FE235F47E4B7D1CBBDF43A8FC7">
    <w:name w:val="ACAED8FE235F47E4B7D1CBBDF43A8FC7"/>
    <w:rsid w:val="008E5345"/>
  </w:style>
  <w:style w:type="paragraph" w:customStyle="1" w:styleId="8243131D4869485D87D709E2469F3985">
    <w:name w:val="8243131D4869485D87D709E2469F3985"/>
    <w:rsid w:val="008E5345"/>
  </w:style>
  <w:style w:type="paragraph" w:customStyle="1" w:styleId="BC45B1C288F3467BAD8A09722F42E415">
    <w:name w:val="BC45B1C288F3467BAD8A09722F42E415"/>
    <w:rsid w:val="008E5345"/>
  </w:style>
  <w:style w:type="paragraph" w:customStyle="1" w:styleId="C5DA5ADC128549B3A2BDF488FAB41FB6">
    <w:name w:val="C5DA5ADC128549B3A2BDF488FAB41FB6"/>
    <w:rsid w:val="008E5345"/>
  </w:style>
  <w:style w:type="paragraph" w:customStyle="1" w:styleId="3891FB8587124B8FAEE0B7FC97F96A42">
    <w:name w:val="3891FB8587124B8FAEE0B7FC97F96A42"/>
    <w:rsid w:val="008E5345"/>
  </w:style>
  <w:style w:type="paragraph" w:customStyle="1" w:styleId="EC28C9D7ABEE4B57AA9447FC6EE5F826">
    <w:name w:val="EC28C9D7ABEE4B57AA9447FC6EE5F826"/>
    <w:rsid w:val="008E5345"/>
  </w:style>
  <w:style w:type="paragraph" w:customStyle="1" w:styleId="1747B8F90BBD402EAC0BC4D63E69EBAD">
    <w:name w:val="1747B8F90BBD402EAC0BC4D63E69EBAD"/>
    <w:rsid w:val="008E5345"/>
  </w:style>
  <w:style w:type="paragraph" w:customStyle="1" w:styleId="C69ADB03C6EE430BAE55AB8EDCA9BB90">
    <w:name w:val="C69ADB03C6EE430BAE55AB8EDCA9BB90"/>
    <w:rsid w:val="008E5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2020-01-07T20:50:00Z</dcterms:created>
  <dcterms:modified xsi:type="dcterms:W3CDTF">2020-01-12T01:34:00Z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