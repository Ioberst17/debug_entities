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3"/>
        <w:gridCol w:w="3005"/>
        <w:gridCol w:w="3462"/>
      </w:tblGrid>
      <w:tr w:rsidR="00F316AD" w:rsidRPr="001700F2" w14:paraId="4F60A0AE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30B9BB0" w14:textId="02A0BE00" w:rsidR="00F316AD" w:rsidRPr="001700F2" w:rsidRDefault="00801845" w:rsidP="00135AEF">
            <w:pPr>
              <w:pStyle w:val="Title"/>
            </w:pPr>
            <w:r>
              <w:t>Troy Duncanson</w:t>
            </w:r>
            <w:bookmarkStart w:id="0" w:name="_GoBack"/>
            <w:bookmarkEnd w:id="0"/>
          </w:p>
        </w:tc>
      </w:tr>
      <w:tr w:rsidR="00F316AD" w:rsidRPr="001700F2" w14:paraId="2BF868E0" w14:textId="77777777" w:rsidTr="00801845">
        <w:trPr>
          <w:trHeight w:val="735"/>
        </w:trPr>
        <w:tc>
          <w:tcPr>
            <w:tcW w:w="2833" w:type="dxa"/>
            <w:tcBorders>
              <w:top w:val="single" w:sz="24" w:space="0" w:color="BF9268" w:themeColor="accent2"/>
            </w:tcBorders>
            <w:vAlign w:val="center"/>
          </w:tcPr>
          <w:p w14:paraId="490102B6" w14:textId="1BA6804D" w:rsidR="00AA4567" w:rsidRPr="001700F2" w:rsidRDefault="00AA4567" w:rsidP="00AA4567">
            <w:pPr>
              <w:jc w:val="center"/>
            </w:pPr>
            <w:r>
              <w:t>345 Monmouth Ave N, Monmouth OR 97361</w:t>
            </w:r>
          </w:p>
        </w:tc>
        <w:tc>
          <w:tcPr>
            <w:tcW w:w="3005" w:type="dxa"/>
            <w:tcBorders>
              <w:top w:val="single" w:sz="24" w:space="0" w:color="BF9268" w:themeColor="accent2"/>
            </w:tcBorders>
            <w:vAlign w:val="center"/>
          </w:tcPr>
          <w:p w14:paraId="46D1CF3E" w14:textId="09030DBB" w:rsidR="00F316AD" w:rsidRPr="001700F2" w:rsidRDefault="00801845" w:rsidP="00D20DA9">
            <w:pPr>
              <w:jc w:val="center"/>
            </w:pPr>
            <w:r>
              <w:t>50</w:t>
            </w:r>
            <w:r w:rsidR="00AA4567">
              <w:t>3-838-8000</w:t>
            </w:r>
          </w:p>
        </w:tc>
        <w:tc>
          <w:tcPr>
            <w:tcW w:w="3462" w:type="dxa"/>
            <w:tcBorders>
              <w:top w:val="single" w:sz="24" w:space="0" w:color="BF9268" w:themeColor="accent2"/>
            </w:tcBorders>
            <w:vAlign w:val="center"/>
          </w:tcPr>
          <w:p w14:paraId="7A08502B" w14:textId="77777777" w:rsidR="00F316AD" w:rsidRPr="001700F2" w:rsidRDefault="004E658B" w:rsidP="00D20DA9">
            <w:pPr>
              <w:jc w:val="center"/>
            </w:pPr>
            <w:hyperlink r:id="rId9" w:history="1">
              <w:r w:rsidR="00801845" w:rsidRPr="00947F99">
                <w:rPr>
                  <w:rStyle w:val="Hyperlink"/>
                </w:rPr>
                <w:t>Tduncanson18@mail.wou.edu</w:t>
              </w:r>
            </w:hyperlink>
          </w:p>
        </w:tc>
      </w:tr>
      <w:tr w:rsidR="00CD50FD" w:rsidRPr="001700F2" w14:paraId="55B86B3B" w14:textId="77777777" w:rsidTr="00801845">
        <w:trPr>
          <w:trHeight w:val="210"/>
        </w:trPr>
        <w:tc>
          <w:tcPr>
            <w:tcW w:w="2833" w:type="dxa"/>
            <w:tcBorders>
              <w:bottom w:val="single" w:sz="18" w:space="0" w:color="BF9268" w:themeColor="accent2"/>
            </w:tcBorders>
          </w:tcPr>
          <w:p w14:paraId="73DC1889" w14:textId="77777777" w:rsidR="00CD50FD" w:rsidRPr="001700F2" w:rsidRDefault="00CD50FD" w:rsidP="00CD50FD"/>
        </w:tc>
        <w:tc>
          <w:tcPr>
            <w:tcW w:w="3005" w:type="dxa"/>
            <w:vMerge w:val="restart"/>
            <w:shd w:val="clear" w:color="auto" w:fill="303848" w:themeFill="accent1"/>
            <w:vAlign w:val="center"/>
          </w:tcPr>
          <w:p w14:paraId="5DA644B1" w14:textId="77777777" w:rsidR="00CD50FD" w:rsidRPr="001700F2" w:rsidRDefault="004E658B" w:rsidP="00D20DA9">
            <w:pPr>
              <w:pStyle w:val="Heading1"/>
            </w:pPr>
            <w:sdt>
              <w:sdtPr>
                <w:id w:val="1460613821"/>
                <w:placeholder>
                  <w:docPart w:val="52CC7F36EAE54768982620D7C63EC90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462" w:type="dxa"/>
            <w:tcBorders>
              <w:bottom w:val="single" w:sz="18" w:space="0" w:color="BF9268" w:themeColor="accent2"/>
            </w:tcBorders>
          </w:tcPr>
          <w:p w14:paraId="4EA61D21" w14:textId="77777777" w:rsidR="00CD50FD" w:rsidRPr="001700F2" w:rsidRDefault="00CD50FD"/>
        </w:tc>
      </w:tr>
      <w:tr w:rsidR="00CD50FD" w:rsidRPr="001700F2" w14:paraId="684E672E" w14:textId="77777777" w:rsidTr="00801845">
        <w:trPr>
          <w:trHeight w:val="210"/>
        </w:trPr>
        <w:tc>
          <w:tcPr>
            <w:tcW w:w="2833" w:type="dxa"/>
            <w:tcBorders>
              <w:top w:val="single" w:sz="18" w:space="0" w:color="BF9268" w:themeColor="accent2"/>
            </w:tcBorders>
          </w:tcPr>
          <w:p w14:paraId="1EF69405" w14:textId="77777777" w:rsidR="00CD50FD" w:rsidRPr="001700F2" w:rsidRDefault="00CD50FD" w:rsidP="00CD50FD"/>
        </w:tc>
        <w:tc>
          <w:tcPr>
            <w:tcW w:w="3005" w:type="dxa"/>
            <w:vMerge/>
            <w:shd w:val="clear" w:color="auto" w:fill="303848" w:themeFill="accent1"/>
            <w:vAlign w:val="center"/>
          </w:tcPr>
          <w:p w14:paraId="749958A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62" w:type="dxa"/>
            <w:tcBorders>
              <w:top w:val="single" w:sz="18" w:space="0" w:color="BF9268" w:themeColor="accent2"/>
            </w:tcBorders>
          </w:tcPr>
          <w:p w14:paraId="39EA305E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1666907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22D9322B" w14:textId="26A81F1A" w:rsidR="0040233B" w:rsidRPr="001700F2" w:rsidRDefault="00F53083" w:rsidP="00D20DA9">
            <w:pPr>
              <w:pStyle w:val="Text"/>
            </w:pPr>
            <w:r>
              <w:t xml:space="preserve">To graduate and become a proficient full stack developer. To grow my skills in this class and become comfortable using ajax. </w:t>
            </w:r>
          </w:p>
        </w:tc>
      </w:tr>
      <w:tr w:rsidR="00CD50FD" w:rsidRPr="001700F2" w14:paraId="2D68D2FF" w14:textId="77777777" w:rsidTr="00801845">
        <w:trPr>
          <w:trHeight w:val="220"/>
        </w:trPr>
        <w:tc>
          <w:tcPr>
            <w:tcW w:w="2833" w:type="dxa"/>
            <w:vMerge w:val="restart"/>
            <w:shd w:val="clear" w:color="auto" w:fill="F2F2F2" w:themeFill="background1" w:themeFillShade="F2"/>
            <w:vAlign w:val="center"/>
          </w:tcPr>
          <w:p w14:paraId="50D7D702" w14:textId="77777777" w:rsidR="00CD50FD" w:rsidRPr="001700F2" w:rsidRDefault="004E658B" w:rsidP="00D20DA9">
            <w:pPr>
              <w:pStyle w:val="Heading2"/>
            </w:pPr>
            <w:sdt>
              <w:sdtPr>
                <w:id w:val="-1907296240"/>
                <w:placeholder>
                  <w:docPart w:val="F2295D3838F24DC4885C7E69299DCA7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85E7FCCEC4754B52A03D95C4233AF58B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05" w:type="dxa"/>
            <w:vMerge w:val="restart"/>
            <w:shd w:val="clear" w:color="auto" w:fill="303848" w:themeFill="accent1"/>
            <w:vAlign w:val="center"/>
          </w:tcPr>
          <w:p w14:paraId="03603AAD" w14:textId="77777777" w:rsidR="00CD50FD" w:rsidRPr="001700F2" w:rsidRDefault="004E658B" w:rsidP="00D20DA9">
            <w:pPr>
              <w:pStyle w:val="Heading1"/>
            </w:pPr>
            <w:sdt>
              <w:sdtPr>
                <w:id w:val="-1748876717"/>
                <w:placeholder>
                  <w:docPart w:val="5F37BA5904FA4D2F9997AEC1BBF2521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62" w:type="dxa"/>
            <w:tcBorders>
              <w:bottom w:val="single" w:sz="18" w:space="0" w:color="BF9268" w:themeColor="accent2"/>
            </w:tcBorders>
          </w:tcPr>
          <w:p w14:paraId="1DB7C0B6" w14:textId="77777777" w:rsidR="00CD50FD" w:rsidRPr="001700F2" w:rsidRDefault="00CD50FD"/>
        </w:tc>
      </w:tr>
      <w:tr w:rsidR="00CD50FD" w:rsidRPr="001700F2" w14:paraId="5B7D2DE1" w14:textId="77777777" w:rsidTr="00801845">
        <w:trPr>
          <w:trHeight w:val="220"/>
        </w:trPr>
        <w:tc>
          <w:tcPr>
            <w:tcW w:w="2833" w:type="dxa"/>
            <w:vMerge/>
            <w:shd w:val="clear" w:color="auto" w:fill="F2F2F2" w:themeFill="background1" w:themeFillShade="F2"/>
            <w:vAlign w:val="center"/>
          </w:tcPr>
          <w:p w14:paraId="2973420D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05" w:type="dxa"/>
            <w:vMerge/>
            <w:shd w:val="clear" w:color="auto" w:fill="303848" w:themeFill="accent1"/>
            <w:vAlign w:val="center"/>
          </w:tcPr>
          <w:p w14:paraId="45B9B627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62" w:type="dxa"/>
          </w:tcPr>
          <w:p w14:paraId="008DD050" w14:textId="77777777" w:rsidR="00CD50FD" w:rsidRPr="001700F2" w:rsidRDefault="00CD50FD"/>
        </w:tc>
      </w:tr>
      <w:tr w:rsidR="0040233B" w:rsidRPr="001700F2" w14:paraId="5FF9ABDA" w14:textId="77777777" w:rsidTr="00801845">
        <w:trPr>
          <w:trHeight w:val="3403"/>
        </w:trPr>
        <w:tc>
          <w:tcPr>
            <w:tcW w:w="2833" w:type="dxa"/>
            <w:shd w:val="clear" w:color="auto" w:fill="F2F2F2" w:themeFill="background1" w:themeFillShade="F2"/>
          </w:tcPr>
          <w:p w14:paraId="6C560001" w14:textId="77777777" w:rsidR="00801845" w:rsidRDefault="00801845" w:rsidP="00801845">
            <w:pPr>
              <w:pStyle w:val="Text"/>
            </w:pPr>
            <w:r>
              <w:t>Graduating with a BS degree in Computer Science in June 2020</w:t>
            </w:r>
          </w:p>
          <w:p w14:paraId="3A4B27EA" w14:textId="77777777" w:rsidR="00801845" w:rsidRDefault="00801845" w:rsidP="00801845">
            <w:pPr>
              <w:pStyle w:val="Text"/>
            </w:pPr>
            <w:r>
              <w:t>Western Oregon University</w:t>
            </w:r>
          </w:p>
          <w:p w14:paraId="70471818" w14:textId="77777777" w:rsidR="00801845" w:rsidRPr="00801845" w:rsidRDefault="00801845" w:rsidP="00801845">
            <w:r>
              <w:t>Monmouth Oregon</w:t>
            </w:r>
          </w:p>
          <w:p w14:paraId="7274339F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467" w:type="dxa"/>
            <w:gridSpan w:val="2"/>
            <w:vAlign w:val="center"/>
          </w:tcPr>
          <w:p w14:paraId="6EED51F8" w14:textId="4AC8B817" w:rsidR="00D20DA9" w:rsidRPr="001700F2" w:rsidRDefault="003035DD" w:rsidP="00D20DA9">
            <w:pPr>
              <w:pStyle w:val="SmallText"/>
            </w:pPr>
            <w:r>
              <w:t>2013-Present</w:t>
            </w:r>
          </w:p>
          <w:p w14:paraId="216E9700" w14:textId="1F3F444F" w:rsidR="00D20DA9" w:rsidRPr="001700F2" w:rsidRDefault="003035DD" w:rsidP="00D20DA9">
            <w:pPr>
              <w:pStyle w:val="Text"/>
            </w:pPr>
            <w:r>
              <w:t>Child Services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Caregiver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Private</w:t>
            </w:r>
          </w:p>
          <w:p w14:paraId="2AA390E0" w14:textId="77777777" w:rsidR="0040233B" w:rsidRPr="00801845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</w:tc>
      </w:tr>
      <w:tr w:rsidR="00CD50FD" w:rsidRPr="001700F2" w14:paraId="511CD0F5" w14:textId="77777777" w:rsidTr="00801845">
        <w:trPr>
          <w:trHeight w:val="220"/>
        </w:trPr>
        <w:tc>
          <w:tcPr>
            <w:tcW w:w="2833" w:type="dxa"/>
            <w:vMerge w:val="restart"/>
            <w:shd w:val="clear" w:color="auto" w:fill="F2F2F2" w:themeFill="background1" w:themeFillShade="F2"/>
            <w:vAlign w:val="center"/>
          </w:tcPr>
          <w:p w14:paraId="0842B92B" w14:textId="77777777" w:rsidR="00CD50FD" w:rsidRPr="001700F2" w:rsidRDefault="004E658B" w:rsidP="00D20DA9">
            <w:pPr>
              <w:pStyle w:val="Heading2"/>
            </w:pPr>
            <w:sdt>
              <w:sdtPr>
                <w:id w:val="1066377136"/>
                <w:placeholder>
                  <w:docPart w:val="820D4ABFA0804F6C9969B0F86965B03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183EFCF1DFAC4C61BB050E29CC79D9A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05" w:type="dxa"/>
            <w:vMerge w:val="restart"/>
            <w:shd w:val="clear" w:color="auto" w:fill="303848" w:themeFill="accent1"/>
            <w:vAlign w:val="center"/>
          </w:tcPr>
          <w:p w14:paraId="02C65A7A" w14:textId="77777777" w:rsidR="00CD50FD" w:rsidRPr="001700F2" w:rsidRDefault="004E658B" w:rsidP="00D20DA9">
            <w:pPr>
              <w:pStyle w:val="Heading1"/>
            </w:pPr>
            <w:sdt>
              <w:sdtPr>
                <w:id w:val="-1955778421"/>
                <w:placeholder>
                  <w:docPart w:val="2A38FCDA32FE46D1B17B18B831CFAD4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462" w:type="dxa"/>
            <w:tcBorders>
              <w:bottom w:val="single" w:sz="18" w:space="0" w:color="BF9268" w:themeColor="accent2"/>
            </w:tcBorders>
          </w:tcPr>
          <w:p w14:paraId="0E89A21C" w14:textId="77777777" w:rsidR="00CD50FD" w:rsidRPr="001700F2" w:rsidRDefault="00CD50FD"/>
        </w:tc>
      </w:tr>
      <w:tr w:rsidR="00CD50FD" w:rsidRPr="001700F2" w14:paraId="314F13DC" w14:textId="77777777" w:rsidTr="00801845">
        <w:trPr>
          <w:trHeight w:val="220"/>
        </w:trPr>
        <w:tc>
          <w:tcPr>
            <w:tcW w:w="2833" w:type="dxa"/>
            <w:vMerge/>
            <w:shd w:val="clear" w:color="auto" w:fill="F2F2F2" w:themeFill="background1" w:themeFillShade="F2"/>
            <w:vAlign w:val="center"/>
          </w:tcPr>
          <w:p w14:paraId="59892E1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05" w:type="dxa"/>
            <w:vMerge/>
            <w:shd w:val="clear" w:color="auto" w:fill="303848" w:themeFill="accent1"/>
            <w:vAlign w:val="center"/>
          </w:tcPr>
          <w:p w14:paraId="7EBA993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62" w:type="dxa"/>
          </w:tcPr>
          <w:p w14:paraId="5796051D" w14:textId="77777777" w:rsidR="00CD50FD" w:rsidRPr="001700F2" w:rsidRDefault="00CD50FD"/>
        </w:tc>
      </w:tr>
      <w:tr w:rsidR="00CD50FD" w:rsidRPr="001700F2" w14:paraId="7E96BD6F" w14:textId="77777777" w:rsidTr="00801845">
        <w:trPr>
          <w:trHeight w:val="1446"/>
        </w:trPr>
        <w:tc>
          <w:tcPr>
            <w:tcW w:w="2833" w:type="dxa"/>
            <w:shd w:val="clear" w:color="auto" w:fill="F2F2F2" w:themeFill="background1" w:themeFillShade="F2"/>
            <w:vAlign w:val="center"/>
          </w:tcPr>
          <w:p w14:paraId="41B9AF18" w14:textId="77777777" w:rsidR="00D20DA9" w:rsidRDefault="00801845" w:rsidP="00801845">
            <w:pPr>
              <w:pStyle w:val="Text"/>
            </w:pPr>
            <w:r>
              <w:t>Leadership</w:t>
            </w:r>
          </w:p>
          <w:p w14:paraId="0B7F1333" w14:textId="77777777" w:rsidR="00801845" w:rsidRDefault="00801845" w:rsidP="00801845">
            <w:r>
              <w:t>Coordination</w:t>
            </w:r>
          </w:p>
          <w:p w14:paraId="25103916" w14:textId="77777777" w:rsidR="00801845" w:rsidRPr="00801845" w:rsidRDefault="00801845" w:rsidP="00801845"/>
          <w:p w14:paraId="7A6AC540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467" w:type="dxa"/>
            <w:gridSpan w:val="2"/>
            <w:vAlign w:val="center"/>
          </w:tcPr>
          <w:p w14:paraId="35FD7EC0" w14:textId="72CA85B8" w:rsidR="00D20DA9" w:rsidRPr="001700F2" w:rsidRDefault="003035DD" w:rsidP="003035DD">
            <w:pPr>
              <w:pStyle w:val="Text"/>
            </w:pPr>
            <w:r>
              <w:t xml:space="preserve">Able to successfully communicate with group members and people outside the group to accomplish a common goal. </w:t>
            </w:r>
          </w:p>
          <w:p w14:paraId="58F46F2E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345A12FA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41197A3" w14:textId="77777777" w:rsidTr="00801845">
        <w:trPr>
          <w:trHeight w:val="220"/>
        </w:trPr>
        <w:tc>
          <w:tcPr>
            <w:tcW w:w="2833" w:type="dxa"/>
            <w:vMerge w:val="restart"/>
            <w:shd w:val="clear" w:color="auto" w:fill="F2F2F2" w:themeFill="background1" w:themeFillShade="F2"/>
          </w:tcPr>
          <w:p w14:paraId="77EE4980" w14:textId="77777777" w:rsidR="00CD50FD" w:rsidRPr="001700F2" w:rsidRDefault="00CD50FD"/>
        </w:tc>
        <w:tc>
          <w:tcPr>
            <w:tcW w:w="3005" w:type="dxa"/>
            <w:vMerge w:val="restart"/>
            <w:shd w:val="clear" w:color="auto" w:fill="303848" w:themeFill="accent1"/>
            <w:vAlign w:val="center"/>
          </w:tcPr>
          <w:p w14:paraId="0B86AF36" w14:textId="77777777" w:rsidR="00CD50FD" w:rsidRPr="001700F2" w:rsidRDefault="004E658B" w:rsidP="00D20DA9">
            <w:pPr>
              <w:pStyle w:val="Heading1"/>
            </w:pPr>
            <w:sdt>
              <w:sdtPr>
                <w:id w:val="-513380234"/>
                <w:placeholder>
                  <w:docPart w:val="A8CE96268E124207BC209BEC5875F25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462" w:type="dxa"/>
            <w:tcBorders>
              <w:bottom w:val="single" w:sz="18" w:space="0" w:color="BF9268" w:themeColor="accent2"/>
            </w:tcBorders>
          </w:tcPr>
          <w:p w14:paraId="48FC59E6" w14:textId="77777777" w:rsidR="00CD50FD" w:rsidRPr="001700F2" w:rsidRDefault="00CD50FD"/>
        </w:tc>
      </w:tr>
      <w:tr w:rsidR="00CD50FD" w:rsidRPr="001700F2" w14:paraId="7A0A2576" w14:textId="77777777" w:rsidTr="00801845">
        <w:trPr>
          <w:trHeight w:val="220"/>
        </w:trPr>
        <w:tc>
          <w:tcPr>
            <w:tcW w:w="2833" w:type="dxa"/>
            <w:vMerge/>
            <w:shd w:val="clear" w:color="auto" w:fill="F2F2F2" w:themeFill="background1" w:themeFillShade="F2"/>
          </w:tcPr>
          <w:p w14:paraId="01F2FBD8" w14:textId="77777777" w:rsidR="00CD50FD" w:rsidRPr="001700F2" w:rsidRDefault="00CD50FD"/>
        </w:tc>
        <w:tc>
          <w:tcPr>
            <w:tcW w:w="3005" w:type="dxa"/>
            <w:vMerge/>
            <w:shd w:val="clear" w:color="auto" w:fill="303848" w:themeFill="accent1"/>
            <w:vAlign w:val="center"/>
          </w:tcPr>
          <w:p w14:paraId="61B446B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62" w:type="dxa"/>
          </w:tcPr>
          <w:p w14:paraId="5C09ABA1" w14:textId="77777777" w:rsidR="00CD50FD" w:rsidRPr="001700F2" w:rsidRDefault="00CD50FD"/>
        </w:tc>
      </w:tr>
      <w:tr w:rsidR="00CD50FD" w:rsidRPr="001700F2" w14:paraId="390EF200" w14:textId="77777777" w:rsidTr="00801845">
        <w:trPr>
          <w:trHeight w:val="1366"/>
        </w:trPr>
        <w:tc>
          <w:tcPr>
            <w:tcW w:w="2833" w:type="dxa"/>
            <w:shd w:val="clear" w:color="auto" w:fill="F2F2F2" w:themeFill="background1" w:themeFillShade="F2"/>
          </w:tcPr>
          <w:p w14:paraId="724C283C" w14:textId="77777777" w:rsidR="00CD50FD" w:rsidRPr="001700F2" w:rsidRDefault="00CD50FD"/>
        </w:tc>
        <w:tc>
          <w:tcPr>
            <w:tcW w:w="6467" w:type="dxa"/>
            <w:gridSpan w:val="2"/>
            <w:vAlign w:val="center"/>
          </w:tcPr>
          <w:p w14:paraId="6EB0761D" w14:textId="77777777" w:rsidR="00D20DA9" w:rsidRPr="001700F2" w:rsidRDefault="00801845" w:rsidP="00801845">
            <w:pPr>
              <w:pStyle w:val="Text"/>
            </w:pPr>
            <w:r>
              <w:t xml:space="preserve">Was a children commander for Royal Rangers. </w:t>
            </w:r>
          </w:p>
          <w:p w14:paraId="02B01B2B" w14:textId="46E0254C" w:rsidR="00CD50FD" w:rsidRPr="001700F2" w:rsidRDefault="003035DD" w:rsidP="00CD50FD">
            <w:pPr>
              <w:pStyle w:val="Text"/>
            </w:pPr>
            <w:r>
              <w:t>Help mentally disabled children get through school and learn life skills.</w:t>
            </w:r>
          </w:p>
        </w:tc>
      </w:tr>
      <w:tr w:rsidR="00CD50FD" w:rsidRPr="001700F2" w14:paraId="25E03AB6" w14:textId="77777777" w:rsidTr="00801845">
        <w:trPr>
          <w:trHeight w:val="100"/>
        </w:trPr>
        <w:tc>
          <w:tcPr>
            <w:tcW w:w="2833" w:type="dxa"/>
          </w:tcPr>
          <w:p w14:paraId="0D66B861" w14:textId="77777777" w:rsidR="00CD50FD" w:rsidRPr="001700F2" w:rsidRDefault="00CD50FD" w:rsidP="00CD50FD"/>
        </w:tc>
        <w:tc>
          <w:tcPr>
            <w:tcW w:w="6467" w:type="dxa"/>
            <w:gridSpan w:val="2"/>
          </w:tcPr>
          <w:p w14:paraId="38BC2B91" w14:textId="77777777" w:rsidR="00CD50FD" w:rsidRPr="001700F2" w:rsidRDefault="00CD50FD" w:rsidP="00CD50FD"/>
        </w:tc>
      </w:tr>
    </w:tbl>
    <w:p w14:paraId="26391436" w14:textId="77777777" w:rsidR="00C55D85" w:rsidRPr="001700F2" w:rsidRDefault="00C55D85"/>
    <w:sectPr w:rsidR="00C55D85" w:rsidRPr="001700F2" w:rsidSect="00F316AD">
      <w:headerReference w:type="default" r:id="rId10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9AB70" w14:textId="77777777" w:rsidR="004E658B" w:rsidRDefault="004E658B" w:rsidP="00F316AD">
      <w:r>
        <w:separator/>
      </w:r>
    </w:p>
  </w:endnote>
  <w:endnote w:type="continuationSeparator" w:id="0">
    <w:p w14:paraId="34BB2374" w14:textId="77777777" w:rsidR="004E658B" w:rsidRDefault="004E658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75F4" w14:textId="77777777" w:rsidR="004E658B" w:rsidRDefault="004E658B" w:rsidP="00F316AD">
      <w:r>
        <w:separator/>
      </w:r>
    </w:p>
  </w:footnote>
  <w:footnote w:type="continuationSeparator" w:id="0">
    <w:p w14:paraId="59FBE1BD" w14:textId="77777777" w:rsidR="004E658B" w:rsidRDefault="004E658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018B7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CBBE5" wp14:editId="3F80F23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1DA71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45"/>
    <w:rsid w:val="00074D15"/>
    <w:rsid w:val="00135AEF"/>
    <w:rsid w:val="001700F2"/>
    <w:rsid w:val="001871FF"/>
    <w:rsid w:val="001F4150"/>
    <w:rsid w:val="0029715D"/>
    <w:rsid w:val="003035DD"/>
    <w:rsid w:val="0040233B"/>
    <w:rsid w:val="004237C2"/>
    <w:rsid w:val="004970E8"/>
    <w:rsid w:val="004D0355"/>
    <w:rsid w:val="004E6224"/>
    <w:rsid w:val="004E658B"/>
    <w:rsid w:val="005D2581"/>
    <w:rsid w:val="00617740"/>
    <w:rsid w:val="006C60E6"/>
    <w:rsid w:val="00801845"/>
    <w:rsid w:val="0089710E"/>
    <w:rsid w:val="008F00C5"/>
    <w:rsid w:val="00A74E15"/>
    <w:rsid w:val="00AA4567"/>
    <w:rsid w:val="00C55D85"/>
    <w:rsid w:val="00CD50FD"/>
    <w:rsid w:val="00D20DA9"/>
    <w:rsid w:val="00D26A79"/>
    <w:rsid w:val="00D3652C"/>
    <w:rsid w:val="00DD5C35"/>
    <w:rsid w:val="00EA03EF"/>
    <w:rsid w:val="00F316AD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41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801845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Tduncanson18@mail.wo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d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C7F36EAE54768982620D7C63EC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328E4-C24C-4652-AC4D-DD7E3EC90E8C}"/>
      </w:docPartPr>
      <w:docPartBody>
        <w:p w:rsidR="004922FE" w:rsidRDefault="00CB1C35">
          <w:pPr>
            <w:pStyle w:val="52CC7F36EAE54768982620D7C63EC90E"/>
          </w:pPr>
          <w:r w:rsidRPr="001700F2">
            <w:t>OBJECTIVE</w:t>
          </w:r>
        </w:p>
      </w:docPartBody>
    </w:docPart>
    <w:docPart>
      <w:docPartPr>
        <w:name w:val="F2295D3838F24DC4885C7E69299DC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26C46-9F18-4059-868A-EBD2E4D41EE1}"/>
      </w:docPartPr>
      <w:docPartBody>
        <w:p w:rsidR="004922FE" w:rsidRDefault="00CB1C35">
          <w:pPr>
            <w:pStyle w:val="F2295D3838F24DC4885C7E69299DCA7F"/>
          </w:pPr>
          <w:r w:rsidRPr="001700F2">
            <w:t>EDUCATION</w:t>
          </w:r>
        </w:p>
      </w:docPartBody>
    </w:docPart>
    <w:docPart>
      <w:docPartPr>
        <w:name w:val="85E7FCCEC4754B52A03D95C4233AF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8351-BC80-4CD7-B393-FFC1CA76C2BB}"/>
      </w:docPartPr>
      <w:docPartBody>
        <w:p w:rsidR="004922FE" w:rsidRDefault="00CB1C35">
          <w:pPr>
            <w:pStyle w:val="85E7FCCEC4754B52A03D95C4233AF58B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5F37BA5904FA4D2F9997AEC1BBF25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67AC-E2F8-4CC9-8300-92C68ABE208F}"/>
      </w:docPartPr>
      <w:docPartBody>
        <w:p w:rsidR="004922FE" w:rsidRDefault="00CB1C35">
          <w:pPr>
            <w:pStyle w:val="5F37BA5904FA4D2F9997AEC1BBF25214"/>
          </w:pPr>
          <w:r w:rsidRPr="001700F2">
            <w:t>EXPERIENCE</w:t>
          </w:r>
        </w:p>
      </w:docPartBody>
    </w:docPart>
    <w:docPart>
      <w:docPartPr>
        <w:name w:val="820D4ABFA0804F6C9969B0F86965B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F4F0B-49CB-45FA-9B64-07696DB1FA93}"/>
      </w:docPartPr>
      <w:docPartBody>
        <w:p w:rsidR="004922FE" w:rsidRDefault="00CB1C35">
          <w:pPr>
            <w:pStyle w:val="820D4ABFA0804F6C9969B0F86965B035"/>
          </w:pPr>
          <w:r w:rsidRPr="00D26A79">
            <w:t>KEY SKILLS</w:t>
          </w:r>
        </w:p>
      </w:docPartBody>
    </w:docPart>
    <w:docPart>
      <w:docPartPr>
        <w:name w:val="183EFCF1DFAC4C61BB050E29CC79D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FE27C-37FE-40D5-9800-AA1CBF835C19}"/>
      </w:docPartPr>
      <w:docPartBody>
        <w:p w:rsidR="004922FE" w:rsidRDefault="00CB1C35">
          <w:pPr>
            <w:pStyle w:val="183EFCF1DFAC4C61BB050E29CC79D9AF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A38FCDA32FE46D1B17B18B831CF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4CC36-9C59-46F8-BCB1-2093D633CF44}"/>
      </w:docPartPr>
      <w:docPartBody>
        <w:p w:rsidR="004922FE" w:rsidRDefault="00CB1C35">
          <w:pPr>
            <w:pStyle w:val="2A38FCDA32FE46D1B17B18B831CFAD43"/>
          </w:pPr>
          <w:r w:rsidRPr="001700F2">
            <w:t>COMMUNICATION</w:t>
          </w:r>
        </w:p>
      </w:docPartBody>
    </w:docPart>
    <w:docPart>
      <w:docPartPr>
        <w:name w:val="A8CE96268E124207BC209BEC5875F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4157B-40AC-41A5-AF13-54FDE2F9420C}"/>
      </w:docPartPr>
      <w:docPartBody>
        <w:p w:rsidR="004922FE" w:rsidRDefault="00CB1C35">
          <w:pPr>
            <w:pStyle w:val="A8CE96268E124207BC209BEC5875F254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FC"/>
    <w:rsid w:val="002C11FC"/>
    <w:rsid w:val="004922FE"/>
    <w:rsid w:val="004B1B11"/>
    <w:rsid w:val="00626E80"/>
    <w:rsid w:val="00C81323"/>
    <w:rsid w:val="00C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5EF38011A4AD6840AAA47B47C7F3E">
    <w:name w:val="FDA5EF38011A4AD6840AAA47B47C7F3E"/>
  </w:style>
  <w:style w:type="paragraph" w:customStyle="1" w:styleId="56D751BB4DDE42CEB5C043FA04CD6414">
    <w:name w:val="56D751BB4DDE42CEB5C043FA04CD6414"/>
  </w:style>
  <w:style w:type="paragraph" w:customStyle="1" w:styleId="2C4FDDA9FA6A4D908065E36D932F652D">
    <w:name w:val="2C4FDDA9FA6A4D908065E36D932F652D"/>
  </w:style>
  <w:style w:type="paragraph" w:customStyle="1" w:styleId="4B65030DFEC645E4B39FF87DCF73A791">
    <w:name w:val="4B65030DFEC645E4B39FF87DCF73A791"/>
  </w:style>
  <w:style w:type="paragraph" w:customStyle="1" w:styleId="1604409DD89C44B3B36518999AA474BF">
    <w:name w:val="1604409DD89C44B3B36518999AA474BF"/>
  </w:style>
  <w:style w:type="paragraph" w:customStyle="1" w:styleId="D6FF2203FC1A44C89169B554BB965A16">
    <w:name w:val="D6FF2203FC1A44C89169B554BB965A16"/>
  </w:style>
  <w:style w:type="paragraph" w:customStyle="1" w:styleId="52CC7F36EAE54768982620D7C63EC90E">
    <w:name w:val="52CC7F36EAE54768982620D7C63EC90E"/>
  </w:style>
  <w:style w:type="paragraph" w:customStyle="1" w:styleId="F355CB48DB9C43D3B1906E2658911B93">
    <w:name w:val="F355CB48DB9C43D3B1906E2658911B93"/>
  </w:style>
  <w:style w:type="paragraph" w:customStyle="1" w:styleId="F2295D3838F24DC4885C7E69299DCA7F">
    <w:name w:val="F2295D3838F24DC4885C7E69299DCA7F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85E7FCCEC4754B52A03D95C4233AF58B">
    <w:name w:val="85E7FCCEC4754B52A03D95C4233AF58B"/>
  </w:style>
  <w:style w:type="paragraph" w:customStyle="1" w:styleId="5F37BA5904FA4D2F9997AEC1BBF25214">
    <w:name w:val="5F37BA5904FA4D2F9997AEC1BBF25214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7293AB5293A74374B8121ECB6403E6A6">
    <w:name w:val="7293AB5293A74374B8121ECB6403E6A6"/>
  </w:style>
  <w:style w:type="paragraph" w:customStyle="1" w:styleId="FFBB2365C5D04F1BA3F8B01C8FCB84BF">
    <w:name w:val="FFBB2365C5D04F1BA3F8B01C8FCB84BF"/>
  </w:style>
  <w:style w:type="paragraph" w:customStyle="1" w:styleId="5211FB488FEE4347BF410E0BAB825E1C">
    <w:name w:val="5211FB488FEE4347BF410E0BAB825E1C"/>
  </w:style>
  <w:style w:type="paragraph" w:customStyle="1" w:styleId="C073DC98A8744C1799C36EA63CEB51EA">
    <w:name w:val="C073DC98A8744C1799C36EA63CEB51EA"/>
  </w:style>
  <w:style w:type="paragraph" w:customStyle="1" w:styleId="3ED9273E0BB640DD8940EE2DAA42A7F1">
    <w:name w:val="3ED9273E0BB640DD8940EE2DAA42A7F1"/>
  </w:style>
  <w:style w:type="paragraph" w:customStyle="1" w:styleId="D659AD5242744BE5B5B9E63BFDB08031">
    <w:name w:val="D659AD5242744BE5B5B9E63BFDB08031"/>
  </w:style>
  <w:style w:type="paragraph" w:customStyle="1" w:styleId="B4BD22F2855140ACAE980EFC1A255A59">
    <w:name w:val="B4BD22F2855140ACAE980EFC1A255A59"/>
  </w:style>
  <w:style w:type="paragraph" w:customStyle="1" w:styleId="4C4713DB65C746ADB3471FF585FA6963">
    <w:name w:val="4C4713DB65C746ADB3471FF585FA6963"/>
  </w:style>
  <w:style w:type="paragraph" w:customStyle="1" w:styleId="E070230859524CF7AA9EFD7318CB0806">
    <w:name w:val="E070230859524CF7AA9EFD7318CB0806"/>
  </w:style>
  <w:style w:type="paragraph" w:customStyle="1" w:styleId="D95D11C8AA484831B33814E080D54A56">
    <w:name w:val="D95D11C8AA484831B33814E080D54A56"/>
  </w:style>
  <w:style w:type="paragraph" w:customStyle="1" w:styleId="5535B03649C34487965D1783C6822C2E">
    <w:name w:val="5535B03649C34487965D1783C6822C2E"/>
  </w:style>
  <w:style w:type="paragraph" w:customStyle="1" w:styleId="0AF63B8F3FFA4F24B6C55C429E4FB631">
    <w:name w:val="0AF63B8F3FFA4F24B6C55C429E4FB631"/>
  </w:style>
  <w:style w:type="paragraph" w:customStyle="1" w:styleId="C10D9475A9F644D1884AE1F4AF9D83AA">
    <w:name w:val="C10D9475A9F644D1884AE1F4AF9D83AA"/>
  </w:style>
  <w:style w:type="paragraph" w:customStyle="1" w:styleId="710DECDB97324375B0DDA79A6257AE9E">
    <w:name w:val="710DECDB97324375B0DDA79A6257AE9E"/>
  </w:style>
  <w:style w:type="paragraph" w:customStyle="1" w:styleId="820D4ABFA0804F6C9969B0F86965B035">
    <w:name w:val="820D4ABFA0804F6C9969B0F86965B035"/>
  </w:style>
  <w:style w:type="paragraph" w:customStyle="1" w:styleId="183EFCF1DFAC4C61BB050E29CC79D9AF">
    <w:name w:val="183EFCF1DFAC4C61BB050E29CC79D9AF"/>
  </w:style>
  <w:style w:type="paragraph" w:customStyle="1" w:styleId="2A38FCDA32FE46D1B17B18B831CFAD43">
    <w:name w:val="2A38FCDA32FE46D1B17B18B831CFAD43"/>
  </w:style>
  <w:style w:type="paragraph" w:customStyle="1" w:styleId="D8065944EA844EACB342413D3F11A9B5">
    <w:name w:val="D8065944EA844EACB342413D3F11A9B5"/>
  </w:style>
  <w:style w:type="paragraph" w:customStyle="1" w:styleId="405778E6C7B24974AE1B248612326F43">
    <w:name w:val="405778E6C7B24974AE1B248612326F43"/>
  </w:style>
  <w:style w:type="paragraph" w:customStyle="1" w:styleId="A8CE96268E124207BC209BEC5875F254">
    <w:name w:val="A8CE96268E124207BC209BEC5875F254"/>
  </w:style>
  <w:style w:type="paragraph" w:customStyle="1" w:styleId="8CAD603820904C84A26FE59588919D39">
    <w:name w:val="8CAD603820904C84A26FE59588919D39"/>
  </w:style>
  <w:style w:type="paragraph" w:customStyle="1" w:styleId="0D57D052CFB14009AF4FDA27BFB5F224">
    <w:name w:val="0D57D052CFB14009AF4FDA27BFB5F224"/>
  </w:style>
  <w:style w:type="paragraph" w:customStyle="1" w:styleId="170BB5C84B1E4A0FA0FCDC7F172C8BA9">
    <w:name w:val="170BB5C84B1E4A0FA0FCDC7F172C8BA9"/>
  </w:style>
  <w:style w:type="paragraph" w:customStyle="1" w:styleId="E415A00474824E3EBCE92052A1427CF5">
    <w:name w:val="E415A00474824E3EBCE92052A1427CF5"/>
    <w:rsid w:val="002C1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2020-01-07T20:47:00Z</dcterms:created>
  <dcterms:modified xsi:type="dcterms:W3CDTF">2020-01-12T17:57:00Z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