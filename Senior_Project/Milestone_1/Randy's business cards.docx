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44D211B7" w14:textId="77777777" w:rsidTr="0000615F">
        <w:trPr>
          <w:trHeight w:hRule="exact" w:val="2736"/>
        </w:trPr>
        <w:tc>
          <w:tcPr>
            <w:tcW w:w="5037" w:type="dxa"/>
          </w:tcPr>
          <w:p w14:paraId="4DE79AA6" w14:textId="77777777" w:rsidR="00C307D8" w:rsidRDefault="00FB212A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021834000429FA4DB8627B9AC59101E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0D5833">
                  <w:t>randy Caamal</w:t>
                </w:r>
              </w:sdtContent>
            </w:sdt>
          </w:p>
          <w:sdt>
            <w:sdtPr>
              <w:rPr>
                <w:szCs w:val="22"/>
              </w:rPr>
              <w:alias w:val="Enter address, city, st zip code:"/>
              <w:tag w:val="Enter address, city, st zip code:"/>
              <w:id w:val="-2143104227"/>
              <w:placeholder>
                <w:docPart w:val="FF4C370C5AF14D4EA9CE9701B1CB87E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>
              <w:rPr>
                <w:rFonts w:cs="Arial"/>
                <w:color w:val="222222"/>
                <w:shd w:val="clear" w:color="auto" w:fill="FFFFFF"/>
              </w:rPr>
            </w:sdtEndPr>
            <w:sdtContent>
              <w:p w14:paraId="6A54E1B0" w14:textId="743A2BF7" w:rsidR="00015D55" w:rsidRPr="00015D55" w:rsidRDefault="00015D55" w:rsidP="00015D55">
                <w:pPr>
                  <w:rPr>
                    <w:szCs w:val="22"/>
                  </w:rPr>
                </w:pPr>
                <w:r w:rsidRPr="00015D55">
                  <w:rPr>
                    <w:rFonts w:cs="Arial"/>
                    <w:color w:val="222222"/>
                    <w:szCs w:val="22"/>
                    <w:shd w:val="clear" w:color="auto" w:fill="FFFFFF"/>
                  </w:rPr>
                  <w:t>345 Monmouth Ave N, Monmouth, OR 97361</w:t>
                </w:r>
              </w:p>
            </w:sdtContent>
          </w:sdt>
          <w:p w14:paraId="1FCD0F07" w14:textId="64316709" w:rsidR="00FE69CA" w:rsidRDefault="00015D55" w:rsidP="006C6684">
            <w:sdt>
              <w:sdtPr>
                <w:rPr>
                  <w:rFonts w:eastAsia="Times New Roman" w:cs="Arial"/>
                  <w:color w:val="222222"/>
                  <w:szCs w:val="22"/>
                  <w:shd w:val="clear" w:color="auto" w:fill="FFFFFF"/>
                  <w:lang w:eastAsia="en-US"/>
                </w:rPr>
                <w:alias w:val="Enter telephone:"/>
                <w:tag w:val="Enter telephone:"/>
                <w:id w:val="770672892"/>
                <w:placeholder>
                  <w:docPart w:val="BCDB02BB0537CA4D8924BD91E6324EF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Content>
                <w:r w:rsidRPr="00015D55">
                  <w:rPr>
                    <w:rFonts w:eastAsia="Times New Roman" w:cs="Arial"/>
                    <w:color w:val="222222"/>
                    <w:szCs w:val="22"/>
                    <w:shd w:val="clear" w:color="auto" w:fill="FFFFFF"/>
                    <w:lang w:eastAsia="en-US"/>
                  </w:rPr>
                  <w:t>(503) 838-8000</w:t>
                </w:r>
              </w:sdtContent>
            </w:sdt>
            <w:r w:rsidR="00C307D8">
              <w:t> </w:t>
            </w:r>
            <w:r w:rsidR="006C6684">
              <w:t>|</w:t>
            </w:r>
            <w:r w:rsidR="00C307D8">
              <w:t>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2043023049"/>
                <w:placeholder>
                  <w:docPart w:val="8BCCDC3925BBB34BBF98797A27BCE5E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D5833" w:rsidRPr="000D5833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18C64A66" w14:textId="77777777" w:rsidR="00C307D8" w:rsidRDefault="00FB212A" w:rsidP="006C6684">
            <w:sdt>
              <w:sdtPr>
                <w:alias w:val="Enter twitter handle:"/>
                <w:tag w:val="Enter twitter handle:"/>
                <w:id w:val="-444931259"/>
                <w:placeholder>
                  <w:docPart w:val="70FB277EF64A2645ABCCC317BEBCA6E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093E39AE" w14:textId="77777777" w:rsidR="00C307D8" w:rsidRDefault="00FB212A" w:rsidP="00C307D8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web address:"/>
                <w:tag w:val="Enter web address:"/>
                <w:id w:val="1204521838"/>
                <w:placeholder>
                  <w:docPart w:val="9594EB25584CA34CBBA88B4F773A232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 w:rsidRPr="000D5833">
                  <w:rPr>
                    <w:color w:val="auto"/>
                  </w:rPr>
                  <w:t>Make code work for you:</w:t>
                </w:r>
              </w:sdtContent>
            </w:sdt>
          </w:p>
          <w:p w14:paraId="7FE367AD" w14:textId="77777777" w:rsidR="003B6EFB" w:rsidRPr="003B6EFB" w:rsidRDefault="003B6EFB" w:rsidP="003B6EFB"/>
          <w:p w14:paraId="62EF73F3" w14:textId="77777777" w:rsidR="003B6EFB" w:rsidRDefault="003B6EFB" w:rsidP="003B6EFB">
            <w:pPr>
              <w:rPr>
                <w:color w:val="auto"/>
              </w:rPr>
            </w:pPr>
            <w:bookmarkStart w:id="0" w:name="_GoBack"/>
            <w:bookmarkEnd w:id="0"/>
          </w:p>
          <w:p w14:paraId="0A20F024" w14:textId="520D4A7D" w:rsidR="003B6EFB" w:rsidRPr="003B6EFB" w:rsidRDefault="003B6EFB" w:rsidP="003B6EFB">
            <w:pPr>
              <w:jc w:val="right"/>
            </w:pP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B8687B59B5B9504099FEAFDB647E9FB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CA95AB0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A68F5A44C556D9468B671396ED6C630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808E1F5" w14:textId="1090C3C8" w:rsidR="00C307D8" w:rsidRDefault="00015D55" w:rsidP="009D78A3">
                <w:r>
                  <w:t>345 Monmouth Ave N, Monmouth, OR 97361</w:t>
                </w:r>
              </w:p>
            </w:sdtContent>
          </w:sdt>
          <w:p w14:paraId="07D173E9" w14:textId="21C92EE9" w:rsidR="00FE69CA" w:rsidRDefault="00FB212A" w:rsidP="006C6684">
            <w:sdt>
              <w:sdtPr>
                <w:alias w:val="Enter telephone:"/>
                <w:tag w:val="Enter telephone:"/>
                <w:id w:val="-864834133"/>
                <w:placeholder>
                  <w:docPart w:val="346C8A321230D543852C5453CF5023A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-276645040"/>
                <w:placeholder>
                  <w:docPart w:val="4B63FFF8AF188E49BE158CCBC71D0EF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FE69CA">
              <w:t> </w:t>
            </w:r>
          </w:p>
          <w:p w14:paraId="09586786" w14:textId="77777777" w:rsidR="006C6684" w:rsidRDefault="00FB212A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A89810A826F03947A8A557B29F5E06E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1F8823CC" w14:textId="77777777" w:rsidR="00C307D8" w:rsidRDefault="00FB212A" w:rsidP="006C6684">
            <w:sdt>
              <w:sdtPr>
                <w:alias w:val="Enter web address:"/>
                <w:tag w:val="Enter web address:"/>
                <w:id w:val="-1007672581"/>
                <w:placeholder>
                  <w:docPart w:val="8EED057DC6987341911CE9F111D9DC8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</w:tr>
      <w:tr w:rsidR="00C307D8" w14:paraId="18282A81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2101291898"/>
              <w:placeholder>
                <w:docPart w:val="BDCE2AD33123C846BBCB6D80AA83E9E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FE73B2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8F783CAE4C93D54D8A1BD1AAECBF371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1A941D1" w14:textId="6B5ED755" w:rsidR="00C307D8" w:rsidRDefault="00015D55" w:rsidP="009D78A3">
                <w:r>
                  <w:t>345 Monmouth Ave N, Monmouth, OR 97361</w:t>
                </w:r>
              </w:p>
            </w:sdtContent>
          </w:sdt>
          <w:p w14:paraId="154EB3B6" w14:textId="275D8671" w:rsidR="00FE69CA" w:rsidRDefault="00FB212A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9E603FE2735059499A64573FCD9655C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-653904719"/>
                <w:placeholder>
                  <w:docPart w:val="688AB9325765054D8B85A667C0F65F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07511D38" w14:textId="77777777" w:rsidR="006C6684" w:rsidRDefault="00FB212A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3684C9FB4C1ADE47BF9643959AA33AE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4DDAA77D" w14:textId="77777777" w:rsidR="00C307D8" w:rsidRDefault="00FB212A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6B1B36F6B747D2469EACFB47679F332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8C74F2F20051CA4B8B122619BF18EA8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8583E73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8FE3161E70DDC14DAC88F1784818555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C60AC06" w14:textId="6C8A9DFC" w:rsidR="00C307D8" w:rsidRDefault="00015D55" w:rsidP="009D78A3">
                <w:r>
                  <w:t>345 Monmouth Ave N, Monmouth, OR 97361</w:t>
                </w:r>
              </w:p>
            </w:sdtContent>
          </w:sdt>
          <w:p w14:paraId="33B451C0" w14:textId="18DE03C4" w:rsidR="00FE69CA" w:rsidRDefault="00FB212A" w:rsidP="006C6684">
            <w:sdt>
              <w:sdtPr>
                <w:alias w:val="Enter telephone:"/>
                <w:tag w:val="Enter telephone:"/>
                <w:id w:val="793564437"/>
                <w:placeholder>
                  <w:docPart w:val="081684D7472282409E437CABBD6FDC3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-397594006"/>
                <w:placeholder>
                  <w:docPart w:val="53A4F53491FE7A49AAD1DE7C63A34D2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27B0F7FC" w14:textId="77777777" w:rsidR="006C6684" w:rsidRDefault="00FB212A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2F18499A88C0F34689ACA923869C157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4B265217" w14:textId="77777777" w:rsidR="00C307D8" w:rsidRDefault="00FB212A" w:rsidP="006C6684">
            <w:sdt>
              <w:sdtPr>
                <w:alias w:val="Enter web address:"/>
                <w:tag w:val="Enter web address:"/>
                <w:id w:val="1600527960"/>
                <w:placeholder>
                  <w:docPart w:val="6D5A66BD5071014AA7E66E39D513B08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</w:tr>
      <w:tr w:rsidR="00C307D8" w14:paraId="1ED98AA3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65544670"/>
              <w:placeholder>
                <w:docPart w:val="45DE8BA8B2D25C47A9C29AAC59CD010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7F34ACA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BEF3F981F8982C468FBA012E318EA3E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B88FC81" w14:textId="542A0D0D" w:rsidR="00C307D8" w:rsidRDefault="00015D55" w:rsidP="009D78A3">
                <w:r>
                  <w:t>345 Monmouth Ave N, Monmouth, OR 97361</w:t>
                </w:r>
              </w:p>
            </w:sdtContent>
          </w:sdt>
          <w:p w14:paraId="414BA187" w14:textId="4B46E988" w:rsidR="00FE69CA" w:rsidRDefault="00FB212A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ADCF3B58420BA5448CA362BE40A02F1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-270632003"/>
                <w:placeholder>
                  <w:docPart w:val="EAACB2282866FA43AE7524C3DA150AD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 w:rsidRPr="006B465E">
              <w:rPr>
                <w:sz w:val="20"/>
              </w:rPr>
              <w:t> </w:t>
            </w:r>
          </w:p>
          <w:p w14:paraId="0D808885" w14:textId="77777777" w:rsidR="006C6684" w:rsidRDefault="00FB212A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9FFEF9163463ED4D9C07C005DE81938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17020CF1" w14:textId="77777777" w:rsidR="00C307D8" w:rsidRDefault="00FB212A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5C325ECF8CDA924094ACD467E1D9AC6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318315673"/>
              <w:placeholder>
                <w:docPart w:val="EC927845F12C7A4C8BF6BD436DC15F5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4B73CFC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1082BC72C32B3E4AA4DDB782D46ACEE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4AB7BAB" w14:textId="63DBDC20" w:rsidR="00C307D8" w:rsidRDefault="00015D55" w:rsidP="009D78A3">
                <w:r>
                  <w:t>345 Monmouth Ave N, Monmouth, OR 97361</w:t>
                </w:r>
              </w:p>
            </w:sdtContent>
          </w:sdt>
          <w:p w14:paraId="01B42D16" w14:textId="55B338EA" w:rsidR="00FE69CA" w:rsidRDefault="00FB212A" w:rsidP="006C6684">
            <w:sdt>
              <w:sdtPr>
                <w:alias w:val="Enter telephone:"/>
                <w:tag w:val="Enter telephone:"/>
                <w:id w:val="1348443985"/>
                <w:placeholder>
                  <w:docPart w:val="7C359F61CA601F41880B57DD6933EB2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922768494"/>
                <w:placeholder>
                  <w:docPart w:val="A41704C0815751459684E7DA05D42AC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78324FEC" w14:textId="77777777" w:rsidR="006C6684" w:rsidRDefault="00FB212A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C1DB9906D9779845A23C01A313DE622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3D311403" w14:textId="77777777" w:rsidR="00C307D8" w:rsidRDefault="00FB212A" w:rsidP="006C6684">
            <w:sdt>
              <w:sdtPr>
                <w:alias w:val="Enter web address:"/>
                <w:tag w:val="Enter web address:"/>
                <w:id w:val="1215233449"/>
                <w:placeholder>
                  <w:docPart w:val="8B393242C9905E4DAFD43C60AEABE29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</w:tr>
      <w:tr w:rsidR="00C307D8" w14:paraId="1D7CA141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48C6E67F8F8CDB439A750C0C2EFCFDB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AA85700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06E5C982480300489AC123617070150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71E4EED" w14:textId="3CA4CC33" w:rsidR="00C307D8" w:rsidRDefault="00015D55" w:rsidP="009D78A3">
                <w:r>
                  <w:t>345 Monmouth Ave N, Monmouth, OR 97361</w:t>
                </w:r>
              </w:p>
            </w:sdtContent>
          </w:sdt>
          <w:p w14:paraId="70C6AF37" w14:textId="004650DB" w:rsidR="00FE69CA" w:rsidRDefault="00FB212A" w:rsidP="006C6684">
            <w:sdt>
              <w:sdtPr>
                <w:alias w:val="Enter telephone:"/>
                <w:tag w:val="Enter telephone:"/>
                <w:id w:val="-750040580"/>
                <w:placeholder>
                  <w:docPart w:val="0E0BF44F4A43DF44A523737A174360D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-1457330850"/>
                <w:placeholder>
                  <w:docPart w:val="77F2D98B9CC36C40B55C677C93EF587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113CB803" w14:textId="77777777" w:rsidR="006C6684" w:rsidRDefault="00FB212A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FD1A4B6AE2466A43A59CAC6ADDF8E5C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616BF546" w14:textId="77777777" w:rsidR="00C307D8" w:rsidRDefault="00FB212A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C2FE08CDDFFF5845BDC5ED97F9ED240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2BF90372459E1D468CD8EE5E4300070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5AD6263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AB433A51C2C3C149A4B81163FC0FB57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7A42F47" w14:textId="574DD862" w:rsidR="00C307D8" w:rsidRDefault="00015D55" w:rsidP="009D78A3">
                <w:r>
                  <w:t>345 Monmouth Ave N, Monmouth, OR 97361</w:t>
                </w:r>
              </w:p>
            </w:sdtContent>
          </w:sdt>
          <w:p w14:paraId="20B6A34B" w14:textId="31F097BC" w:rsidR="00FE69CA" w:rsidRDefault="00FB212A" w:rsidP="006C6684">
            <w:sdt>
              <w:sdtPr>
                <w:alias w:val="Enter telephone:"/>
                <w:tag w:val="Enter telephone:"/>
                <w:id w:val="490833797"/>
                <w:placeholder>
                  <w:docPart w:val="B8B32EA24302B548BB01F9C9EA2590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1181856576"/>
                <w:placeholder>
                  <w:docPart w:val="65C2FB060E285C4F90584A261DA6DC2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19A32853" w14:textId="77777777" w:rsidR="006C6684" w:rsidRDefault="00FB212A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71E87558EB874643A2E697BC23D9021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234EB4D9" w14:textId="77777777" w:rsidR="00C307D8" w:rsidRDefault="00FB212A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0A6C7C3313C894448691CF4EEEB7D56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</w:tr>
      <w:tr w:rsidR="00C307D8" w14:paraId="525FCEB5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D5E9F9E74AB20E4BB27285F9A2EDD15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1430BD6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5BB8E406D40F5B49AD118623E26F109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429E6B0" w14:textId="32E997AE" w:rsidR="00C307D8" w:rsidRDefault="00015D55" w:rsidP="009D78A3">
                <w:r>
                  <w:t>345 Monmouth Ave N, Monmouth, OR 97361</w:t>
                </w:r>
              </w:p>
            </w:sdtContent>
          </w:sdt>
          <w:p w14:paraId="2683AE87" w14:textId="7F836E58" w:rsidR="00FE69CA" w:rsidRDefault="00FB212A" w:rsidP="006C6684">
            <w:sdt>
              <w:sdtPr>
                <w:alias w:val="Enter telephone:"/>
                <w:tag w:val="Enter telephone:"/>
                <w:id w:val="120737717"/>
                <w:placeholder>
                  <w:docPart w:val="BBD2B866FA56C34CA2EB183CCF3CB60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377295350"/>
                <w:placeholder>
                  <w:docPart w:val="953890228D552640865F8B86F829039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24CB3A8D" w14:textId="77777777" w:rsidR="006C6684" w:rsidRDefault="00FB212A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4C557B7DBF6EDD408F5E515A67E06C1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2391EDF8" w14:textId="77777777" w:rsidR="00C307D8" w:rsidRDefault="00FB212A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D01BF5B91B6671448A9CDD1569D09FE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F16FB722F5A1A747B17CEB0275C11D2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0630628" w14:textId="77777777" w:rsidR="00C307D8" w:rsidRDefault="000D5833" w:rsidP="009D78A3">
                <w:pPr>
                  <w:pStyle w:val="Name"/>
                </w:pPr>
                <w:r>
                  <w:t>randy Caamal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A8E94D9551342C40B3DFABC79C2BE19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1EFF5CF" w14:textId="2D55E952" w:rsidR="00C307D8" w:rsidRDefault="00015D55" w:rsidP="009D78A3">
                <w:r>
                  <w:t>345 Monmouth Ave N, Monmouth, OR 97361</w:t>
                </w:r>
              </w:p>
            </w:sdtContent>
          </w:sdt>
          <w:p w14:paraId="4DB5F8C4" w14:textId="5847FF37" w:rsidR="00FE69CA" w:rsidRDefault="00FB212A" w:rsidP="006C6684">
            <w:sdt>
              <w:sdtPr>
                <w:alias w:val="Enter telephone:"/>
                <w:tag w:val="Enter telephone:"/>
                <w:id w:val="1045412377"/>
                <w:placeholder>
                  <w:docPart w:val="F71B5F7C78636941AF6B682968DF208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15D55">
                  <w:t>(503) 838-8000</w:t>
                </w:r>
              </w:sdtContent>
            </w:sdt>
            <w:r w:rsidR="006C6684">
              <w:t> | </w:t>
            </w:r>
            <w:sdt>
              <w:sdtPr>
                <w:rPr>
                  <w:sz w:val="20"/>
                </w:rPr>
                <w:alias w:val="Enter email:"/>
                <w:tag w:val="Enter email:"/>
                <w:id w:val="-1275783044"/>
                <w:placeholder>
                  <w:docPart w:val="8131A8AF21438049A0ABC40C9E280AC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6B465E">
                  <w:rPr>
                    <w:sz w:val="20"/>
                  </w:rPr>
                  <w:t>rcaaamlcastillo13@.edu</w:t>
                </w:r>
              </w:sdtContent>
            </w:sdt>
            <w:r w:rsidR="006C6684">
              <w:t> </w:t>
            </w:r>
          </w:p>
          <w:p w14:paraId="591546A0" w14:textId="77777777" w:rsidR="006C6684" w:rsidRDefault="00FB212A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F593412741CC93479D9E88A7F70648E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0D5833">
                  <w:t>Debug Entities</w:t>
                </w:r>
              </w:sdtContent>
            </w:sdt>
          </w:p>
          <w:p w14:paraId="204356A6" w14:textId="77777777" w:rsidR="00C307D8" w:rsidRDefault="00FB212A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DFB7C3A8381F954C91E9FF64160F4D2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D5833">
                  <w:t>Make code work for you:</w:t>
                </w:r>
              </w:sdtContent>
            </w:sdt>
          </w:p>
        </w:tc>
      </w:tr>
    </w:tbl>
    <w:p w14:paraId="4089DCA1" w14:textId="77777777" w:rsidR="00333B97" w:rsidRDefault="00333B97" w:rsidP="00360D51"/>
    <w:sectPr w:rsidR="00333B97" w:rsidSect="00720B45">
      <w:headerReference w:type="default" r:id="rId11"/>
      <w:footerReference w:type="default" r:id="rId12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B0176" w14:textId="77777777" w:rsidR="00FB212A" w:rsidRDefault="00FB212A" w:rsidP="0093710A">
      <w:r>
        <w:separator/>
      </w:r>
    </w:p>
  </w:endnote>
  <w:endnote w:type="continuationSeparator" w:id="0">
    <w:p w14:paraId="1DAC6F29" w14:textId="77777777" w:rsidR="00FB212A" w:rsidRDefault="00FB212A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D6185" w14:textId="77777777" w:rsidR="00BA4DCD" w:rsidRDefault="00BA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0235A" w14:textId="77777777" w:rsidR="00FB212A" w:rsidRDefault="00FB212A" w:rsidP="0093710A">
      <w:r>
        <w:separator/>
      </w:r>
    </w:p>
  </w:footnote>
  <w:footnote w:type="continuationSeparator" w:id="0">
    <w:p w14:paraId="4EDB5F4D" w14:textId="77777777" w:rsidR="00FB212A" w:rsidRDefault="00FB212A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EC9D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00220356" wp14:editId="33E69957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D426EA6" id="Group 410" o:spid="_x0000_s1026" style="position:absolute;margin-left:-30pt;margin-top:20.65pt;width:533.5pt;height:717.2pt;z-index:251677696" coordsize="67754,91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">
              <v:group id="Group 388" o:spid="_x0000_s1027" style="position:absolute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QPn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">
                <v:rect id="AutoShape 2" o:spid="_x0000_s1028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&#13;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<v:rect id="AutoShape 2" o:spid="_x0000_s1036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&#13;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&#13;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<v:rect id="AutoShape 2" o:spid="_x0000_s1044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&#13;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vvo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&#13;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<v:rect id="AutoShape 2" o:spid="_x0000_s1052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&#13;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&#13;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<v:rect id="AutoShape 2" o:spid="_x0000_s1060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&#13;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&#13;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<v:rect id="AutoShape 2" o:spid="_x0000_s1068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GfJyAAAAOE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NoCo9H4Q3IxR0AAP//AwBQSwECLQAUAAYACAAAACEA2+H2y+4AAACFAQAAEwAAAAAA&#13;&#10;AAAAAAAAAAAAAAAAW0NvbnRlbnRfVHlwZXNdLnhtbFBLAQItABQABgAIAAAAIQBa9CxbvwAAABUB&#13;&#10;AAALAAAAAAAAAAAAAAAAAB8BAABfcmVscy8ucmVsc1BLAQItABQABgAIAAAAIQCNGGfJyAAAAOEA&#13;&#10;AAAPAAAAAAAAAAAAAAAAAAcCAABkcnMvZG93bnJldi54bWxQSwUGAAAAAAMAAwC3AAAA/AIAAAAA&#13;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&#13;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6GKyAAAAOE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">
                <v:rect id="AutoShape 2" o:spid="_x0000_s1076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&#13;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&#13;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Ani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">
                <v:rect id="AutoShape 2" o:spid="_x0000_s1084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&#13;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&#13;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Tqk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">
                <v:rect id="AutoShape 2" o:spid="_x0000_s1092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&#13;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&#13;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">
                <v:rect id="AutoShape 2" o:spid="_x0000_s1100" style="position:absolute;left:67;width:35447;height:177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xQk0yQAAAOE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&#13;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&#13;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&#13;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&#13;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&#13;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&#13;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&#13;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33"/>
    <w:rsid w:val="00002E3D"/>
    <w:rsid w:val="0000615F"/>
    <w:rsid w:val="00015D55"/>
    <w:rsid w:val="00021FEF"/>
    <w:rsid w:val="0003215B"/>
    <w:rsid w:val="000C3826"/>
    <w:rsid w:val="000D5833"/>
    <w:rsid w:val="000F355E"/>
    <w:rsid w:val="000F4690"/>
    <w:rsid w:val="00154E2D"/>
    <w:rsid w:val="0020511A"/>
    <w:rsid w:val="00333B97"/>
    <w:rsid w:val="00360D51"/>
    <w:rsid w:val="003B6EFB"/>
    <w:rsid w:val="003F09D5"/>
    <w:rsid w:val="003F1705"/>
    <w:rsid w:val="005F3B06"/>
    <w:rsid w:val="006444BE"/>
    <w:rsid w:val="006B465E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A38ED"/>
    <w:rsid w:val="008A3E0C"/>
    <w:rsid w:val="008C32C8"/>
    <w:rsid w:val="008C6947"/>
    <w:rsid w:val="0093710A"/>
    <w:rsid w:val="00947032"/>
    <w:rsid w:val="0096129F"/>
    <w:rsid w:val="009A6BAE"/>
    <w:rsid w:val="009B2209"/>
    <w:rsid w:val="009D78A3"/>
    <w:rsid w:val="00A0584F"/>
    <w:rsid w:val="00A44B39"/>
    <w:rsid w:val="00AF015F"/>
    <w:rsid w:val="00B008EB"/>
    <w:rsid w:val="00B129EC"/>
    <w:rsid w:val="00B33D21"/>
    <w:rsid w:val="00B42F65"/>
    <w:rsid w:val="00BA4DCD"/>
    <w:rsid w:val="00BB415F"/>
    <w:rsid w:val="00C307D8"/>
    <w:rsid w:val="00C515E4"/>
    <w:rsid w:val="00D154D3"/>
    <w:rsid w:val="00D30004"/>
    <w:rsid w:val="00F16789"/>
    <w:rsid w:val="00FA34B5"/>
    <w:rsid w:val="00FB212A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B5677"/>
  <w15:chartTrackingRefBased/>
  <w15:docId w15:val="{DCFA1578-97BA-5A47-9111-9C39F21A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C3EA1F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C3EA1F" w:themeColor="accent1" w:shadow="1" w:frame="1"/>
        <w:left w:val="single" w:sz="2" w:space="10" w:color="C3EA1F" w:themeColor="accent1" w:shadow="1" w:frame="1"/>
        <w:bottom w:val="single" w:sz="2" w:space="10" w:color="C3EA1F" w:themeColor="accent1" w:shadow="1" w:frame="1"/>
        <w:right w:val="single" w:sz="2" w:space="10" w:color="C3EA1F" w:themeColor="accent1" w:shadow="1" w:frame="1"/>
      </w:pBdr>
      <w:ind w:left="1152" w:right="1152"/>
    </w:pPr>
    <w:rPr>
      <w:i/>
      <w:iCs/>
      <w:color w:val="C3EA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95B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0B605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C3EA1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</w:pPr>
    <w:rPr>
      <w:i/>
      <w:iCs/>
      <w:color w:val="C3EA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C3EA1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C3EA1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caamal/Library/Containers/com.microsoft.Word/Data/Library/Application%20Support/Microsoft/Office/16.0/DTS/Search/%7b49FB07A7-4013-FE49-9F6D-A29F1BCCCF04%7dtf566166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834000429FA4DB8627B9AC5910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56D6B-CE22-054E-8BAD-291C2E595F8D}"/>
      </w:docPartPr>
      <w:docPartBody>
        <w:p w:rsidR="00175C7C" w:rsidRDefault="006815D9">
          <w:pPr>
            <w:pStyle w:val="021834000429FA4DB8627B9AC59101E0"/>
          </w:pPr>
          <w:r>
            <w:t>Your Name</w:t>
          </w:r>
        </w:p>
      </w:docPartBody>
    </w:docPart>
    <w:docPart>
      <w:docPartPr>
        <w:name w:val="FF4C370C5AF14D4EA9CE9701B1CB8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82274-FA33-6D45-9744-EF09BF4D7CD6}"/>
      </w:docPartPr>
      <w:docPartBody>
        <w:p w:rsidR="00175C7C" w:rsidRDefault="006815D9">
          <w:pPr>
            <w:pStyle w:val="FF4C370C5AF14D4EA9CE9701B1CB87EC"/>
          </w:pPr>
          <w:r>
            <w:t>Street Address, City, ST ZIP Code</w:t>
          </w:r>
        </w:p>
      </w:docPartBody>
    </w:docPart>
    <w:docPart>
      <w:docPartPr>
        <w:name w:val="BCDB02BB0537CA4D8924BD91E6324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1C95E-686E-A34D-9229-3EB079FEFBBB}"/>
      </w:docPartPr>
      <w:docPartBody>
        <w:p w:rsidR="00175C7C" w:rsidRDefault="006815D9">
          <w:pPr>
            <w:pStyle w:val="BCDB02BB0537CA4D8924BD91E6324EF0"/>
          </w:pPr>
          <w:r>
            <w:t>Telephone</w:t>
          </w:r>
        </w:p>
      </w:docPartBody>
    </w:docPart>
    <w:docPart>
      <w:docPartPr>
        <w:name w:val="8BCCDC3925BBB34BBF98797A27BC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0281-7017-4244-A8B4-D123A38FAB44}"/>
      </w:docPartPr>
      <w:docPartBody>
        <w:p w:rsidR="00175C7C" w:rsidRDefault="006815D9">
          <w:pPr>
            <w:pStyle w:val="8BCCDC3925BBB34BBF98797A27BCE5E1"/>
          </w:pPr>
          <w:r>
            <w:t>Email</w:t>
          </w:r>
        </w:p>
      </w:docPartBody>
    </w:docPart>
    <w:docPart>
      <w:docPartPr>
        <w:name w:val="70FB277EF64A2645ABCCC317BEBCA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1E3D3-9D5C-7A41-B909-9964F29D21AE}"/>
      </w:docPartPr>
      <w:docPartBody>
        <w:p w:rsidR="00175C7C" w:rsidRDefault="006815D9">
          <w:pPr>
            <w:pStyle w:val="70FB277EF64A2645ABCCC317BEBCA6E5"/>
          </w:pPr>
          <w:r>
            <w:t>Twitter handle</w:t>
          </w:r>
        </w:p>
      </w:docPartBody>
    </w:docPart>
    <w:docPart>
      <w:docPartPr>
        <w:name w:val="9594EB25584CA34CBBA88B4F773A2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4434-C10B-CD49-9D9E-11A581C27BA7}"/>
      </w:docPartPr>
      <w:docPartBody>
        <w:p w:rsidR="00175C7C" w:rsidRDefault="006815D9">
          <w:pPr>
            <w:pStyle w:val="9594EB25584CA34CBBA88B4F773A2325"/>
          </w:pPr>
          <w:r>
            <w:t>Web address</w:t>
          </w:r>
        </w:p>
      </w:docPartBody>
    </w:docPart>
    <w:docPart>
      <w:docPartPr>
        <w:name w:val="B8687B59B5B9504099FEAFDB647E9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79DA8-9C1C-0048-A2C3-0413BA62D3A6}"/>
      </w:docPartPr>
      <w:docPartBody>
        <w:p w:rsidR="00175C7C" w:rsidRDefault="006815D9">
          <w:pPr>
            <w:pStyle w:val="B8687B59B5B9504099FEAFDB647E9FBA"/>
          </w:pPr>
          <w:r>
            <w:t>Your Name</w:t>
          </w:r>
        </w:p>
      </w:docPartBody>
    </w:docPart>
    <w:docPart>
      <w:docPartPr>
        <w:name w:val="A68F5A44C556D9468B671396ED6C6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3920D-D7C6-BA44-8612-C1FE4CD58D9A}"/>
      </w:docPartPr>
      <w:docPartBody>
        <w:p w:rsidR="00175C7C" w:rsidRDefault="006815D9">
          <w:pPr>
            <w:pStyle w:val="A68F5A44C556D9468B671396ED6C6304"/>
          </w:pPr>
          <w:r>
            <w:t>Street Address, City, ST ZIP Code</w:t>
          </w:r>
        </w:p>
      </w:docPartBody>
    </w:docPart>
    <w:docPart>
      <w:docPartPr>
        <w:name w:val="346C8A321230D543852C5453CF502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4DC61-B9AD-8243-AC74-03C7401B75FA}"/>
      </w:docPartPr>
      <w:docPartBody>
        <w:p w:rsidR="00175C7C" w:rsidRDefault="006815D9">
          <w:pPr>
            <w:pStyle w:val="346C8A321230D543852C5453CF5023A9"/>
          </w:pPr>
          <w:r>
            <w:t>Telephone</w:t>
          </w:r>
        </w:p>
      </w:docPartBody>
    </w:docPart>
    <w:docPart>
      <w:docPartPr>
        <w:name w:val="4B63FFF8AF188E49BE158CCBC71D0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EAC75-D392-F045-A030-C0F3725D37C9}"/>
      </w:docPartPr>
      <w:docPartBody>
        <w:p w:rsidR="00175C7C" w:rsidRDefault="006815D9">
          <w:pPr>
            <w:pStyle w:val="4B63FFF8AF188E49BE158CCBC71D0EFF"/>
          </w:pPr>
          <w:r>
            <w:t>Email</w:t>
          </w:r>
        </w:p>
      </w:docPartBody>
    </w:docPart>
    <w:docPart>
      <w:docPartPr>
        <w:name w:val="A89810A826F03947A8A557B29F5E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D6F41-C0A0-8842-B09B-D3E683B7CDC4}"/>
      </w:docPartPr>
      <w:docPartBody>
        <w:p w:rsidR="00175C7C" w:rsidRDefault="006815D9">
          <w:pPr>
            <w:pStyle w:val="A89810A826F03947A8A557B29F5E06EA"/>
          </w:pPr>
          <w:r>
            <w:t>Twitter handle</w:t>
          </w:r>
        </w:p>
      </w:docPartBody>
    </w:docPart>
    <w:docPart>
      <w:docPartPr>
        <w:name w:val="8EED057DC6987341911CE9F111D9D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BFC7-FC66-D444-B324-D1BF2D685964}"/>
      </w:docPartPr>
      <w:docPartBody>
        <w:p w:rsidR="00175C7C" w:rsidRDefault="006815D9">
          <w:pPr>
            <w:pStyle w:val="8EED057DC6987341911CE9F111D9DC83"/>
          </w:pPr>
          <w:r>
            <w:t>Web address</w:t>
          </w:r>
        </w:p>
      </w:docPartBody>
    </w:docPart>
    <w:docPart>
      <w:docPartPr>
        <w:name w:val="BDCE2AD33123C846BBCB6D80AA83E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F866A-EF15-0C41-B706-E3FEC2AE2AF0}"/>
      </w:docPartPr>
      <w:docPartBody>
        <w:p w:rsidR="00175C7C" w:rsidRDefault="006815D9">
          <w:pPr>
            <w:pStyle w:val="BDCE2AD33123C846BBCB6D80AA83E9E5"/>
          </w:pPr>
          <w:r>
            <w:t>Your Name</w:t>
          </w:r>
        </w:p>
      </w:docPartBody>
    </w:docPart>
    <w:docPart>
      <w:docPartPr>
        <w:name w:val="8F783CAE4C93D54D8A1BD1AAECBF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A1AD-1712-B943-ABE6-60C78876A15C}"/>
      </w:docPartPr>
      <w:docPartBody>
        <w:p w:rsidR="00175C7C" w:rsidRDefault="006815D9">
          <w:pPr>
            <w:pStyle w:val="8F783CAE4C93D54D8A1BD1AAECBF371F"/>
          </w:pPr>
          <w:r>
            <w:t>Street Address, City, ST ZIP Code</w:t>
          </w:r>
        </w:p>
      </w:docPartBody>
    </w:docPart>
    <w:docPart>
      <w:docPartPr>
        <w:name w:val="9E603FE2735059499A64573FCD965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FBA70-7367-AB40-80F8-5E6063D07DDB}"/>
      </w:docPartPr>
      <w:docPartBody>
        <w:p w:rsidR="00175C7C" w:rsidRDefault="006815D9">
          <w:pPr>
            <w:pStyle w:val="9E603FE2735059499A64573FCD9655C4"/>
          </w:pPr>
          <w:r>
            <w:t>Telephone</w:t>
          </w:r>
        </w:p>
      </w:docPartBody>
    </w:docPart>
    <w:docPart>
      <w:docPartPr>
        <w:name w:val="688AB9325765054D8B85A667C0F65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D67F2-5A8F-0B4F-895B-23E60AD99740}"/>
      </w:docPartPr>
      <w:docPartBody>
        <w:p w:rsidR="00175C7C" w:rsidRDefault="006815D9">
          <w:pPr>
            <w:pStyle w:val="688AB9325765054D8B85A667C0F65F11"/>
          </w:pPr>
          <w:r>
            <w:t>Email</w:t>
          </w:r>
        </w:p>
      </w:docPartBody>
    </w:docPart>
    <w:docPart>
      <w:docPartPr>
        <w:name w:val="3684C9FB4C1ADE47BF9643959AA33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80223-902B-B846-8D43-116E9FAD6E2C}"/>
      </w:docPartPr>
      <w:docPartBody>
        <w:p w:rsidR="00175C7C" w:rsidRDefault="006815D9">
          <w:pPr>
            <w:pStyle w:val="3684C9FB4C1ADE47BF9643959AA33AE8"/>
          </w:pPr>
          <w:r>
            <w:t>Twitter handle</w:t>
          </w:r>
        </w:p>
      </w:docPartBody>
    </w:docPart>
    <w:docPart>
      <w:docPartPr>
        <w:name w:val="6B1B36F6B747D2469EACFB47679F3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F15BF-7BFE-C145-B0FB-E8CE198D3F70}"/>
      </w:docPartPr>
      <w:docPartBody>
        <w:p w:rsidR="00175C7C" w:rsidRDefault="006815D9">
          <w:pPr>
            <w:pStyle w:val="6B1B36F6B747D2469EACFB47679F3322"/>
          </w:pPr>
          <w:r>
            <w:t>Web address</w:t>
          </w:r>
        </w:p>
      </w:docPartBody>
    </w:docPart>
    <w:docPart>
      <w:docPartPr>
        <w:name w:val="8C74F2F20051CA4B8B122619BF18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37D3-84F3-2848-8E7F-2D652714AD6B}"/>
      </w:docPartPr>
      <w:docPartBody>
        <w:p w:rsidR="00175C7C" w:rsidRDefault="006815D9">
          <w:pPr>
            <w:pStyle w:val="8C74F2F20051CA4B8B122619BF18EA84"/>
          </w:pPr>
          <w:r>
            <w:t>Your Name</w:t>
          </w:r>
        </w:p>
      </w:docPartBody>
    </w:docPart>
    <w:docPart>
      <w:docPartPr>
        <w:name w:val="8FE3161E70DDC14DAC88F1784818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3542-0FEC-BE48-80D2-1D113E288D76}"/>
      </w:docPartPr>
      <w:docPartBody>
        <w:p w:rsidR="00175C7C" w:rsidRDefault="006815D9">
          <w:pPr>
            <w:pStyle w:val="8FE3161E70DDC14DAC88F1784818555C"/>
          </w:pPr>
          <w:r>
            <w:t>Street Address, City, ST ZIP Code</w:t>
          </w:r>
        </w:p>
      </w:docPartBody>
    </w:docPart>
    <w:docPart>
      <w:docPartPr>
        <w:name w:val="081684D7472282409E437CABBD6FD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82AE-1260-6148-9C8B-5379A43B71EC}"/>
      </w:docPartPr>
      <w:docPartBody>
        <w:p w:rsidR="00175C7C" w:rsidRDefault="006815D9">
          <w:pPr>
            <w:pStyle w:val="081684D7472282409E437CABBD6FDC38"/>
          </w:pPr>
          <w:r>
            <w:t>Telephone</w:t>
          </w:r>
        </w:p>
      </w:docPartBody>
    </w:docPart>
    <w:docPart>
      <w:docPartPr>
        <w:name w:val="53A4F53491FE7A49AAD1DE7C63A34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6524-C1CE-4044-AB03-F2AD70949653}"/>
      </w:docPartPr>
      <w:docPartBody>
        <w:p w:rsidR="00175C7C" w:rsidRDefault="006815D9">
          <w:pPr>
            <w:pStyle w:val="53A4F53491FE7A49AAD1DE7C63A34D2F"/>
          </w:pPr>
          <w:r>
            <w:t>Email</w:t>
          </w:r>
        </w:p>
      </w:docPartBody>
    </w:docPart>
    <w:docPart>
      <w:docPartPr>
        <w:name w:val="2F18499A88C0F34689ACA923869C1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B5C74-A55B-3E42-B8E5-C38352A99E67}"/>
      </w:docPartPr>
      <w:docPartBody>
        <w:p w:rsidR="00175C7C" w:rsidRDefault="006815D9">
          <w:pPr>
            <w:pStyle w:val="2F18499A88C0F34689ACA923869C157B"/>
          </w:pPr>
          <w:r>
            <w:t>Twitter handle</w:t>
          </w:r>
        </w:p>
      </w:docPartBody>
    </w:docPart>
    <w:docPart>
      <w:docPartPr>
        <w:name w:val="6D5A66BD5071014AA7E66E39D513B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69E0-C13E-D946-80A7-2439DCF89932}"/>
      </w:docPartPr>
      <w:docPartBody>
        <w:p w:rsidR="00175C7C" w:rsidRDefault="006815D9">
          <w:pPr>
            <w:pStyle w:val="6D5A66BD5071014AA7E66E39D513B08F"/>
          </w:pPr>
          <w:r>
            <w:t>Web address</w:t>
          </w:r>
        </w:p>
      </w:docPartBody>
    </w:docPart>
    <w:docPart>
      <w:docPartPr>
        <w:name w:val="45DE8BA8B2D25C47A9C29AAC59CD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943C2-4963-BB40-8FE7-83AC971F85DF}"/>
      </w:docPartPr>
      <w:docPartBody>
        <w:p w:rsidR="00175C7C" w:rsidRDefault="006815D9">
          <w:pPr>
            <w:pStyle w:val="45DE8BA8B2D25C47A9C29AAC59CD0105"/>
          </w:pPr>
          <w:r>
            <w:t>Your Name</w:t>
          </w:r>
        </w:p>
      </w:docPartBody>
    </w:docPart>
    <w:docPart>
      <w:docPartPr>
        <w:name w:val="BEF3F981F8982C468FBA012E318E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6F3E-C89B-E44C-92C1-BF3F7FFC11D7}"/>
      </w:docPartPr>
      <w:docPartBody>
        <w:p w:rsidR="00175C7C" w:rsidRDefault="006815D9">
          <w:pPr>
            <w:pStyle w:val="BEF3F981F8982C468FBA012E318EA3EB"/>
          </w:pPr>
          <w:r>
            <w:t>Street Address, City, ST ZIP Code</w:t>
          </w:r>
        </w:p>
      </w:docPartBody>
    </w:docPart>
    <w:docPart>
      <w:docPartPr>
        <w:name w:val="ADCF3B58420BA5448CA362BE40A02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C5326-93B7-2343-8415-754B422D870B}"/>
      </w:docPartPr>
      <w:docPartBody>
        <w:p w:rsidR="00175C7C" w:rsidRDefault="006815D9">
          <w:pPr>
            <w:pStyle w:val="ADCF3B58420BA5448CA362BE40A02F11"/>
          </w:pPr>
          <w:r>
            <w:t>Telephone</w:t>
          </w:r>
        </w:p>
      </w:docPartBody>
    </w:docPart>
    <w:docPart>
      <w:docPartPr>
        <w:name w:val="EAACB2282866FA43AE7524C3DA150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4ABB2-8874-2C41-B3B0-F68CC4E6696C}"/>
      </w:docPartPr>
      <w:docPartBody>
        <w:p w:rsidR="00175C7C" w:rsidRDefault="006815D9">
          <w:pPr>
            <w:pStyle w:val="EAACB2282866FA43AE7524C3DA150ADD"/>
          </w:pPr>
          <w:r>
            <w:t>Email</w:t>
          </w:r>
        </w:p>
      </w:docPartBody>
    </w:docPart>
    <w:docPart>
      <w:docPartPr>
        <w:name w:val="9FFEF9163463ED4D9C07C005DE819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13B6-8B48-B54E-892C-B69C9F8FBAFD}"/>
      </w:docPartPr>
      <w:docPartBody>
        <w:p w:rsidR="00175C7C" w:rsidRDefault="006815D9">
          <w:pPr>
            <w:pStyle w:val="9FFEF9163463ED4D9C07C005DE81938A"/>
          </w:pPr>
          <w:r>
            <w:t>Twitter handle</w:t>
          </w:r>
        </w:p>
      </w:docPartBody>
    </w:docPart>
    <w:docPart>
      <w:docPartPr>
        <w:name w:val="5C325ECF8CDA924094ACD467E1D9A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3A504-1B93-194D-AB4A-A867D8E1A8F5}"/>
      </w:docPartPr>
      <w:docPartBody>
        <w:p w:rsidR="00175C7C" w:rsidRDefault="006815D9">
          <w:pPr>
            <w:pStyle w:val="5C325ECF8CDA924094ACD467E1D9AC61"/>
          </w:pPr>
          <w:r>
            <w:t>Web address</w:t>
          </w:r>
        </w:p>
      </w:docPartBody>
    </w:docPart>
    <w:docPart>
      <w:docPartPr>
        <w:name w:val="EC927845F12C7A4C8BF6BD436DC15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E0D50-3077-C243-B3C2-C51F17371425}"/>
      </w:docPartPr>
      <w:docPartBody>
        <w:p w:rsidR="00175C7C" w:rsidRDefault="006815D9">
          <w:pPr>
            <w:pStyle w:val="EC927845F12C7A4C8BF6BD436DC15F57"/>
          </w:pPr>
          <w:r>
            <w:t>Your Name</w:t>
          </w:r>
        </w:p>
      </w:docPartBody>
    </w:docPart>
    <w:docPart>
      <w:docPartPr>
        <w:name w:val="1082BC72C32B3E4AA4DDB782D46A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F3B5C-79D7-8349-95F6-EEF2275D3432}"/>
      </w:docPartPr>
      <w:docPartBody>
        <w:p w:rsidR="00175C7C" w:rsidRDefault="006815D9">
          <w:pPr>
            <w:pStyle w:val="1082BC72C32B3E4AA4DDB782D46ACEEE"/>
          </w:pPr>
          <w:r>
            <w:t>Street Address, City, ST ZIP Code</w:t>
          </w:r>
        </w:p>
      </w:docPartBody>
    </w:docPart>
    <w:docPart>
      <w:docPartPr>
        <w:name w:val="7C359F61CA601F41880B57DD6933E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A677F-5AFE-AC41-A199-C4964CA4A115}"/>
      </w:docPartPr>
      <w:docPartBody>
        <w:p w:rsidR="00175C7C" w:rsidRDefault="006815D9">
          <w:pPr>
            <w:pStyle w:val="7C359F61CA601F41880B57DD6933EB2D"/>
          </w:pPr>
          <w:r>
            <w:t>Telephone</w:t>
          </w:r>
        </w:p>
      </w:docPartBody>
    </w:docPart>
    <w:docPart>
      <w:docPartPr>
        <w:name w:val="A41704C0815751459684E7DA05D4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26C56-00DD-BE47-898E-4BEEFD7F1E28}"/>
      </w:docPartPr>
      <w:docPartBody>
        <w:p w:rsidR="00175C7C" w:rsidRDefault="006815D9">
          <w:pPr>
            <w:pStyle w:val="A41704C0815751459684E7DA05D42ACF"/>
          </w:pPr>
          <w:r>
            <w:t>Email</w:t>
          </w:r>
        </w:p>
      </w:docPartBody>
    </w:docPart>
    <w:docPart>
      <w:docPartPr>
        <w:name w:val="C1DB9906D9779845A23C01A313DE6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BC9F5-AB00-3649-830B-09494EE3FA02}"/>
      </w:docPartPr>
      <w:docPartBody>
        <w:p w:rsidR="00175C7C" w:rsidRDefault="006815D9">
          <w:pPr>
            <w:pStyle w:val="C1DB9906D9779845A23C01A313DE6223"/>
          </w:pPr>
          <w:r>
            <w:t>Twitter handle</w:t>
          </w:r>
        </w:p>
      </w:docPartBody>
    </w:docPart>
    <w:docPart>
      <w:docPartPr>
        <w:name w:val="8B393242C9905E4DAFD43C60AEABE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96E0-9E54-1F47-9B6D-7142996E71B0}"/>
      </w:docPartPr>
      <w:docPartBody>
        <w:p w:rsidR="00175C7C" w:rsidRDefault="006815D9">
          <w:pPr>
            <w:pStyle w:val="8B393242C9905E4DAFD43C60AEABE29E"/>
          </w:pPr>
          <w:r>
            <w:t>Web address</w:t>
          </w:r>
        </w:p>
      </w:docPartBody>
    </w:docPart>
    <w:docPart>
      <w:docPartPr>
        <w:name w:val="48C6E67F8F8CDB439A750C0C2EFCF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66EE2-AA52-8E46-B11D-FE9B5F4BCEB0}"/>
      </w:docPartPr>
      <w:docPartBody>
        <w:p w:rsidR="00175C7C" w:rsidRDefault="006815D9">
          <w:pPr>
            <w:pStyle w:val="48C6E67F8F8CDB439A750C0C2EFCFDBD"/>
          </w:pPr>
          <w:r>
            <w:t>Your Name</w:t>
          </w:r>
        </w:p>
      </w:docPartBody>
    </w:docPart>
    <w:docPart>
      <w:docPartPr>
        <w:name w:val="06E5C982480300489AC1236170701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EC76E-CAE7-1942-A89E-FF14919A2DAE}"/>
      </w:docPartPr>
      <w:docPartBody>
        <w:p w:rsidR="00175C7C" w:rsidRDefault="006815D9">
          <w:pPr>
            <w:pStyle w:val="06E5C982480300489AC1236170701500"/>
          </w:pPr>
          <w:r>
            <w:t>Street Address, City, ST ZIP Code</w:t>
          </w:r>
        </w:p>
      </w:docPartBody>
    </w:docPart>
    <w:docPart>
      <w:docPartPr>
        <w:name w:val="0E0BF44F4A43DF44A523737A17436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4A54-6E88-0B44-A60E-97B337E904A3}"/>
      </w:docPartPr>
      <w:docPartBody>
        <w:p w:rsidR="00175C7C" w:rsidRDefault="006815D9">
          <w:pPr>
            <w:pStyle w:val="0E0BF44F4A43DF44A523737A174360DD"/>
          </w:pPr>
          <w:r>
            <w:t>Telephone</w:t>
          </w:r>
        </w:p>
      </w:docPartBody>
    </w:docPart>
    <w:docPart>
      <w:docPartPr>
        <w:name w:val="77F2D98B9CC36C40B55C677C93EF5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88FEB-3BF4-3244-A8DC-D3BF8E3A5115}"/>
      </w:docPartPr>
      <w:docPartBody>
        <w:p w:rsidR="00175C7C" w:rsidRDefault="006815D9">
          <w:pPr>
            <w:pStyle w:val="77F2D98B9CC36C40B55C677C93EF587A"/>
          </w:pPr>
          <w:r>
            <w:t>Email</w:t>
          </w:r>
        </w:p>
      </w:docPartBody>
    </w:docPart>
    <w:docPart>
      <w:docPartPr>
        <w:name w:val="FD1A4B6AE2466A43A59CAC6ADDF8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6DB19-D598-B24F-A3A4-B98FD3FD0E72}"/>
      </w:docPartPr>
      <w:docPartBody>
        <w:p w:rsidR="00175C7C" w:rsidRDefault="006815D9">
          <w:pPr>
            <w:pStyle w:val="FD1A4B6AE2466A43A59CAC6ADDF8E5CB"/>
          </w:pPr>
          <w:r>
            <w:t>Twitter handle</w:t>
          </w:r>
        </w:p>
      </w:docPartBody>
    </w:docPart>
    <w:docPart>
      <w:docPartPr>
        <w:name w:val="C2FE08CDDFFF5845BDC5ED97F9ED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EDEE1-93EB-9E49-B27A-9E3D34B319A4}"/>
      </w:docPartPr>
      <w:docPartBody>
        <w:p w:rsidR="00175C7C" w:rsidRDefault="006815D9">
          <w:pPr>
            <w:pStyle w:val="C2FE08CDDFFF5845BDC5ED97F9ED240B"/>
          </w:pPr>
          <w:r>
            <w:t>Web address</w:t>
          </w:r>
        </w:p>
      </w:docPartBody>
    </w:docPart>
    <w:docPart>
      <w:docPartPr>
        <w:name w:val="2BF90372459E1D468CD8EE5E43000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1F045-6620-EA4E-A05B-EAEC28EB1DE0}"/>
      </w:docPartPr>
      <w:docPartBody>
        <w:p w:rsidR="00175C7C" w:rsidRDefault="006815D9">
          <w:pPr>
            <w:pStyle w:val="2BF90372459E1D468CD8EE5E43000709"/>
          </w:pPr>
          <w:r>
            <w:t>Your Name</w:t>
          </w:r>
        </w:p>
      </w:docPartBody>
    </w:docPart>
    <w:docPart>
      <w:docPartPr>
        <w:name w:val="AB433A51C2C3C149A4B81163FC0FB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F107D-552E-EC48-AFED-22C6B9AF18E7}"/>
      </w:docPartPr>
      <w:docPartBody>
        <w:p w:rsidR="00175C7C" w:rsidRDefault="006815D9">
          <w:pPr>
            <w:pStyle w:val="AB433A51C2C3C149A4B81163FC0FB574"/>
          </w:pPr>
          <w:r>
            <w:t>Street Address, City, ST ZIP Code</w:t>
          </w:r>
        </w:p>
      </w:docPartBody>
    </w:docPart>
    <w:docPart>
      <w:docPartPr>
        <w:name w:val="B8B32EA24302B548BB01F9C9EA259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30416-BEE6-4249-A3B1-E35E75C95037}"/>
      </w:docPartPr>
      <w:docPartBody>
        <w:p w:rsidR="00175C7C" w:rsidRDefault="006815D9">
          <w:pPr>
            <w:pStyle w:val="B8B32EA24302B548BB01F9C9EA259054"/>
          </w:pPr>
          <w:r>
            <w:t>Telephone</w:t>
          </w:r>
        </w:p>
      </w:docPartBody>
    </w:docPart>
    <w:docPart>
      <w:docPartPr>
        <w:name w:val="65C2FB060E285C4F90584A261DA6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14A6-A45A-7B40-BBB1-2E759B23AEF7}"/>
      </w:docPartPr>
      <w:docPartBody>
        <w:p w:rsidR="00175C7C" w:rsidRDefault="006815D9">
          <w:pPr>
            <w:pStyle w:val="65C2FB060E285C4F90584A261DA6DC26"/>
          </w:pPr>
          <w:r>
            <w:t>Email</w:t>
          </w:r>
        </w:p>
      </w:docPartBody>
    </w:docPart>
    <w:docPart>
      <w:docPartPr>
        <w:name w:val="71E87558EB874643A2E697BC23D90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82C3-C531-9445-93D9-BA0B4C81FFA3}"/>
      </w:docPartPr>
      <w:docPartBody>
        <w:p w:rsidR="00175C7C" w:rsidRDefault="006815D9">
          <w:pPr>
            <w:pStyle w:val="71E87558EB874643A2E697BC23D90212"/>
          </w:pPr>
          <w:r>
            <w:t>Twitter handle</w:t>
          </w:r>
        </w:p>
      </w:docPartBody>
    </w:docPart>
    <w:docPart>
      <w:docPartPr>
        <w:name w:val="0A6C7C3313C894448691CF4EEEB7D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C006-7925-A843-ABE5-3C8BB0B2C907}"/>
      </w:docPartPr>
      <w:docPartBody>
        <w:p w:rsidR="00175C7C" w:rsidRDefault="006815D9">
          <w:pPr>
            <w:pStyle w:val="0A6C7C3313C894448691CF4EEEB7D563"/>
          </w:pPr>
          <w:r>
            <w:t>Web address</w:t>
          </w:r>
        </w:p>
      </w:docPartBody>
    </w:docPart>
    <w:docPart>
      <w:docPartPr>
        <w:name w:val="D5E9F9E74AB20E4BB27285F9A2EDD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E4AA-3053-A04E-8C09-1886385B5622}"/>
      </w:docPartPr>
      <w:docPartBody>
        <w:p w:rsidR="00175C7C" w:rsidRDefault="006815D9">
          <w:pPr>
            <w:pStyle w:val="D5E9F9E74AB20E4BB27285F9A2EDD157"/>
          </w:pPr>
          <w:r>
            <w:t>Your Name</w:t>
          </w:r>
        </w:p>
      </w:docPartBody>
    </w:docPart>
    <w:docPart>
      <w:docPartPr>
        <w:name w:val="5BB8E406D40F5B49AD118623E26F1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BE18C-2D2D-D940-A0C3-990CBB26BBBA}"/>
      </w:docPartPr>
      <w:docPartBody>
        <w:p w:rsidR="00175C7C" w:rsidRDefault="006815D9">
          <w:pPr>
            <w:pStyle w:val="5BB8E406D40F5B49AD118623E26F1097"/>
          </w:pPr>
          <w:r>
            <w:t>Street Address, City, ST ZIP Code</w:t>
          </w:r>
        </w:p>
      </w:docPartBody>
    </w:docPart>
    <w:docPart>
      <w:docPartPr>
        <w:name w:val="BBD2B866FA56C34CA2EB183CCF3CB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C035-87E4-7547-A865-9213B2972992}"/>
      </w:docPartPr>
      <w:docPartBody>
        <w:p w:rsidR="00175C7C" w:rsidRDefault="006815D9">
          <w:pPr>
            <w:pStyle w:val="BBD2B866FA56C34CA2EB183CCF3CB60E"/>
          </w:pPr>
          <w:r>
            <w:t>Telephone</w:t>
          </w:r>
        </w:p>
      </w:docPartBody>
    </w:docPart>
    <w:docPart>
      <w:docPartPr>
        <w:name w:val="953890228D552640865F8B86F8290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E4959-CBCC-8842-8B6B-FCC3CF9F4399}"/>
      </w:docPartPr>
      <w:docPartBody>
        <w:p w:rsidR="00175C7C" w:rsidRDefault="006815D9">
          <w:pPr>
            <w:pStyle w:val="953890228D552640865F8B86F8290390"/>
          </w:pPr>
          <w:r>
            <w:t>Email</w:t>
          </w:r>
        </w:p>
      </w:docPartBody>
    </w:docPart>
    <w:docPart>
      <w:docPartPr>
        <w:name w:val="4C557B7DBF6EDD408F5E515A67E06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4029B-D092-D44C-930B-6E89F344BEC2}"/>
      </w:docPartPr>
      <w:docPartBody>
        <w:p w:rsidR="00175C7C" w:rsidRDefault="006815D9">
          <w:pPr>
            <w:pStyle w:val="4C557B7DBF6EDD408F5E515A67E06C1E"/>
          </w:pPr>
          <w:r>
            <w:t>Twitter handle</w:t>
          </w:r>
        </w:p>
      </w:docPartBody>
    </w:docPart>
    <w:docPart>
      <w:docPartPr>
        <w:name w:val="D01BF5B91B6671448A9CDD1569D0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2F230-59A0-BB4F-9DE3-8F807EAB152A}"/>
      </w:docPartPr>
      <w:docPartBody>
        <w:p w:rsidR="00175C7C" w:rsidRDefault="006815D9">
          <w:pPr>
            <w:pStyle w:val="D01BF5B91B6671448A9CDD1569D09FE2"/>
          </w:pPr>
          <w:r>
            <w:t>Web address</w:t>
          </w:r>
        </w:p>
      </w:docPartBody>
    </w:docPart>
    <w:docPart>
      <w:docPartPr>
        <w:name w:val="F16FB722F5A1A747B17CEB0275C11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8626-A254-D445-A99F-11AB9A241694}"/>
      </w:docPartPr>
      <w:docPartBody>
        <w:p w:rsidR="00175C7C" w:rsidRDefault="006815D9">
          <w:pPr>
            <w:pStyle w:val="F16FB722F5A1A747B17CEB0275C11D2D"/>
          </w:pPr>
          <w:r>
            <w:t>Your Name</w:t>
          </w:r>
        </w:p>
      </w:docPartBody>
    </w:docPart>
    <w:docPart>
      <w:docPartPr>
        <w:name w:val="A8E94D9551342C40B3DFABC79C2BE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600AD-EBE9-FD4D-8813-88C296758AB7}"/>
      </w:docPartPr>
      <w:docPartBody>
        <w:p w:rsidR="00175C7C" w:rsidRDefault="006815D9">
          <w:pPr>
            <w:pStyle w:val="A8E94D9551342C40B3DFABC79C2BE190"/>
          </w:pPr>
          <w:r>
            <w:t>Street Address, City, ST ZIP Code</w:t>
          </w:r>
        </w:p>
      </w:docPartBody>
    </w:docPart>
    <w:docPart>
      <w:docPartPr>
        <w:name w:val="F71B5F7C78636941AF6B682968DF2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DF1B0-004E-F041-8877-8B817EDDD823}"/>
      </w:docPartPr>
      <w:docPartBody>
        <w:p w:rsidR="00175C7C" w:rsidRDefault="006815D9">
          <w:pPr>
            <w:pStyle w:val="F71B5F7C78636941AF6B682968DF208D"/>
          </w:pPr>
          <w:r>
            <w:t>Telephone</w:t>
          </w:r>
        </w:p>
      </w:docPartBody>
    </w:docPart>
    <w:docPart>
      <w:docPartPr>
        <w:name w:val="8131A8AF21438049A0ABC40C9E280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9C9B-8223-F34C-B604-C337D6988FDE}"/>
      </w:docPartPr>
      <w:docPartBody>
        <w:p w:rsidR="00175C7C" w:rsidRDefault="006815D9">
          <w:pPr>
            <w:pStyle w:val="8131A8AF21438049A0ABC40C9E280AC5"/>
          </w:pPr>
          <w:r>
            <w:t>Email</w:t>
          </w:r>
        </w:p>
      </w:docPartBody>
    </w:docPart>
    <w:docPart>
      <w:docPartPr>
        <w:name w:val="F593412741CC93479D9E88A7F7064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FAD78-1C58-544D-8096-81A6F6EEE48C}"/>
      </w:docPartPr>
      <w:docPartBody>
        <w:p w:rsidR="00175C7C" w:rsidRDefault="006815D9">
          <w:pPr>
            <w:pStyle w:val="F593412741CC93479D9E88A7F70648E0"/>
          </w:pPr>
          <w:r>
            <w:t>Twitter handle</w:t>
          </w:r>
        </w:p>
      </w:docPartBody>
    </w:docPart>
    <w:docPart>
      <w:docPartPr>
        <w:name w:val="DFB7C3A8381F954C91E9FF64160F4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D3FB7-654A-8C45-B608-F3C351F2D7F4}"/>
      </w:docPartPr>
      <w:docPartBody>
        <w:p w:rsidR="00175C7C" w:rsidRDefault="006815D9">
          <w:pPr>
            <w:pStyle w:val="DFB7C3A8381F954C91E9FF64160F4D2C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D9"/>
    <w:rsid w:val="00175C7C"/>
    <w:rsid w:val="0030283F"/>
    <w:rsid w:val="006815D9"/>
    <w:rsid w:val="0090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1834000429FA4DB8627B9AC59101E0">
    <w:name w:val="021834000429FA4DB8627B9AC59101E0"/>
  </w:style>
  <w:style w:type="paragraph" w:customStyle="1" w:styleId="FF4C370C5AF14D4EA9CE9701B1CB87EC">
    <w:name w:val="FF4C370C5AF14D4EA9CE9701B1CB87EC"/>
  </w:style>
  <w:style w:type="paragraph" w:customStyle="1" w:styleId="BCDB02BB0537CA4D8924BD91E6324EF0">
    <w:name w:val="BCDB02BB0537CA4D8924BD91E6324EF0"/>
  </w:style>
  <w:style w:type="paragraph" w:customStyle="1" w:styleId="8BCCDC3925BBB34BBF98797A27BCE5E1">
    <w:name w:val="8BCCDC3925BBB34BBF98797A27BCE5E1"/>
  </w:style>
  <w:style w:type="paragraph" w:customStyle="1" w:styleId="70FB277EF64A2645ABCCC317BEBCA6E5">
    <w:name w:val="70FB277EF64A2645ABCCC317BEBCA6E5"/>
  </w:style>
  <w:style w:type="paragraph" w:customStyle="1" w:styleId="9594EB25584CA34CBBA88B4F773A2325">
    <w:name w:val="9594EB25584CA34CBBA88B4F773A2325"/>
  </w:style>
  <w:style w:type="paragraph" w:customStyle="1" w:styleId="B8687B59B5B9504099FEAFDB647E9FBA">
    <w:name w:val="B8687B59B5B9504099FEAFDB647E9FBA"/>
  </w:style>
  <w:style w:type="paragraph" w:customStyle="1" w:styleId="A68F5A44C556D9468B671396ED6C6304">
    <w:name w:val="A68F5A44C556D9468B671396ED6C6304"/>
  </w:style>
  <w:style w:type="paragraph" w:customStyle="1" w:styleId="346C8A321230D543852C5453CF5023A9">
    <w:name w:val="346C8A321230D543852C5453CF5023A9"/>
  </w:style>
  <w:style w:type="paragraph" w:customStyle="1" w:styleId="4B63FFF8AF188E49BE158CCBC71D0EFF">
    <w:name w:val="4B63FFF8AF188E49BE158CCBC71D0EFF"/>
  </w:style>
  <w:style w:type="paragraph" w:customStyle="1" w:styleId="A89810A826F03947A8A557B29F5E06EA">
    <w:name w:val="A89810A826F03947A8A557B29F5E06EA"/>
  </w:style>
  <w:style w:type="paragraph" w:customStyle="1" w:styleId="8EED057DC6987341911CE9F111D9DC83">
    <w:name w:val="8EED057DC6987341911CE9F111D9DC83"/>
  </w:style>
  <w:style w:type="paragraph" w:customStyle="1" w:styleId="BDCE2AD33123C846BBCB6D80AA83E9E5">
    <w:name w:val="BDCE2AD33123C846BBCB6D80AA83E9E5"/>
  </w:style>
  <w:style w:type="paragraph" w:customStyle="1" w:styleId="8F783CAE4C93D54D8A1BD1AAECBF371F">
    <w:name w:val="8F783CAE4C93D54D8A1BD1AAECBF371F"/>
  </w:style>
  <w:style w:type="paragraph" w:customStyle="1" w:styleId="9E603FE2735059499A64573FCD9655C4">
    <w:name w:val="9E603FE2735059499A64573FCD9655C4"/>
  </w:style>
  <w:style w:type="paragraph" w:customStyle="1" w:styleId="688AB9325765054D8B85A667C0F65F11">
    <w:name w:val="688AB9325765054D8B85A667C0F65F11"/>
  </w:style>
  <w:style w:type="paragraph" w:customStyle="1" w:styleId="3684C9FB4C1ADE47BF9643959AA33AE8">
    <w:name w:val="3684C9FB4C1ADE47BF9643959AA33AE8"/>
  </w:style>
  <w:style w:type="paragraph" w:customStyle="1" w:styleId="6B1B36F6B747D2469EACFB47679F3322">
    <w:name w:val="6B1B36F6B747D2469EACFB47679F3322"/>
  </w:style>
  <w:style w:type="paragraph" w:customStyle="1" w:styleId="8C74F2F20051CA4B8B122619BF18EA84">
    <w:name w:val="8C74F2F20051CA4B8B122619BF18EA84"/>
  </w:style>
  <w:style w:type="paragraph" w:customStyle="1" w:styleId="8FE3161E70DDC14DAC88F1784818555C">
    <w:name w:val="8FE3161E70DDC14DAC88F1784818555C"/>
  </w:style>
  <w:style w:type="paragraph" w:customStyle="1" w:styleId="081684D7472282409E437CABBD6FDC38">
    <w:name w:val="081684D7472282409E437CABBD6FDC38"/>
  </w:style>
  <w:style w:type="paragraph" w:customStyle="1" w:styleId="53A4F53491FE7A49AAD1DE7C63A34D2F">
    <w:name w:val="53A4F53491FE7A49AAD1DE7C63A34D2F"/>
  </w:style>
  <w:style w:type="paragraph" w:customStyle="1" w:styleId="2F18499A88C0F34689ACA923869C157B">
    <w:name w:val="2F18499A88C0F34689ACA923869C157B"/>
  </w:style>
  <w:style w:type="paragraph" w:customStyle="1" w:styleId="6D5A66BD5071014AA7E66E39D513B08F">
    <w:name w:val="6D5A66BD5071014AA7E66E39D513B08F"/>
  </w:style>
  <w:style w:type="paragraph" w:customStyle="1" w:styleId="45DE8BA8B2D25C47A9C29AAC59CD0105">
    <w:name w:val="45DE8BA8B2D25C47A9C29AAC59CD0105"/>
  </w:style>
  <w:style w:type="paragraph" w:customStyle="1" w:styleId="BEF3F981F8982C468FBA012E318EA3EB">
    <w:name w:val="BEF3F981F8982C468FBA012E318EA3EB"/>
  </w:style>
  <w:style w:type="paragraph" w:customStyle="1" w:styleId="ADCF3B58420BA5448CA362BE40A02F11">
    <w:name w:val="ADCF3B58420BA5448CA362BE40A02F11"/>
  </w:style>
  <w:style w:type="paragraph" w:customStyle="1" w:styleId="EAACB2282866FA43AE7524C3DA150ADD">
    <w:name w:val="EAACB2282866FA43AE7524C3DA150ADD"/>
  </w:style>
  <w:style w:type="paragraph" w:customStyle="1" w:styleId="9FFEF9163463ED4D9C07C005DE81938A">
    <w:name w:val="9FFEF9163463ED4D9C07C005DE81938A"/>
  </w:style>
  <w:style w:type="paragraph" w:customStyle="1" w:styleId="5C325ECF8CDA924094ACD467E1D9AC61">
    <w:name w:val="5C325ECF8CDA924094ACD467E1D9AC61"/>
  </w:style>
  <w:style w:type="paragraph" w:customStyle="1" w:styleId="EC927845F12C7A4C8BF6BD436DC15F57">
    <w:name w:val="EC927845F12C7A4C8BF6BD436DC15F57"/>
  </w:style>
  <w:style w:type="paragraph" w:customStyle="1" w:styleId="1082BC72C32B3E4AA4DDB782D46ACEEE">
    <w:name w:val="1082BC72C32B3E4AA4DDB782D46ACEEE"/>
  </w:style>
  <w:style w:type="paragraph" w:customStyle="1" w:styleId="7C359F61CA601F41880B57DD6933EB2D">
    <w:name w:val="7C359F61CA601F41880B57DD6933EB2D"/>
  </w:style>
  <w:style w:type="paragraph" w:customStyle="1" w:styleId="A41704C0815751459684E7DA05D42ACF">
    <w:name w:val="A41704C0815751459684E7DA05D42ACF"/>
  </w:style>
  <w:style w:type="paragraph" w:customStyle="1" w:styleId="C1DB9906D9779845A23C01A313DE6223">
    <w:name w:val="C1DB9906D9779845A23C01A313DE6223"/>
  </w:style>
  <w:style w:type="paragraph" w:customStyle="1" w:styleId="8B393242C9905E4DAFD43C60AEABE29E">
    <w:name w:val="8B393242C9905E4DAFD43C60AEABE29E"/>
  </w:style>
  <w:style w:type="paragraph" w:customStyle="1" w:styleId="48C6E67F8F8CDB439A750C0C2EFCFDBD">
    <w:name w:val="48C6E67F8F8CDB439A750C0C2EFCFDBD"/>
  </w:style>
  <w:style w:type="paragraph" w:customStyle="1" w:styleId="06E5C982480300489AC1236170701500">
    <w:name w:val="06E5C982480300489AC1236170701500"/>
  </w:style>
  <w:style w:type="paragraph" w:customStyle="1" w:styleId="0E0BF44F4A43DF44A523737A174360DD">
    <w:name w:val="0E0BF44F4A43DF44A523737A174360DD"/>
  </w:style>
  <w:style w:type="paragraph" w:customStyle="1" w:styleId="77F2D98B9CC36C40B55C677C93EF587A">
    <w:name w:val="77F2D98B9CC36C40B55C677C93EF587A"/>
  </w:style>
  <w:style w:type="paragraph" w:customStyle="1" w:styleId="FD1A4B6AE2466A43A59CAC6ADDF8E5CB">
    <w:name w:val="FD1A4B6AE2466A43A59CAC6ADDF8E5CB"/>
  </w:style>
  <w:style w:type="paragraph" w:customStyle="1" w:styleId="C2FE08CDDFFF5845BDC5ED97F9ED240B">
    <w:name w:val="C2FE08CDDFFF5845BDC5ED97F9ED240B"/>
  </w:style>
  <w:style w:type="paragraph" w:customStyle="1" w:styleId="2BF90372459E1D468CD8EE5E43000709">
    <w:name w:val="2BF90372459E1D468CD8EE5E43000709"/>
  </w:style>
  <w:style w:type="paragraph" w:customStyle="1" w:styleId="AB433A51C2C3C149A4B81163FC0FB574">
    <w:name w:val="AB433A51C2C3C149A4B81163FC0FB574"/>
  </w:style>
  <w:style w:type="paragraph" w:customStyle="1" w:styleId="B8B32EA24302B548BB01F9C9EA259054">
    <w:name w:val="B8B32EA24302B548BB01F9C9EA259054"/>
  </w:style>
  <w:style w:type="paragraph" w:customStyle="1" w:styleId="65C2FB060E285C4F90584A261DA6DC26">
    <w:name w:val="65C2FB060E285C4F90584A261DA6DC26"/>
  </w:style>
  <w:style w:type="paragraph" w:customStyle="1" w:styleId="71E87558EB874643A2E697BC23D90212">
    <w:name w:val="71E87558EB874643A2E697BC23D90212"/>
  </w:style>
  <w:style w:type="paragraph" w:customStyle="1" w:styleId="0A6C7C3313C894448691CF4EEEB7D563">
    <w:name w:val="0A6C7C3313C894448691CF4EEEB7D563"/>
  </w:style>
  <w:style w:type="paragraph" w:customStyle="1" w:styleId="D5E9F9E74AB20E4BB27285F9A2EDD157">
    <w:name w:val="D5E9F9E74AB20E4BB27285F9A2EDD157"/>
  </w:style>
  <w:style w:type="paragraph" w:customStyle="1" w:styleId="5BB8E406D40F5B49AD118623E26F1097">
    <w:name w:val="5BB8E406D40F5B49AD118623E26F1097"/>
  </w:style>
  <w:style w:type="paragraph" w:customStyle="1" w:styleId="BBD2B866FA56C34CA2EB183CCF3CB60E">
    <w:name w:val="BBD2B866FA56C34CA2EB183CCF3CB60E"/>
  </w:style>
  <w:style w:type="paragraph" w:customStyle="1" w:styleId="953890228D552640865F8B86F8290390">
    <w:name w:val="953890228D552640865F8B86F8290390"/>
  </w:style>
  <w:style w:type="paragraph" w:customStyle="1" w:styleId="4C557B7DBF6EDD408F5E515A67E06C1E">
    <w:name w:val="4C557B7DBF6EDD408F5E515A67E06C1E"/>
  </w:style>
  <w:style w:type="paragraph" w:customStyle="1" w:styleId="D01BF5B91B6671448A9CDD1569D09FE2">
    <w:name w:val="D01BF5B91B6671448A9CDD1569D09FE2"/>
  </w:style>
  <w:style w:type="paragraph" w:customStyle="1" w:styleId="F16FB722F5A1A747B17CEB0275C11D2D">
    <w:name w:val="F16FB722F5A1A747B17CEB0275C11D2D"/>
  </w:style>
  <w:style w:type="paragraph" w:customStyle="1" w:styleId="A8E94D9551342C40B3DFABC79C2BE190">
    <w:name w:val="A8E94D9551342C40B3DFABC79C2BE190"/>
  </w:style>
  <w:style w:type="paragraph" w:customStyle="1" w:styleId="F71B5F7C78636941AF6B682968DF208D">
    <w:name w:val="F71B5F7C78636941AF6B682968DF208D"/>
  </w:style>
  <w:style w:type="paragraph" w:customStyle="1" w:styleId="8131A8AF21438049A0ABC40C9E280AC5">
    <w:name w:val="8131A8AF21438049A0ABC40C9E280AC5"/>
  </w:style>
  <w:style w:type="paragraph" w:customStyle="1" w:styleId="F593412741CC93479D9E88A7F70648E0">
    <w:name w:val="F593412741CC93479D9E88A7F70648E0"/>
  </w:style>
  <w:style w:type="paragraph" w:customStyle="1" w:styleId="DFB7C3A8381F954C91E9FF64160F4D2C">
    <w:name w:val="DFB7C3A8381F954C91E9FF64160F4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345 Monmouth Ave N, Monmouth, OR 97361</CompanyAddress>
  <CompanyPhone>(503) 838-8000</CompanyPhone>
  <CompanyFax>Make code work for you:</CompanyFax>
  <CompanyEmail>rcaaamlcastillo13@.edu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cards.dotx</Template>
  <TotalTime>11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>randy Caamal</cp:keywords>
  <cp:lastModifiedBy>randy caamal</cp:lastModifiedBy>
  <cp:revision>4</cp:revision>
  <cp:lastPrinted>2012-08-29T19:15:00Z</cp:lastPrinted>
  <dcterms:created xsi:type="dcterms:W3CDTF">2020-01-07T20:41:00Z</dcterms:created>
  <dcterms:modified xsi:type="dcterms:W3CDTF">2020-01-08T18:28:00Z</dcterms:modified>
  <cp:contentStatus>Debug Entities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